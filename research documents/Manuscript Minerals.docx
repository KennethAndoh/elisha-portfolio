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9A5C6B" w14:textId="70DEC2CF" w:rsidR="00DF0565" w:rsidRPr="006453D9" w:rsidRDefault="00DF0565" w:rsidP="00DF0565">
      <w:pPr>
        <w:pStyle w:val="MDPI11articletype"/>
      </w:pPr>
      <w:bookmarkStart w:id="0" w:name="_Hlk147255258"/>
      <w:bookmarkEnd w:id="0"/>
      <w:r w:rsidRPr="006453D9">
        <w:t>Article</w:t>
      </w:r>
    </w:p>
    <w:p w14:paraId="72E1592D" w14:textId="0DD44C96" w:rsidR="00A44BB3" w:rsidRPr="00A44BB3" w:rsidRDefault="00A44BB3" w:rsidP="00A44BB3">
      <w:pPr>
        <w:pStyle w:val="MDPI13authornames"/>
        <w:rPr>
          <w:snapToGrid w:val="0"/>
          <w:sz w:val="36"/>
        </w:rPr>
      </w:pPr>
      <w:r w:rsidRPr="00A44BB3">
        <w:rPr>
          <w:snapToGrid w:val="0"/>
          <w:sz w:val="36"/>
        </w:rPr>
        <w:t>A Predictive G</w:t>
      </w:r>
      <w:r>
        <w:rPr>
          <w:snapToGrid w:val="0"/>
          <w:sz w:val="36"/>
        </w:rPr>
        <w:t>IS</w:t>
      </w:r>
      <w:r w:rsidRPr="00A44BB3">
        <w:rPr>
          <w:snapToGrid w:val="0"/>
          <w:sz w:val="36"/>
        </w:rPr>
        <w:t xml:space="preserve"> And Remote Sensing Model </w:t>
      </w:r>
      <w:r w:rsidR="000517CA" w:rsidRPr="00A44BB3">
        <w:rPr>
          <w:snapToGrid w:val="0"/>
          <w:sz w:val="36"/>
        </w:rPr>
        <w:t>for</w:t>
      </w:r>
      <w:r w:rsidRPr="00A44BB3">
        <w:rPr>
          <w:snapToGrid w:val="0"/>
          <w:sz w:val="36"/>
        </w:rPr>
        <w:t xml:space="preserve"> Mapping Potential Gold </w:t>
      </w:r>
      <w:r w:rsidR="000517CA" w:rsidRPr="00A44BB3">
        <w:rPr>
          <w:snapToGrid w:val="0"/>
          <w:sz w:val="36"/>
        </w:rPr>
        <w:t>and</w:t>
      </w:r>
      <w:r w:rsidRPr="00A44BB3">
        <w:rPr>
          <w:snapToGrid w:val="0"/>
          <w:sz w:val="36"/>
        </w:rPr>
        <w:t xml:space="preserve"> Base Metal Mineralization Within </w:t>
      </w:r>
      <w:r w:rsidR="000517CA" w:rsidRPr="00A44BB3">
        <w:rPr>
          <w:snapToGrid w:val="0"/>
          <w:sz w:val="36"/>
        </w:rPr>
        <w:t>the</w:t>
      </w:r>
      <w:r w:rsidRPr="00A44BB3">
        <w:rPr>
          <w:snapToGrid w:val="0"/>
          <w:sz w:val="36"/>
        </w:rPr>
        <w:t xml:space="preserve"> Bibiani-Anhwiaso-Bekwai District </w:t>
      </w:r>
      <w:r w:rsidR="000517CA" w:rsidRPr="00A44BB3">
        <w:rPr>
          <w:snapToGrid w:val="0"/>
          <w:sz w:val="36"/>
        </w:rPr>
        <w:t>of</w:t>
      </w:r>
      <w:r w:rsidRPr="00A44BB3">
        <w:rPr>
          <w:snapToGrid w:val="0"/>
          <w:sz w:val="36"/>
        </w:rPr>
        <w:t xml:space="preserve"> Ghana.</w:t>
      </w:r>
    </w:p>
    <w:p w14:paraId="24B04E95" w14:textId="5F21495D" w:rsidR="009D6FED" w:rsidRDefault="00A44BB3" w:rsidP="00DF0565">
      <w:pPr>
        <w:pStyle w:val="MDPI13authornames"/>
      </w:pPr>
      <w:r w:rsidRPr="00A44BB3">
        <w:t>Bright</w:t>
      </w:r>
      <w:r w:rsidR="000517CA">
        <w:t xml:space="preserve"> </w:t>
      </w:r>
      <w:r w:rsidR="000517CA" w:rsidRPr="00A44BB3">
        <w:t>Andoh</w:t>
      </w:r>
      <w:r w:rsidRPr="00A44BB3">
        <w:t xml:space="preserve"> </w:t>
      </w:r>
      <w:r w:rsidR="00DF0565" w:rsidRPr="001F31D1">
        <w:rPr>
          <w:vertAlign w:val="superscript"/>
        </w:rPr>
        <w:t>1</w:t>
      </w:r>
      <w:r w:rsidR="0016674E">
        <w:rPr>
          <w:vertAlign w:val="superscript"/>
        </w:rPr>
        <w:t>,</w:t>
      </w:r>
      <w:r w:rsidR="007164B1">
        <w:rPr>
          <w:vertAlign w:val="superscript"/>
        </w:rPr>
        <w:t>2,</w:t>
      </w:r>
      <w:r w:rsidR="007164B1" w:rsidRPr="00331633">
        <w:t xml:space="preserve"> *</w:t>
      </w:r>
      <w:r w:rsidR="00DF0565" w:rsidRPr="00D945EC">
        <w:t xml:space="preserve">, </w:t>
      </w:r>
      <w:r w:rsidRPr="00A44BB3">
        <w:t>Prince</w:t>
      </w:r>
      <w:r w:rsidR="000517CA">
        <w:t xml:space="preserve"> </w:t>
      </w:r>
      <w:r w:rsidR="000517CA" w:rsidRPr="00A44BB3">
        <w:t>Sule</w:t>
      </w:r>
      <w:r w:rsidRPr="00A44BB3">
        <w:t xml:space="preserve"> </w:t>
      </w:r>
      <w:r w:rsidR="00DF0565" w:rsidRPr="001F31D1">
        <w:rPr>
          <w:vertAlign w:val="superscript"/>
        </w:rPr>
        <w:t>2</w:t>
      </w:r>
      <w:r w:rsidR="000517CA">
        <w:t>, Elisha Anankansa</w:t>
      </w:r>
      <w:r w:rsidR="000517CA" w:rsidRPr="00A44BB3">
        <w:t xml:space="preserve"> </w:t>
      </w:r>
      <w:r w:rsidR="0016674E">
        <w:rPr>
          <w:vertAlign w:val="superscript"/>
        </w:rPr>
        <w:t>1</w:t>
      </w:r>
      <w:r w:rsidR="000517CA" w:rsidRPr="000517CA">
        <w:t>,</w:t>
      </w:r>
      <w:r w:rsidR="000517CA">
        <w:t xml:space="preserve"> John Ayer </w:t>
      </w:r>
      <w:r w:rsidR="0016674E">
        <w:rPr>
          <w:vertAlign w:val="superscript"/>
        </w:rPr>
        <w:t>2</w:t>
      </w:r>
      <w:r w:rsidR="000517CA" w:rsidRPr="00D945EC">
        <w:t xml:space="preserve">, </w:t>
      </w:r>
      <w:r w:rsidR="000517CA">
        <w:t>and Mathew Osei</w:t>
      </w:r>
      <w:r w:rsidR="00DF0565" w:rsidRPr="00D945EC">
        <w:t xml:space="preserve"> </w:t>
      </w:r>
      <w:r w:rsidR="0016674E">
        <w:rPr>
          <w:vertAlign w:val="superscript"/>
        </w:rPr>
        <w:t>3</w:t>
      </w:r>
      <w:r w:rsidR="000517CA" w:rsidRPr="001F31D1">
        <w:rPr>
          <w:vertAlign w:val="superscript"/>
        </w:rPr>
        <w:t>,</w:t>
      </w:r>
      <w:r w:rsidR="000517CA" w:rsidRPr="00331633">
        <w:t xml:space="preserve"> </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D6FED" w:rsidRPr="007420C5" w14:paraId="37A52569" w14:textId="77777777" w:rsidTr="0011332D">
        <w:tc>
          <w:tcPr>
            <w:tcW w:w="2410" w:type="dxa"/>
            <w:shd w:val="clear" w:color="auto" w:fill="auto"/>
          </w:tcPr>
          <w:p w14:paraId="1AC37C8D" w14:textId="77777777" w:rsidR="009D6FED" w:rsidRPr="00094D53" w:rsidRDefault="009D6FED" w:rsidP="0011332D">
            <w:pPr>
              <w:pStyle w:val="MDPI61Citation"/>
              <w:spacing w:after="120" w:line="240" w:lineRule="exact"/>
            </w:pPr>
            <w:r w:rsidRPr="00940661">
              <w:rPr>
                <w:b/>
              </w:rPr>
              <w:t>Citation:</w:t>
            </w:r>
            <w:r>
              <w:rPr>
                <w:b/>
              </w:rPr>
              <w:t xml:space="preserve"> </w:t>
            </w:r>
            <w:r>
              <w:t>To be added by editorial staff during production.</w:t>
            </w:r>
          </w:p>
          <w:p w14:paraId="588DFF91" w14:textId="77777777" w:rsidR="009D6FED" w:rsidRDefault="009D6FED" w:rsidP="0011332D">
            <w:pPr>
              <w:pStyle w:val="MDPI15academiceditor"/>
              <w:spacing w:after="120"/>
            </w:pPr>
            <w:r>
              <w:t>Academic Editor: Firstname Lastname</w:t>
            </w:r>
          </w:p>
          <w:p w14:paraId="5A924F6A" w14:textId="77777777" w:rsidR="009D6FED" w:rsidRPr="00297AE6" w:rsidRDefault="009D6FED" w:rsidP="0011332D">
            <w:pPr>
              <w:pStyle w:val="MDPI14history"/>
              <w:spacing w:before="120"/>
            </w:pPr>
            <w:r w:rsidRPr="00297AE6">
              <w:t>Received: date</w:t>
            </w:r>
          </w:p>
          <w:p w14:paraId="39FD8B5F" w14:textId="77777777" w:rsidR="009D6FED" w:rsidRDefault="009D6FED" w:rsidP="0011332D">
            <w:pPr>
              <w:pStyle w:val="MDPI14history"/>
            </w:pPr>
            <w:r>
              <w:t>Revised: date</w:t>
            </w:r>
          </w:p>
          <w:p w14:paraId="4ED88AA3" w14:textId="77777777" w:rsidR="009D6FED" w:rsidRPr="00297AE6" w:rsidRDefault="009D6FED" w:rsidP="0011332D">
            <w:pPr>
              <w:pStyle w:val="MDPI14history"/>
            </w:pPr>
            <w:r>
              <w:t>Accepted: date</w:t>
            </w:r>
          </w:p>
          <w:p w14:paraId="644B61DC" w14:textId="77777777" w:rsidR="009D6FED" w:rsidRPr="00297AE6" w:rsidRDefault="009D6FED" w:rsidP="0011332D">
            <w:pPr>
              <w:pStyle w:val="MDPI14history"/>
              <w:spacing w:after="120"/>
            </w:pPr>
            <w:r w:rsidRPr="00297AE6">
              <w:t>Published: date</w:t>
            </w:r>
          </w:p>
          <w:p w14:paraId="3AF61C2C" w14:textId="77777777" w:rsidR="009D6FED" w:rsidRPr="007420C5" w:rsidRDefault="009D6FED" w:rsidP="0011332D">
            <w:pPr>
              <w:adjustRightInd w:val="0"/>
              <w:snapToGrid w:val="0"/>
              <w:spacing w:before="120" w:line="240" w:lineRule="atLeast"/>
              <w:ind w:right="113"/>
              <w:jc w:val="left"/>
              <w:rPr>
                <w:rFonts w:eastAsia="DengXian"/>
                <w:bCs/>
                <w:sz w:val="14"/>
                <w:szCs w:val="14"/>
                <w:lang w:bidi="en-US"/>
              </w:rPr>
            </w:pPr>
            <w:r w:rsidRPr="007420C5">
              <w:rPr>
                <w:rFonts w:eastAsia="DengXian"/>
              </w:rPr>
              <w:drawing>
                <wp:inline distT="0" distB="0" distL="0" distR="0" wp14:anchorId="04A288CF" wp14:editId="6A6717C2">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0EA3A95E" w14:textId="77777777" w:rsidR="009D6FED" w:rsidRPr="007420C5" w:rsidRDefault="009D6FED" w:rsidP="00F35F7C">
            <w:pPr>
              <w:pStyle w:val="MDPI72Copyright"/>
              <w:rPr>
                <w:rFonts w:eastAsia="DengXian"/>
                <w:lang w:bidi="en-US"/>
              </w:rPr>
            </w:pPr>
            <w:r w:rsidRPr="007420C5">
              <w:rPr>
                <w:rFonts w:eastAsia="DengXian"/>
                <w:b/>
                <w:lang w:bidi="en-US"/>
              </w:rPr>
              <w:t>Copyright:</w:t>
            </w:r>
            <w:r w:rsidRPr="007420C5">
              <w:rPr>
                <w:rFonts w:eastAsia="DengXian"/>
                <w:lang w:bidi="en-US"/>
              </w:rPr>
              <w:t xml:space="preserve"> </w:t>
            </w:r>
            <w:r w:rsidR="00F35F7C">
              <w:rPr>
                <w:rFonts w:eastAsia="DengXian"/>
                <w:lang w:bidi="en-US"/>
              </w:rPr>
              <w:t>© 2023</w:t>
            </w:r>
            <w:r w:rsidRPr="007420C5">
              <w:rPr>
                <w:rFonts w:eastAsia="DengXian"/>
                <w:lang w:bidi="en-US"/>
              </w:rPr>
              <w:t xml:space="preserve"> </w:t>
            </w:r>
            <w:r>
              <w:rPr>
                <w:rFonts w:eastAsia="DengXian"/>
                <w:lang w:bidi="en-US"/>
              </w:rPr>
              <w:t xml:space="preserve">by the authors. Submitted for possible open access publication under the terms and conditions of the Creative Commons </w:t>
            </w:r>
            <w:r w:rsidRPr="007420C5">
              <w:rPr>
                <w:rFonts w:eastAsia="DengXian"/>
                <w:lang w:bidi="en-US"/>
              </w:rPr>
              <w:t>Attribution (CC BY) license (</w:t>
            </w:r>
            <w:r>
              <w:rPr>
                <w:rFonts w:eastAsia="DengXian"/>
                <w:lang w:bidi="en-US"/>
              </w:rPr>
              <w:t>https://</w:t>
            </w:r>
            <w:r w:rsidRPr="007420C5">
              <w:rPr>
                <w:rFonts w:eastAsia="DengXian"/>
                <w:lang w:bidi="en-US"/>
              </w:rPr>
              <w:t>creativecommons.org/licenses/by/4.0/).</w:t>
            </w:r>
          </w:p>
        </w:tc>
      </w:tr>
    </w:tbl>
    <w:p w14:paraId="7CAA5D53" w14:textId="77777777" w:rsidR="000517CA" w:rsidRDefault="000C0EE0" w:rsidP="00DF0565">
      <w:pPr>
        <w:pStyle w:val="MDPI16affiliation"/>
      </w:pPr>
      <w:r w:rsidRPr="000C0EE0">
        <w:rPr>
          <w:vertAlign w:val="superscript"/>
        </w:rPr>
        <w:t>1</w:t>
      </w:r>
      <w:r w:rsidR="00DF0565" w:rsidRPr="00D945EC">
        <w:tab/>
      </w:r>
      <w:r w:rsidR="000517CA" w:rsidRPr="000517CA">
        <w:t>Department of Geomatic Engineering, Kwame Nkrumah University of Science and Technology, Kumasi, Ghana</w:t>
      </w:r>
    </w:p>
    <w:p w14:paraId="7AA7BA71" w14:textId="7822392F" w:rsidR="000517CA" w:rsidRPr="00D945EC" w:rsidRDefault="00DF0565" w:rsidP="000517CA">
      <w:pPr>
        <w:pStyle w:val="MDPI16affiliation"/>
      </w:pPr>
      <w:r w:rsidRPr="00D945EC">
        <w:rPr>
          <w:vertAlign w:val="superscript"/>
        </w:rPr>
        <w:t>2</w:t>
      </w:r>
      <w:r w:rsidRPr="00D945EC">
        <w:tab/>
        <w:t>Affiliation 2; e-mail@e-mail.com</w:t>
      </w:r>
    </w:p>
    <w:p w14:paraId="51099BC9" w14:textId="77777777" w:rsidR="00DF0565" w:rsidRPr="00550626" w:rsidRDefault="00DF0565" w:rsidP="00DF0565">
      <w:pPr>
        <w:pStyle w:val="MDPI16affiliation"/>
      </w:pPr>
      <w:r w:rsidRPr="00476DC0">
        <w:rPr>
          <w:b/>
        </w:rPr>
        <w:t>*</w:t>
      </w:r>
      <w:r w:rsidRPr="00D945EC">
        <w:tab/>
        <w:t>Correspondence: e-mail@e-mail.com; Tel.: (optional; include country code; if there are multiple correspondin</w:t>
      </w:r>
      <w:r>
        <w:t>g authors, add author initials)</w:t>
      </w:r>
    </w:p>
    <w:p w14:paraId="54BF18A6" w14:textId="455457BA" w:rsidR="007164B1" w:rsidRDefault="00DF0565" w:rsidP="007164B1">
      <w:pPr>
        <w:pStyle w:val="MDPI17abstract"/>
        <w:rPr>
          <w:szCs w:val="18"/>
        </w:rPr>
      </w:pPr>
      <w:r w:rsidRPr="00550626">
        <w:rPr>
          <w:b/>
          <w:szCs w:val="18"/>
        </w:rPr>
        <w:t xml:space="preserve">Abstract: </w:t>
      </w:r>
      <w:r w:rsidR="007164B1" w:rsidRPr="007164B1">
        <w:rPr>
          <w:szCs w:val="18"/>
        </w:rPr>
        <w:t>Mining in Ghana historically concentrated in specific towns like Obuasi, Tarkwa, and others. Given this concentration, there's an emerging need to harness contemporary technologies like remote sensing for expansive mineral exploration. A geological remote sensing investigation was executed in the Bibiani-Anhwiaso-Bekwai district, leveraging ASTER imagery to map hydrothermal alterations linked to gold mineralization. This region was selected due to its abundant gold occurrences, facilitating ample training data for the study. The district's geology, dominated by the Precambrian Metamorphic rocks, showcases rich Oxysols soils, leading to prevalent gold and bauxite mining activities. Employing diverse remote sensing techniques on the ASTER dataset, geological features were pinpointed, aiding in identifying pathfinders linked to gold. A target exploration map was formulated via ASTER data hill shade processing combined with hydrothermal and structural mapping, analysis, and historical data. The newly generated data offers valuable perspectives, enhancing future exploration endeavors.</w:t>
      </w:r>
    </w:p>
    <w:p w14:paraId="66FE42F2" w14:textId="5B58E5A5" w:rsidR="00DF0565" w:rsidRPr="00550626" w:rsidRDefault="00DF0565" w:rsidP="007164B1">
      <w:pPr>
        <w:pStyle w:val="MDPI17abstract"/>
      </w:pPr>
      <w:r w:rsidRPr="00550626">
        <w:rPr>
          <w:b/>
          <w:szCs w:val="18"/>
        </w:rPr>
        <w:t xml:space="preserve">Keywords: </w:t>
      </w:r>
      <w:r w:rsidR="007164B1" w:rsidRPr="007164B1">
        <w:rPr>
          <w:szCs w:val="18"/>
          <w:lang/>
        </w:rPr>
        <w:t>Mining in Ghana</w:t>
      </w:r>
      <w:r w:rsidR="007164B1" w:rsidRPr="007164B1">
        <w:rPr>
          <w:szCs w:val="18"/>
        </w:rPr>
        <w:t xml:space="preserve">; GIS; </w:t>
      </w:r>
      <w:r w:rsidR="007164B1" w:rsidRPr="00B27B0C">
        <w:rPr>
          <w:szCs w:val="18"/>
          <w:lang/>
        </w:rPr>
        <w:t>Remote Sensing</w:t>
      </w:r>
      <w:r w:rsidR="007164B1" w:rsidRPr="007164B1">
        <w:rPr>
          <w:szCs w:val="18"/>
        </w:rPr>
        <w:t xml:space="preserve">; </w:t>
      </w:r>
      <w:r w:rsidR="007164B1" w:rsidRPr="00B27B0C">
        <w:rPr>
          <w:szCs w:val="18"/>
          <w:lang/>
        </w:rPr>
        <w:t>ASTER imagery</w:t>
      </w:r>
      <w:r w:rsidR="007164B1" w:rsidRPr="007164B1">
        <w:rPr>
          <w:szCs w:val="18"/>
        </w:rPr>
        <w:t xml:space="preserve">; </w:t>
      </w:r>
      <w:r w:rsidR="007164B1" w:rsidRPr="00B27B0C">
        <w:rPr>
          <w:szCs w:val="18"/>
          <w:lang/>
        </w:rPr>
        <w:t xml:space="preserve">Hydrothermal </w:t>
      </w:r>
      <w:r w:rsidR="007164B1" w:rsidRPr="007164B1">
        <w:rPr>
          <w:szCs w:val="18"/>
          <w:lang/>
        </w:rPr>
        <w:t>Alteration</w:t>
      </w:r>
      <w:r w:rsidR="007164B1" w:rsidRPr="007164B1">
        <w:rPr>
          <w:szCs w:val="18"/>
        </w:rPr>
        <w:t>;</w:t>
      </w:r>
      <w:r w:rsidR="007164B1" w:rsidRPr="007164B1">
        <w:rPr>
          <w:szCs w:val="18"/>
          <w:lang/>
        </w:rPr>
        <w:t xml:space="preserve"> Gold</w:t>
      </w:r>
      <w:r w:rsidR="007164B1" w:rsidRPr="00B27B0C">
        <w:rPr>
          <w:szCs w:val="18"/>
          <w:lang/>
        </w:rPr>
        <w:t xml:space="preserve"> </w:t>
      </w:r>
      <w:r w:rsidR="007164B1" w:rsidRPr="007164B1">
        <w:rPr>
          <w:szCs w:val="18"/>
          <w:lang/>
        </w:rPr>
        <w:t>Mineralization</w:t>
      </w:r>
      <w:r w:rsidR="007164B1" w:rsidRPr="007164B1">
        <w:rPr>
          <w:szCs w:val="18"/>
        </w:rPr>
        <w:t>;</w:t>
      </w:r>
      <w:r w:rsidR="007164B1" w:rsidRPr="007164B1">
        <w:rPr>
          <w:szCs w:val="18"/>
          <w:lang/>
        </w:rPr>
        <w:t xml:space="preserve"> Geological</w:t>
      </w:r>
      <w:r w:rsidR="007164B1" w:rsidRPr="00B27B0C">
        <w:rPr>
          <w:szCs w:val="18"/>
          <w:lang/>
        </w:rPr>
        <w:t xml:space="preserve"> Mapping</w:t>
      </w:r>
      <w:r w:rsidR="007164B1" w:rsidRPr="007164B1">
        <w:rPr>
          <w:szCs w:val="18"/>
        </w:rPr>
        <w:t xml:space="preserve">; </w:t>
      </w:r>
      <w:r w:rsidR="007164B1" w:rsidRPr="00B27B0C">
        <w:rPr>
          <w:szCs w:val="18"/>
          <w:lang/>
        </w:rPr>
        <w:t xml:space="preserve">Oxysols </w:t>
      </w:r>
      <w:r w:rsidR="007164B1" w:rsidRPr="007164B1">
        <w:rPr>
          <w:szCs w:val="18"/>
          <w:lang/>
        </w:rPr>
        <w:t>soils</w:t>
      </w:r>
      <w:r w:rsidR="007164B1" w:rsidRPr="007164B1">
        <w:rPr>
          <w:szCs w:val="18"/>
        </w:rPr>
        <w:t>;</w:t>
      </w:r>
      <w:r w:rsidR="007164B1" w:rsidRPr="007164B1">
        <w:rPr>
          <w:szCs w:val="18"/>
          <w:lang/>
        </w:rPr>
        <w:t xml:space="preserve"> Exploration</w:t>
      </w:r>
      <w:r w:rsidR="007164B1" w:rsidRPr="00B27B0C">
        <w:rPr>
          <w:szCs w:val="18"/>
          <w:lang/>
        </w:rPr>
        <w:t xml:space="preserve"> </w:t>
      </w:r>
      <w:r w:rsidR="007164B1" w:rsidRPr="007164B1">
        <w:rPr>
          <w:szCs w:val="18"/>
          <w:lang/>
        </w:rPr>
        <w:t>Map</w:t>
      </w:r>
      <w:r w:rsidR="007164B1" w:rsidRPr="007164B1">
        <w:rPr>
          <w:szCs w:val="18"/>
        </w:rPr>
        <w:t>;</w:t>
      </w:r>
      <w:r w:rsidR="007164B1" w:rsidRPr="007164B1">
        <w:rPr>
          <w:szCs w:val="18"/>
          <w:lang/>
        </w:rPr>
        <w:t xml:space="preserve"> Precambrian</w:t>
      </w:r>
      <w:r w:rsidR="007164B1" w:rsidRPr="00B27B0C">
        <w:rPr>
          <w:szCs w:val="18"/>
          <w:lang/>
        </w:rPr>
        <w:t xml:space="preserve"> Metamorphic rocks</w:t>
      </w:r>
      <w:r w:rsidR="007164B1" w:rsidRPr="007164B1">
        <w:rPr>
          <w:szCs w:val="18"/>
        </w:rPr>
        <w:t>;</w:t>
      </w:r>
      <w:r w:rsidR="007164B1" w:rsidRPr="007164B1">
        <w:rPr>
          <w:szCs w:val="18"/>
          <w:lang/>
        </w:rPr>
        <w:t xml:space="preserve"> </w:t>
      </w:r>
      <w:r w:rsidR="007164B1" w:rsidRPr="00B27B0C">
        <w:rPr>
          <w:szCs w:val="18"/>
          <w:lang/>
        </w:rPr>
        <w:t>Bibiani-Anhwiaso-Bekwai district</w:t>
      </w:r>
      <w:r w:rsidR="007164B1" w:rsidRPr="007164B1">
        <w:rPr>
          <w:szCs w:val="18"/>
        </w:rPr>
        <w:t>, Ghana</w:t>
      </w:r>
    </w:p>
    <w:p w14:paraId="3A9A5E13" w14:textId="77777777" w:rsidR="00DF0565" w:rsidRDefault="00DF0565" w:rsidP="00DF0565">
      <w:pPr>
        <w:pStyle w:val="MDPI21heading1"/>
        <w:rPr>
          <w:lang w:eastAsia="zh-CN"/>
        </w:rPr>
      </w:pPr>
      <w:r w:rsidRPr="007F2582">
        <w:rPr>
          <w:lang w:eastAsia="zh-CN"/>
        </w:rPr>
        <w:t>1. Introduction</w:t>
      </w:r>
    </w:p>
    <w:p w14:paraId="72B01249" w14:textId="0E994CE0" w:rsidR="007164B1" w:rsidRPr="007164B1" w:rsidRDefault="007164B1" w:rsidP="007164B1">
      <w:pPr>
        <w:pStyle w:val="MDPI31text"/>
      </w:pPr>
      <w:r w:rsidRPr="007164B1">
        <w:t xml:space="preserve">Mineral exploration activities require robust predictive models that would result in accurate mapping of the probability that mineral deposits can be found at a certain location. The demand of mineral resources and also the need to find new deposits and map them have increased significantly in proportion to an increasing population with large working but largely unemployed youth. This has led to large artisanal mining with no skills leading to ecological destruction of large arable lands. The exploration and mapping of potential mineral deposits require the application of diverse methods and techniques, based on the geological and mining knowledge of the region under investigation and on the application of predictive models of mineral potential (Varet, 2012). Mineral resource mapping is an important type of geologic mapping activity and usually covers a great part of studies focused on spectral analysis (Longhin et al., 2001), geological mapping (Harris, </w:t>
      </w:r>
      <w:r w:rsidRPr="007164B1">
        <w:rPr>
          <w:i/>
        </w:rPr>
        <w:t>et a</w:t>
      </w:r>
      <w:r w:rsidRPr="007164B1">
        <w:t>l., 2003), and mineral alteration mapping (Tangestani, and Moore, 2002). Satellite remote sensing images have been widely and successfully used for mineral exploration since the launch of Landsat in 1972. This application relies mostly on the capability of the sensor to register spectral signatures and other geological features related to mineral deposits.</w:t>
      </w:r>
    </w:p>
    <w:p w14:paraId="67BA72C7" w14:textId="57BF176C" w:rsidR="007164B1" w:rsidRPr="007164B1" w:rsidRDefault="007164B1" w:rsidP="007164B1">
      <w:pPr>
        <w:pStyle w:val="MDPI31text"/>
      </w:pPr>
      <w:r w:rsidRPr="007164B1">
        <w:t xml:space="preserve">Gold is one of the most important mineral commodities that have been searched with the use of satellite remote sensing images over the last 30 years (Torres, 2007). Mineral potential exploration becomes very essential in managing land destruction so that only </w:t>
      </w:r>
      <w:r w:rsidRPr="007164B1">
        <w:lastRenderedPageBreak/>
        <w:t xml:space="preserve">places likely to have any deposits at all may be mined. The term, mineral potential, refers to the probability that mineral deposits of the type sought can be found at a certain location (Carranza, 2008). It is obvious that a large part of the earth’s surface and surface </w:t>
      </w:r>
      <w:r w:rsidR="008326E0">
        <w:t>minerals</w:t>
      </w:r>
      <w:r w:rsidRPr="007164B1">
        <w:t xml:space="preserve"> in accessible regions have already been found and mined. Therefore, new searches must be more complex in principle and would require the application of sophisticated spatial data analysis techniques (Moon, and Evans, 2006). </w:t>
      </w:r>
    </w:p>
    <w:p w14:paraId="77BB8496" w14:textId="7058C905" w:rsidR="007164B1" w:rsidRPr="007164B1" w:rsidRDefault="007164B1" w:rsidP="007164B1">
      <w:pPr>
        <w:pStyle w:val="MDPI31text"/>
      </w:pPr>
      <w:r w:rsidRPr="007164B1">
        <w:t xml:space="preserve">Mineral exploration companies use diverse types of data sets to search for new mineral deposits. Data sources vary from geologic maps, hyperspectral airborne and multispectral satellite images, and geophysical images to databases in many formats. GIS is an ideal platform to bring these differing datasets together and deliver meaningful outcomes (Torres, 2007). Within the context of mining exploration, GIS is an essential tool for analyzing large volumes of previously collected data and Remote sensing images are also very crucial in obtaining current data to support decision-making in mineral exploration (Bonham-Carter, 1994). Since the exploitation of the minerals would have </w:t>
      </w:r>
      <w:r w:rsidR="008326E0">
        <w:t xml:space="preserve">a </w:t>
      </w:r>
      <w:r w:rsidRPr="007164B1">
        <w:t>negative impact on the lives of the community people and the environment, appropriate models must also incorporate ground remediation methods and procedures in order to reduce the resulting environmental effects.</w:t>
      </w:r>
    </w:p>
    <w:p w14:paraId="274611E6" w14:textId="28EE6199" w:rsidR="007164B1" w:rsidRPr="007164B1" w:rsidRDefault="007164B1" w:rsidP="007164B1">
      <w:pPr>
        <w:pStyle w:val="MDPI31text"/>
      </w:pPr>
      <w:r w:rsidRPr="007164B1">
        <w:t>Some of the mineral resources mined in Ghana include gold, diamond, oil, manganese, salt</w:t>
      </w:r>
      <w:r w:rsidR="008326E0">
        <w:t>,</w:t>
      </w:r>
      <w:r w:rsidRPr="007164B1">
        <w:t xml:space="preserve"> and bauxite, with gold </w:t>
      </w:r>
      <w:r w:rsidR="008326E0">
        <w:t>being</w:t>
      </w:r>
      <w:r w:rsidRPr="007164B1">
        <w:t xml:space="preserve"> the major mineral mined in commercial quantities. The continuous existence of the minerals in the soils of Ghana is a strong indication that Ghana can build a strong and robust economy when these minerals are mined using the appropriate techniques. It becomes a great challenge in mineral exploration and exploitation to research and present methods by which these minerals could be easily identified and mapped without causing much damage to the people and the environment. Several numerical methods have been devised for the district-scale mapping of mineral potential. These can be categorized into knowledge-driven and data-driven types, depending on the nature of the inference procedure used. Knowledge-driven models use subjective evidence based on expert knowledge of processes that might have led to </w:t>
      </w:r>
      <w:r w:rsidR="008326E0">
        <w:t xml:space="preserve">the </w:t>
      </w:r>
      <w:r w:rsidRPr="007164B1">
        <w:t xml:space="preserve">formation of mineral deposits in a given geological setting, where no or very few mineral deposits are known to occur (Carranza, 2008). Data-driven models use objective evidence based on the associations between evidential features and known deposit locations (Abedi et al., 2013; Carranza, and Hale, 2001). </w:t>
      </w:r>
    </w:p>
    <w:p w14:paraId="46297182" w14:textId="6B233018" w:rsidR="007164B1" w:rsidRPr="007164B1" w:rsidRDefault="007164B1" w:rsidP="007164B1">
      <w:pPr>
        <w:pStyle w:val="MDPI31text"/>
      </w:pPr>
      <w:r w:rsidRPr="007164B1">
        <w:t>Mining activities in Ghana for a very long time were concentrated in a few towns and communities such as Obuasi, Tarkwa, Awaso, Bogoso, Kade, Preastea</w:t>
      </w:r>
      <w:r w:rsidR="008326E0">
        <w:t>,</w:t>
      </w:r>
      <w:r w:rsidRPr="007164B1">
        <w:t xml:space="preserve"> and Nsuta among other towns (Darko, 2012). For this reason, there is </w:t>
      </w:r>
      <w:r w:rsidR="008326E0">
        <w:t>a</w:t>
      </w:r>
      <w:r w:rsidRPr="007164B1">
        <w:t xml:space="preserve"> need to embrace the application of recent and reliable technologies such as remote sensing in exploring other deposits. The location and quantity of such minerals are often only known through traditional methods of exploration involving drilling and laboratory testing of soil and rock samples</w:t>
      </w:r>
    </w:p>
    <w:p w14:paraId="3EF4509C" w14:textId="7CA91CBA" w:rsidR="007164B1" w:rsidRPr="007164B1" w:rsidRDefault="007164B1" w:rsidP="007164B1">
      <w:pPr>
        <w:pStyle w:val="MDPI31text"/>
      </w:pPr>
      <w:r w:rsidRPr="007164B1">
        <w:t xml:space="preserve">One major important step in mineral exploration is the selection of suitable areas. The best and most promising areas </w:t>
      </w:r>
      <w:r w:rsidR="008326E0">
        <w:t>make</w:t>
      </w:r>
      <w:r w:rsidRPr="007164B1">
        <w:t xml:space="preserve"> it possible to identify mineral deposits easily, quickly</w:t>
      </w:r>
      <w:r w:rsidR="008326E0">
        <w:t>,</w:t>
      </w:r>
      <w:r w:rsidRPr="007164B1">
        <w:t xml:space="preserve"> and cheaply. The use of remote sensing </w:t>
      </w:r>
      <w:r w:rsidR="008326E0">
        <w:t>promises</w:t>
      </w:r>
      <w:r w:rsidRPr="007164B1">
        <w:t xml:space="preserve"> to be an excellent technique </w:t>
      </w:r>
      <w:r w:rsidR="008326E0">
        <w:t>for</w:t>
      </w:r>
      <w:r w:rsidRPr="007164B1">
        <w:t xml:space="preserve"> identifying and investigating suitable areas of mineral deposits. With GIS The expensive nature of field prospecting, the large workforce, the time, and the numerous operations that prospectors have to go through before a mineral is discovered may be attributed to the lack of mineral potential maps for larger </w:t>
      </w:r>
      <w:r w:rsidR="008326E0">
        <w:t>areas</w:t>
      </w:r>
      <w:r w:rsidRPr="007164B1">
        <w:t xml:space="preserve">. Also, Remote Sensing data can serve as a topographic map for exploration </w:t>
      </w:r>
      <w:r w:rsidR="008326E0">
        <w:t>maps</w:t>
      </w:r>
      <w:r w:rsidRPr="007164B1">
        <w:t xml:space="preserve"> where there is no such map (Kwang et </w:t>
      </w:r>
      <w:r w:rsidR="008326E0">
        <w:t>al.</w:t>
      </w:r>
      <w:r w:rsidRPr="007164B1">
        <w:t>, 2014).</w:t>
      </w:r>
    </w:p>
    <w:p w14:paraId="51B4B8B2" w14:textId="4B533C96" w:rsidR="007164B1" w:rsidRDefault="007164B1" w:rsidP="007164B1">
      <w:pPr>
        <w:pStyle w:val="MDPI31text"/>
      </w:pPr>
      <w:r w:rsidRPr="007164B1">
        <w:t xml:space="preserve">It should be appreciated that there is one important limitation of remote sensing data the depth aspect. Remote sensing data has a depth penetration of approximately a few micrometers in the very </w:t>
      </w:r>
      <w:r w:rsidR="008326E0">
        <w:t>near-infrared</w:t>
      </w:r>
      <w:r w:rsidRPr="007164B1">
        <w:t xml:space="preserve"> region, to a few centimeters in the thermal infrared</w:t>
      </w:r>
      <w:r w:rsidR="008326E0">
        <w:t>,</w:t>
      </w:r>
      <w:r w:rsidRPr="007164B1">
        <w:t xml:space="preserve"> and some meters (in </w:t>
      </w:r>
      <w:r w:rsidR="008326E0">
        <w:t>hyperarid</w:t>
      </w:r>
      <w:r w:rsidRPr="007164B1">
        <w:t xml:space="preserve"> regions) in the microwave region. Therefore, in most cases, a remote sensing data interpreter has to rely on indirect clues, such as general geologic setting, alteration zones, associated rocks, structure, lineaments, oxidation products, morphology, and vegetation anomaly, since only rarely is it possible to directly pinpoint the occurrence and mineralogy of a deposit based solely on remote sensing data. (Rajesh, </w:t>
      </w:r>
      <w:r w:rsidRPr="007164B1">
        <w:lastRenderedPageBreak/>
        <w:t>2004).</w:t>
      </w:r>
      <w:r>
        <w:t xml:space="preserve"> </w:t>
      </w:r>
      <w:r w:rsidRPr="007164B1">
        <w:t>In this study, the multispectral ASTER data, which can define mineralogy is expected to play a greater role in gold exploration, by helping to delineate ore minerals or their pathfinders such as</w:t>
      </w:r>
      <w:r w:rsidR="008326E0">
        <w:t xml:space="preserve"> </w:t>
      </w:r>
      <w:r w:rsidRPr="007164B1">
        <w:t>alunite, kaolinite, chlorite, muscovite</w:t>
      </w:r>
      <w:r w:rsidR="008326E0">
        <w:t>,</w:t>
      </w:r>
      <w:r w:rsidRPr="007164B1">
        <w:t xml:space="preserve"> and goethite, and help to </w:t>
      </w:r>
      <w:r w:rsidR="008326E0">
        <w:t>predict</w:t>
      </w:r>
      <w:r w:rsidRPr="007164B1">
        <w:t xml:space="preserve"> potential areas of gold deposits within the Bibiani-Anhwiaso-Bekwai district through an approach of establishing a relationship between the known deposits in the Bibiani and Chirano deposits and similar occurrences in the district.</w:t>
      </w:r>
    </w:p>
    <w:p w14:paraId="7CC3173D" w14:textId="480D2AE3" w:rsidR="008326E0" w:rsidRPr="008326E0" w:rsidRDefault="008326E0" w:rsidP="008326E0">
      <w:pPr>
        <w:pStyle w:val="MDPI31text"/>
      </w:pPr>
      <w:r w:rsidRPr="008326E0">
        <w:t xml:space="preserve">In as much as mineral exploration in Ghana can be traced as far as the tenth century, the application of modern technologies especially remote sensing in prospecting mineral deposits which is widely used in developed countries, has not attracted much attention in Ghana. The mineral deposits at Chirano and Bibiani were discovered using geological mapping which was followed by drilling and laboratory testing of soil and rock samples. This method involves much money and time even though results are not always guaranteed. The current mine operation has continued for </w:t>
      </w:r>
      <w:r>
        <w:t xml:space="preserve">a </w:t>
      </w:r>
      <w:r w:rsidRPr="008326E0">
        <w:t xml:space="preserve">long and </w:t>
      </w:r>
      <w:r>
        <w:t>is</w:t>
      </w:r>
      <w:r w:rsidRPr="008326E0">
        <w:t xml:space="preserve"> almost mined out, therefore, it is important to identify and locate new areas to extend the mine life.</w:t>
      </w:r>
    </w:p>
    <w:p w14:paraId="635F89ED" w14:textId="4A49C989" w:rsidR="008326E0" w:rsidRPr="008326E0" w:rsidRDefault="008326E0" w:rsidP="008326E0">
      <w:pPr>
        <w:pStyle w:val="MDPI31text"/>
      </w:pPr>
      <w:r w:rsidRPr="008326E0">
        <w:t xml:space="preserve">Mineral exploration in some areas across the country failed to </w:t>
      </w:r>
      <w:r>
        <w:t>produce</w:t>
      </w:r>
      <w:r w:rsidRPr="008326E0">
        <w:t xml:space="preserve"> </w:t>
      </w:r>
      <w:r>
        <w:t>favorable</w:t>
      </w:r>
      <w:r w:rsidRPr="008326E0">
        <w:t xml:space="preserve"> results after much cost and time investments causing financial loss to the companies that went into such experiments. High potential deposits remain undiscovered and unexploited because of high investment costs in exploration and its attendant risk or uncertainty of yield. The </w:t>
      </w:r>
      <w:r>
        <w:t>underestimation</w:t>
      </w:r>
      <w:r w:rsidRPr="008326E0">
        <w:t xml:space="preserve"> of gold deposits in the district has contributed largely to the illegal mining operation throughout the district as the estimated quantity of gold at the sites overtaken by illegal miners is not known, </w:t>
      </w:r>
      <w:r>
        <w:t xml:space="preserve">and </w:t>
      </w:r>
      <w:r w:rsidRPr="008326E0">
        <w:t xml:space="preserve">companies willing to practice legal </w:t>
      </w:r>
      <w:r>
        <w:t>large-scale</w:t>
      </w:r>
      <w:r w:rsidRPr="008326E0">
        <w:t xml:space="preserve"> mining activities are not motivated to venture. As a result, the country is not able to fully develop and expand the mining industry to increase employment and generate more foreign exchange for economic growth to prevail.</w:t>
      </w:r>
    </w:p>
    <w:p w14:paraId="25DAB669" w14:textId="77777777" w:rsidR="008326E0" w:rsidRPr="007164B1" w:rsidRDefault="008326E0" w:rsidP="007164B1">
      <w:pPr>
        <w:pStyle w:val="MDPI31text"/>
      </w:pPr>
    </w:p>
    <w:p w14:paraId="146B2C55" w14:textId="1054B541" w:rsidR="00A4512B" w:rsidRPr="00FA04F1" w:rsidRDefault="00DF0565" w:rsidP="00A4512B">
      <w:pPr>
        <w:pStyle w:val="MDPI21heading1"/>
      </w:pPr>
      <w:r w:rsidRPr="00FA04F1">
        <w:rPr>
          <w:lang w:eastAsia="zh-CN"/>
        </w:rPr>
        <w:t xml:space="preserve">2. </w:t>
      </w:r>
      <w:r w:rsidRPr="00FA04F1">
        <w:t>Materials and Methods</w:t>
      </w:r>
    </w:p>
    <w:p w14:paraId="10D5F395" w14:textId="73A2CB38" w:rsidR="00A4512B" w:rsidRPr="00947E5C" w:rsidRDefault="00A4512B" w:rsidP="00A4512B">
      <w:pPr>
        <w:pStyle w:val="MDPI31text"/>
        <w:ind w:left="0" w:firstLine="0"/>
        <w:rPr>
          <w:i/>
          <w:iCs/>
        </w:rPr>
      </w:pPr>
      <w:r w:rsidRPr="00947E5C">
        <w:rPr>
          <w:i/>
          <w:iCs/>
        </w:rPr>
        <w:t xml:space="preserve">                           </w:t>
      </w:r>
      <w:r w:rsidR="00947E5C">
        <w:rPr>
          <w:i/>
          <w:iCs/>
        </w:rPr>
        <w:t xml:space="preserve">   </w:t>
      </w:r>
      <w:r w:rsidRPr="00947E5C">
        <w:rPr>
          <w:i/>
          <w:iCs/>
        </w:rPr>
        <w:t xml:space="preserve">  2.1. Study Area</w:t>
      </w:r>
    </w:p>
    <w:p w14:paraId="6A6F2C9F" w14:textId="6CDC1868" w:rsidR="00A4512B" w:rsidRPr="00A4512B" w:rsidRDefault="00202A1A" w:rsidP="00A4512B">
      <w:pPr>
        <w:pStyle w:val="MDPI31text"/>
      </w:pPr>
      <w:r>
        <w:t xml:space="preserve">The </w:t>
      </w:r>
      <w:r w:rsidR="00A4512B" w:rsidRPr="00A4512B">
        <w:t>Bibiani-Anhwiaso-Bekwai District was chosen for this study because it contains a sufficiently large number of gold occurrences to provide enough training data for the investigation.  The district was established in 1988 by the Local Government (Establishment) Legislative Instrument (L.I) 1387 under the then Local Government Law, 1988 PNDCL 207 now replaced by the Local Government Act, 1993, Act 462.</w:t>
      </w:r>
      <w:r w:rsidR="00A4512B" w:rsidRPr="00A4512B">
        <w:rPr>
          <w:u w:val="single"/>
        </w:rPr>
        <w:t xml:space="preserve"> </w:t>
      </w:r>
      <w:r w:rsidR="00A4512B" w:rsidRPr="00A4512B">
        <w:t xml:space="preserve">Figure 3.1 is an illustration of the study area. Bibiani is the district capital. The district is bounded in the North by the Atwima Mponua District in the Ashanti Region, South by the Wassa Amenfi </w:t>
      </w:r>
      <w:r w:rsidR="00A4512B">
        <w:t>District</w:t>
      </w:r>
      <w:r w:rsidR="00A4512B" w:rsidRPr="00A4512B">
        <w:t xml:space="preserve"> in the Western Region, and to the West by the Sefwi Wiawso District in the Western Region and East by the Denkyira North and Amansie East districts of the Central Region and Ashanti Region respectively. The total land area of the district is 873 km square.</w:t>
      </w:r>
    </w:p>
    <w:p w14:paraId="0C017354" w14:textId="3C6B97ED" w:rsidR="00DF0565" w:rsidRDefault="00202A1A" w:rsidP="00A4512B">
      <w:pPr>
        <w:pStyle w:val="MDPI31text"/>
      </w:pPr>
      <w:r>
        <w:t>code.</w:t>
      </w:r>
    </w:p>
    <w:p w14:paraId="06B03EA3" w14:textId="51CB9F87" w:rsidR="00A4512B" w:rsidRPr="00947E5C" w:rsidRDefault="00A4512B" w:rsidP="00A4512B">
      <w:pPr>
        <w:pStyle w:val="MDPI31text"/>
        <w:ind w:left="0" w:firstLine="0"/>
        <w:rPr>
          <w:i/>
          <w:iCs/>
        </w:rPr>
      </w:pPr>
      <w:r>
        <w:t xml:space="preserve">                            </w:t>
      </w:r>
      <w:r w:rsidRPr="00947E5C">
        <w:rPr>
          <w:i/>
          <w:iCs/>
        </w:rPr>
        <w:t xml:space="preserve">  2.1.1. Geological Settings</w:t>
      </w:r>
    </w:p>
    <w:p w14:paraId="0BB3EBD1" w14:textId="286B56F5" w:rsidR="00A4512B" w:rsidRDefault="00A4512B" w:rsidP="00D50E12">
      <w:pPr>
        <w:pStyle w:val="MDPI31text"/>
      </w:pPr>
      <w:r w:rsidRPr="00A4512B">
        <w:t xml:space="preserve">The study area is within the Paleoproterozoic terrain of Southwest Ghana. Paleoproterozoic supracrustal rocks in southwest Ghana are subdivided into two main groups; the volcanic-sedimentary Birimian Supergroup and the overlying clastic sedimentary rocks of the Tarkwaian Group. Figure 3.2 is an illustration of the Southwestern Ghana geology of which the study area falls. These </w:t>
      </w:r>
      <w:r>
        <w:t>Paleoproterozoic</w:t>
      </w:r>
      <w:r w:rsidRPr="00A4512B">
        <w:t xml:space="preserve"> rocks have been subjected to two main orogenic cycles between ~2250 and 2088 Ma, the progressive Eburnean orogeny, also referred to as the Eburnean 1 and 2 orogenies (Allibone et al., 2002).</w:t>
      </w:r>
      <w:r w:rsidRPr="00A4512B">
        <w:rPr>
          <w:rFonts w:ascii="Times New Roman" w:eastAsiaTheme="minorHAnsi" w:hAnsi="Times New Roman"/>
          <w:color w:val="auto"/>
          <w:sz w:val="24"/>
          <w:szCs w:val="24"/>
          <w:lang w:eastAsia="en-US"/>
        </w:rPr>
        <w:t xml:space="preserve"> </w:t>
      </w:r>
      <w:r w:rsidRPr="00A4512B">
        <w:t xml:space="preserve">The Birimian successions </w:t>
      </w:r>
      <w:r w:rsidR="00947E5C">
        <w:t>comprise</w:t>
      </w:r>
      <w:r w:rsidRPr="00A4512B">
        <w:t xml:space="preserve"> sedimentary/volcaniclastic lithologies which consist of primarily mafic rocks erupted and emplaced during the Eburnean orogenic cycle, such as tholeiitic basalts and lesser calc-alkaline and rhyolitic </w:t>
      </w:r>
      <w:r w:rsidR="00947E5C">
        <w:t>volcanic</w:t>
      </w:r>
      <w:r w:rsidRPr="00A4512B">
        <w:t xml:space="preserve"> (Lower Birimian).  It is thought that these rocks make up the basement of the younger Birimian turbiditic fluvial and sedimentary rocks and metamorphic equivalents such as phyllites and argillites, forming the sedimentary basins in the region (Allibone et al., 2004). These constitute five </w:t>
      </w:r>
      <w:r w:rsidR="00947E5C">
        <w:t>northeast-trending</w:t>
      </w:r>
      <w:r w:rsidRPr="00A4512B">
        <w:t xml:space="preserve"> volcanic belts (Upper Birimian). </w:t>
      </w:r>
      <w:r w:rsidRPr="00A4512B">
        <w:lastRenderedPageBreak/>
        <w:t>Collectively the volcanics and sediments described above are known as the Birimian Supergroup. Available field evidence suggests that the volcanic and sedimentary rocks are lateral equivalents (Leube et al., 1990). The Tarkwaian system is dominated by coarse clastic sedimentary rocks of fluvio-deltaic origin, sandstones, conglomerates, quartzites</w:t>
      </w:r>
      <w:r w:rsidR="00947E5C">
        <w:t>,</w:t>
      </w:r>
      <w:r w:rsidRPr="00A4512B">
        <w:t xml:space="preserve"> and other metamorphic equivalents such as phyllites and argillites. Allibone et al., (2004) note that deposition of this group of sedimentary rocks occurred coincidentally with </w:t>
      </w:r>
      <w:r w:rsidR="00947E5C">
        <w:t xml:space="preserve">the </w:t>
      </w:r>
      <w:r w:rsidRPr="00A4512B">
        <w:t>initial deformation of the Birimian Supergroup early in the Eburnean 2 orogeny but prior to granitoid emplacement. Generally, the Tarkwaian Group sediments are confined to the mafic igneous belts associated with the Birimian Supergroup, usually occurring either in unconformable stratigraphic contact or as imbricated fault-bounded slices.</w:t>
      </w:r>
    </w:p>
    <w:p w14:paraId="3F54BA64" w14:textId="77777777" w:rsidR="00D50E12" w:rsidRDefault="00D50E12" w:rsidP="00D50E12">
      <w:pPr>
        <w:pStyle w:val="MDPI31text"/>
      </w:pPr>
    </w:p>
    <w:p w14:paraId="51BEBFA8" w14:textId="09AF4103" w:rsidR="00D50E12" w:rsidRPr="00947E5C" w:rsidRDefault="00D50E12" w:rsidP="00D50E12">
      <w:pPr>
        <w:pStyle w:val="MDPI31text"/>
        <w:ind w:left="0" w:firstLine="0"/>
        <w:rPr>
          <w:i/>
          <w:iCs/>
        </w:rPr>
      </w:pPr>
      <w:r>
        <w:t xml:space="preserve">                              </w:t>
      </w:r>
      <w:r w:rsidRPr="00947E5C">
        <w:rPr>
          <w:i/>
          <w:iCs/>
        </w:rPr>
        <w:t>2.1.2. Local Geology</w:t>
      </w:r>
    </w:p>
    <w:p w14:paraId="326C6843" w14:textId="3BE69C83" w:rsidR="00D50E12" w:rsidRDefault="00D50E12" w:rsidP="00D50E12">
      <w:pPr>
        <w:pStyle w:val="MDPI31text"/>
      </w:pPr>
      <w:r w:rsidRPr="00D50E12">
        <w:t xml:space="preserve">The geology </w:t>
      </w:r>
      <w:r w:rsidR="00947E5C">
        <w:t>of</w:t>
      </w:r>
      <w:r w:rsidRPr="00D50E12">
        <w:t xml:space="preserve"> the district is dominated by the Precambrian Metamorphic rocks of the Birimian and Tarkwaian </w:t>
      </w:r>
      <w:r w:rsidR="00947E5C">
        <w:t>formations</w:t>
      </w:r>
      <w:r w:rsidRPr="00D50E12">
        <w:t xml:space="preserve">. The Oxysols soils are rich in mineral deposits making mining the most important and lucrative economic activity in the district. The most noted minerals are gold and bauxite. The companies dealing in mining include; Chirano Goldfield Limited at Chirano and Bossai Minerals Limited at Awaso, and recently, Resolute </w:t>
      </w:r>
      <w:r w:rsidR="00947E5C">
        <w:t>Mines</w:t>
      </w:r>
      <w:r w:rsidRPr="00D50E12">
        <w:t xml:space="preserve"> acquired the Bibiani concession hoping the start operations soon. The geology of the Chirano concession is presented here because the datasets that form the integration model such as the lithology, geochemistry</w:t>
      </w:r>
      <w:r w:rsidR="00947E5C">
        <w:t>,</w:t>
      </w:r>
      <w:r w:rsidRPr="00D50E12">
        <w:t xml:space="preserve"> and occurrence points were </w:t>
      </w:r>
      <w:r w:rsidR="00947E5C">
        <w:t>obtained</w:t>
      </w:r>
      <w:r w:rsidRPr="00D50E12">
        <w:t xml:space="preserve"> from </w:t>
      </w:r>
      <w:r>
        <w:t xml:space="preserve">the </w:t>
      </w:r>
      <w:r w:rsidRPr="00D50E12">
        <w:t>Chirano gold mines.</w:t>
      </w:r>
      <w:r>
        <w:t xml:space="preserve"> </w:t>
      </w:r>
      <w:r w:rsidRPr="00D50E12">
        <w:t xml:space="preserve">The Chirano gold deposits are hosted near the boundary of Birimian mafic igneous rocks with Tarkwaian sedimentary rocks. Where faulted, this boundary has been intruded by tonalite. Volcano-sedimentary rocks and the tonalites are metamorphosed to greenschist facies assemblages and </w:t>
      </w:r>
      <w:r>
        <w:t>in the least</w:t>
      </w:r>
      <w:r w:rsidRPr="00D50E12">
        <w:t xml:space="preserve"> strained regions are generally unfoliated (Allibone et al., 2004). Previously, it was considered that tonalite intrusions were the main host to gold Mineralization (Allibone et al., 2004).  However, recent exposures in </w:t>
      </w:r>
      <w:r w:rsidR="00947E5C">
        <w:t>open pits</w:t>
      </w:r>
      <w:r w:rsidRPr="00D50E12">
        <w:t xml:space="preserve"> have shown that the volume of tonalite has been over-estimated at several deposits, which are mostly hosted within strongly hydrothermally altered mafic igneous rocks.</w:t>
      </w:r>
      <w:r w:rsidR="00947E5C">
        <w:t xml:space="preserve"> </w:t>
      </w:r>
      <w:r w:rsidRPr="00D50E12">
        <w:t>Basaltic and doleritic rocks, with subordinate gabbro, tonalite</w:t>
      </w:r>
      <w:r>
        <w:t>,</w:t>
      </w:r>
      <w:r w:rsidRPr="00D50E12">
        <w:t xml:space="preserve"> and diorite intrusions of the Sefwi-Bibiani volcanic belt dominate the western domain. The central domain is composed mainly of Tarkwaian Group rocks of siltstone, sandstone, grit</w:t>
      </w:r>
      <w:r>
        <w:t>,</w:t>
      </w:r>
      <w:r w:rsidRPr="00D50E12">
        <w:t xml:space="preserve"> and conglomerates with minor basaltic and doleritic rocks.  Birimian sedimentary rocks made up of turbiditic graywackes, siltstones</w:t>
      </w:r>
      <w:r>
        <w:t>,</w:t>
      </w:r>
      <w:r w:rsidRPr="00D50E12">
        <w:t xml:space="preserve"> and minor fine-grained sandstones on the western margin of the Kumasi basin </w:t>
      </w:r>
      <w:r>
        <w:t>comprise</w:t>
      </w:r>
      <w:r w:rsidRPr="00D50E12">
        <w:t xml:space="preserve"> the eastern domain (Allibone et al., 2004). Between the western and central domains is the Chirano Shear Zone (CSZ) </w:t>
      </w:r>
      <w:r>
        <w:t>which</w:t>
      </w:r>
      <w:r w:rsidRPr="00D50E12">
        <w:t xml:space="preserve"> varies in width along strike, with the larger graphitic and chloritic Bibiani shear zone separating the central and eastern domains. Mafic rocks of </w:t>
      </w:r>
      <w:r>
        <w:t xml:space="preserve">the </w:t>
      </w:r>
      <w:r w:rsidRPr="00D50E12">
        <w:t>Sefwi Volcanic belt such as basalts, dolerites</w:t>
      </w:r>
      <w:r>
        <w:t>,</w:t>
      </w:r>
      <w:r w:rsidRPr="00D50E12">
        <w:t xml:space="preserve"> and gabbros exist in the western part of the Chirano Mining Lease and that of </w:t>
      </w:r>
      <w:r>
        <w:t xml:space="preserve">the </w:t>
      </w:r>
      <w:r w:rsidRPr="00D50E12">
        <w:t>Chirano North Gold project and were intruded by Chirano granites including tonalites, quartz-feldspar porphyry</w:t>
      </w:r>
      <w:r>
        <w:t>,</w:t>
      </w:r>
      <w:r w:rsidRPr="00D50E12">
        <w:t xml:space="preserve"> and granodiorites.</w:t>
      </w:r>
    </w:p>
    <w:p w14:paraId="5E095427" w14:textId="264428C9" w:rsidR="00D50E12" w:rsidRPr="00D50E12" w:rsidRDefault="00D50E12" w:rsidP="00D50E12">
      <w:pPr>
        <w:pStyle w:val="MDPI31text"/>
      </w:pPr>
      <w:r w:rsidRPr="00D50E12">
        <w:t xml:space="preserve"> In addition, there are diorites and gabbros. To the east are Tarkwaian sediments comprising mudstones, siltstones, arkosic sandstones</w:t>
      </w:r>
      <w:r>
        <w:t>,</w:t>
      </w:r>
      <w:r w:rsidRPr="00D50E12">
        <w:t xml:space="preserve"> and polymitic. Conglomerates. A fault, known as the Chirano Shear Zone (CSZ) marks the contact between the Tarkwaian sedimentary rocks and the Sefwi volcanic rocks. To the east of the Tarkwaian sediments are the Kumasi Basin metasediments mainly phyllites, greywackes</w:t>
      </w:r>
      <w:r>
        <w:t>,</w:t>
      </w:r>
      <w:r w:rsidRPr="00D50E12">
        <w:t xml:space="preserve"> and schists. The Bibiani Shear Zone (BSZ) is the fault contact between the Tarkwaian sediments and the Kumasi Basin sediments (Allibone et al., 2004). BSZ, CSZ</w:t>
      </w:r>
      <w:r>
        <w:t>,</w:t>
      </w:r>
      <w:r w:rsidRPr="00D50E12">
        <w:t xml:space="preserve"> and their splay structures are the main structural controls on </w:t>
      </w:r>
      <w:r>
        <w:t xml:space="preserve">the </w:t>
      </w:r>
      <w:r w:rsidRPr="00D50E12">
        <w:t>localization of gold within the Chirano and Bibiani districts (Allibone et al., 2004). Recent exposures in pits and road cuts in the Chirano Mine area have shown that gold is hosted in sheared, brecciated, veined</w:t>
      </w:r>
      <w:r>
        <w:t>,</w:t>
      </w:r>
      <w:r w:rsidRPr="00D50E12">
        <w:t xml:space="preserve"> and hydrothermally altered basalts, dolerites, quartz veins</w:t>
      </w:r>
      <w:r>
        <w:t>,</w:t>
      </w:r>
      <w:r w:rsidRPr="00D50E12">
        <w:t xml:space="preserve"> and granites (Stuart, 2007). A strong correlation was established between the presence of fine-grained disseminated pyrite + silica + albite + ankerite + sericite and the concentration of gold in the altered rocks (Stuart, 2007). The relatively minor felsic intrusions present are usually distinguished by high</w:t>
      </w:r>
      <w:r>
        <w:t xml:space="preserve"> </w:t>
      </w:r>
      <w:r w:rsidRPr="00D50E12">
        <w:t xml:space="preserve">radiometric potassium content. There are no isotopic age-dates reported for intrusives within the area. </w:t>
      </w:r>
      <w:r w:rsidRPr="00D50E12">
        <w:lastRenderedPageBreak/>
        <w:t xml:space="preserve">Similar intrusives further south yielded a U/Pb date (on zircon and monazite) of about 2180 Ma which </w:t>
      </w:r>
      <w:r>
        <w:t>suggests</w:t>
      </w:r>
      <w:r w:rsidRPr="00D50E12">
        <w:t xml:space="preserve"> the intrusives are probably coeval with volcanic activity in the belt (Kurtsen et al., 1992). CSZ marks the FW contact of the ore body and there is no clear HW fault. The Chirano Shear Zone (CSZ) dips 70º to 80º towards the west. The granites however are thinner than what was depicted on earlier</w:t>
      </w:r>
      <w:r>
        <w:t xml:space="preserve"> </w:t>
      </w:r>
      <w:r w:rsidRPr="00D50E12">
        <w:t xml:space="preserve">regional maps. The other gold deposits in Chirano occur within 200 m to the west of the Chirano Shear and comprise of fractured and altered granites or mafic rocks including quartz veins, quartz </w:t>
      </w:r>
      <w:r>
        <w:t>stockworks,</w:t>
      </w:r>
      <w:r w:rsidRPr="00D50E12">
        <w:t xml:space="preserve"> and mineralized shear zones and </w:t>
      </w:r>
      <w:r>
        <w:t>breccias</w:t>
      </w:r>
      <w:r w:rsidRPr="00D50E12">
        <w:t xml:space="preserve">.  The geometry and shape of the deposits range from tabular (Obra), </w:t>
      </w:r>
      <w:r>
        <w:t xml:space="preserve">and </w:t>
      </w:r>
      <w:r w:rsidRPr="00D50E12">
        <w:t xml:space="preserve">pipe-like (Tano) to multiple parallel lodes (Paboase). The mineralized zone thickness ranges from a few </w:t>
      </w:r>
      <w:r>
        <w:t>meters</w:t>
      </w:r>
      <w:r w:rsidRPr="00D50E12">
        <w:t xml:space="preserve"> to over 70 m Most of </w:t>
      </w:r>
      <w:r>
        <w:t xml:space="preserve">the </w:t>
      </w:r>
      <w:r w:rsidRPr="00D50E12">
        <w:t xml:space="preserve">deposits dip very steeply towards the west or southwest and plunge very </w:t>
      </w:r>
      <w:r>
        <w:t>steeply</w:t>
      </w:r>
      <w:r w:rsidRPr="00D50E12">
        <w:t xml:space="preserve"> (Hayden, 2004). </w:t>
      </w:r>
    </w:p>
    <w:p w14:paraId="2616B745" w14:textId="7E27A712" w:rsidR="00A4512B" w:rsidRDefault="00A4512B" w:rsidP="00A4512B">
      <w:pPr>
        <w:pStyle w:val="MDPI31text"/>
        <w:ind w:left="0" w:firstLine="0"/>
      </w:pPr>
    </w:p>
    <w:p w14:paraId="52415786" w14:textId="6CE90FC8" w:rsidR="00A4512B" w:rsidRDefault="00A4512B" w:rsidP="00A4512B">
      <w:pPr>
        <w:pStyle w:val="MDPI31text"/>
        <w:ind w:left="0" w:firstLine="0"/>
      </w:pPr>
    </w:p>
    <w:p w14:paraId="39695EE0" w14:textId="2A70A1F0" w:rsidR="00D50E12" w:rsidRPr="00D50E12" w:rsidRDefault="00D50E12" w:rsidP="00D50E12">
      <w:pPr>
        <w:pStyle w:val="MDPI31text"/>
        <w:jc w:val="center"/>
        <w:rPr>
          <w:i/>
          <w:iCs/>
        </w:rPr>
      </w:pPr>
      <w:r w:rsidRPr="00D50E12">
        <w:rPr>
          <w:rFonts w:ascii="Times New Roman" w:eastAsia="Calibri" w:hAnsi="Times New Roman"/>
          <w:noProof/>
          <w:snapToGrid/>
          <w:sz w:val="24"/>
          <w:szCs w:val="24"/>
          <w:lang w:val="en-GB" w:eastAsia="en-GB" w:bidi="ar-SA"/>
        </w:rPr>
        <mc:AlternateContent>
          <mc:Choice Requires="wpg">
            <w:drawing>
              <wp:inline distT="0" distB="0" distL="0" distR="0" wp14:anchorId="10254329" wp14:editId="117FB9D9">
                <wp:extent cx="5077838" cy="3278038"/>
                <wp:effectExtent l="0" t="0" r="8890" b="0"/>
                <wp:docPr id="811473" name="Group 811473"/>
                <wp:cNvGraphicFramePr/>
                <a:graphic xmlns:a="http://schemas.openxmlformats.org/drawingml/2006/main">
                  <a:graphicData uri="http://schemas.microsoft.com/office/word/2010/wordprocessingGroup">
                    <wpg:wgp>
                      <wpg:cNvGrpSpPr/>
                      <wpg:grpSpPr>
                        <a:xfrm>
                          <a:off x="0" y="0"/>
                          <a:ext cx="5077838" cy="3278038"/>
                          <a:chOff x="0" y="0"/>
                          <a:chExt cx="5795214" cy="3815613"/>
                        </a:xfrm>
                      </wpg:grpSpPr>
                      <wps:wsp>
                        <wps:cNvPr id="1555" name="Rectangle 1555"/>
                        <wps:cNvSpPr/>
                        <wps:spPr>
                          <a:xfrm>
                            <a:off x="5757114" y="3451835"/>
                            <a:ext cx="50673" cy="224380"/>
                          </a:xfrm>
                          <a:prstGeom prst="rect">
                            <a:avLst/>
                          </a:prstGeom>
                          <a:ln>
                            <a:noFill/>
                          </a:ln>
                        </wps:spPr>
                        <wps:txbx>
                          <w:txbxContent>
                            <w:p w14:paraId="508BF63C" w14:textId="77777777" w:rsidR="00D50E12" w:rsidRDefault="00D50E12" w:rsidP="00D50E12">
                              <w:r>
                                <w:t xml:space="preserve"> </w:t>
                              </w:r>
                            </w:p>
                          </w:txbxContent>
                        </wps:txbx>
                        <wps:bodyPr horzOverflow="overflow" vert="horz" lIns="0" tIns="0" rIns="0" bIns="0" rtlCol="0">
                          <a:noAutofit/>
                        </wps:bodyPr>
                      </wps:wsp>
                      <wps:wsp>
                        <wps:cNvPr id="1556" name="Rectangle 1556"/>
                        <wps:cNvSpPr/>
                        <wps:spPr>
                          <a:xfrm>
                            <a:off x="0" y="3646907"/>
                            <a:ext cx="50673" cy="224380"/>
                          </a:xfrm>
                          <a:prstGeom prst="rect">
                            <a:avLst/>
                          </a:prstGeom>
                          <a:ln>
                            <a:noFill/>
                          </a:ln>
                        </wps:spPr>
                        <wps:txbx>
                          <w:txbxContent>
                            <w:p w14:paraId="24723DA8" w14:textId="77777777" w:rsidR="00D50E12" w:rsidRDefault="00D50E12" w:rsidP="00D50E12">
                              <w:r>
                                <w:t xml:space="preserve"> </w:t>
                              </w:r>
                            </w:p>
                          </w:txbxContent>
                        </wps:txbx>
                        <wps:bodyPr horzOverflow="overflow" vert="horz" lIns="0" tIns="0" rIns="0" bIns="0" rtlCol="0">
                          <a:noAutofit/>
                        </wps:bodyPr>
                      </wps:wsp>
                      <pic:pic xmlns:pic="http://schemas.openxmlformats.org/drawingml/2006/picture">
                        <pic:nvPicPr>
                          <pic:cNvPr id="1282997" name="Picture 1282997"/>
                          <pic:cNvPicPr/>
                        </pic:nvPicPr>
                        <pic:blipFill>
                          <a:blip r:embed="rId8"/>
                          <a:stretch>
                            <a:fillRect/>
                          </a:stretch>
                        </pic:blipFill>
                        <pic:spPr>
                          <a:xfrm>
                            <a:off x="37287" y="2540"/>
                            <a:ext cx="5742432" cy="3611880"/>
                          </a:xfrm>
                          <a:prstGeom prst="rect">
                            <a:avLst/>
                          </a:prstGeom>
                        </pic:spPr>
                      </pic:pic>
                      <wps:wsp>
                        <wps:cNvPr id="1578" name="Shape 1578"/>
                        <wps:cNvSpPr/>
                        <wps:spPr>
                          <a:xfrm>
                            <a:off x="34849" y="0"/>
                            <a:ext cx="5743919" cy="3619754"/>
                          </a:xfrm>
                          <a:custGeom>
                            <a:avLst/>
                            <a:gdLst/>
                            <a:ahLst/>
                            <a:cxnLst/>
                            <a:rect l="0" t="0" r="0" b="0"/>
                            <a:pathLst>
                              <a:path w="5743919" h="3619754">
                                <a:moveTo>
                                  <a:pt x="5743919" y="3619754"/>
                                </a:moveTo>
                                <a:lnTo>
                                  <a:pt x="0" y="3619754"/>
                                </a:lnTo>
                                <a:lnTo>
                                  <a:pt x="0" y="0"/>
                                </a:lnTo>
                                <a:lnTo>
                                  <a:pt x="5743919" y="0"/>
                                </a:lnTo>
                              </a:path>
                            </a:pathLst>
                          </a:custGeom>
                          <a:noFill/>
                          <a:ln w="12700" cap="flat" cmpd="sng" algn="ctr">
                            <a:solidFill>
                              <a:srgbClr val="000000"/>
                            </a:solidFill>
                            <a:prstDash val="solid"/>
                            <a:round/>
                          </a:ln>
                          <a:effectLst/>
                        </wps:spPr>
                        <wps:bodyPr/>
                      </wps:wsp>
                    </wpg:wgp>
                  </a:graphicData>
                </a:graphic>
              </wp:inline>
            </w:drawing>
          </mc:Choice>
          <mc:Fallback>
            <w:pict>
              <v:group w14:anchorId="10254329" id="Group 811473" o:spid="_x0000_s1026" style="width:399.85pt;height:258.1pt;mso-position-horizontal-relative:char;mso-position-vertical-relative:line" coordsize="57952,38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">
                <v:rect id="Rectangle 1555" o:spid="_x0000_s1027" style="position:absolute;left:57571;top:3451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YWIwwAAAN0AAAAPAAAAZHJzL2Rvd25yZXYueG1sRE9Li8Iw&#10;EL4v+B/CCN7WVKG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xwGFiMMAAADdAAAADwAA&#10;AAAAAAAAAAAAAAAHAgAAZHJzL2Rvd25yZXYueG1sUEsFBgAAAAADAAMAtwAAAPcCAAAAAA==&#10;" filled="f" stroked="f">
                  <v:textbox inset="0,0,0,0">
                    <w:txbxContent>
                      <w:p w14:paraId="508BF63C" w14:textId="77777777" w:rsidR="00D50E12" w:rsidRDefault="00D50E12" w:rsidP="00D50E12">
                        <w:r>
                          <w:t xml:space="preserve"> </w:t>
                        </w:r>
                      </w:p>
                    </w:txbxContent>
                  </v:textbox>
                </v:rect>
                <v:rect id="Rectangle 1556" o:spid="_x0000_s1028" style="position:absolute;top:3646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" filled="f" stroked="f">
                  <v:textbox inset="0,0,0,0">
                    <w:txbxContent>
                      <w:p w14:paraId="24723DA8" w14:textId="77777777" w:rsidR="00D50E12" w:rsidRDefault="00D50E12" w:rsidP="00D50E12">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82997" o:spid="_x0000_s1029" type="#_x0000_t75" style="position:absolute;left:372;top:25;width:57425;height:36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">
                  <v:imagedata r:id="rId9" o:title=""/>
                </v:shape>
                <v:shape id="Shape 1578" o:spid="_x0000_s1030" style="position:absolute;left:348;width:57439;height:36197;visibility:visible;mso-wrap-style:square;v-text-anchor:top" coordsize="5743919,3619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" path="m5743919,3619754l,3619754,,,5743919,e" filled="f" strokeweight="1pt">
                  <v:path arrowok="t" textboxrect="0,0,5743919,3619754"/>
                </v:shape>
                <w10:anchorlock/>
              </v:group>
            </w:pict>
          </mc:Fallback>
        </mc:AlternateContent>
      </w:r>
      <w:bookmarkStart w:id="1" w:name="_Toc514121361"/>
      <w:r w:rsidRPr="00D50E12">
        <w:rPr>
          <w:rFonts w:ascii="Times New Roman" w:eastAsiaTheme="minorHAnsi" w:hAnsi="Times New Roman" w:cstheme="minorBidi"/>
          <w:iCs/>
          <w:noProof/>
          <w:snapToGrid/>
          <w:color w:val="auto"/>
          <w:sz w:val="24"/>
          <w:szCs w:val="24"/>
          <w:lang w:eastAsia="en-US" w:bidi="ar-SA"/>
        </w:rPr>
        <w:t xml:space="preserve"> </w:t>
      </w:r>
      <w:r w:rsidRPr="00815BA6">
        <w:rPr>
          <w:b/>
          <w:bCs/>
        </w:rPr>
        <w:t>Figure</w:t>
      </w:r>
      <w:r w:rsidR="00815BA6" w:rsidRPr="00815BA6">
        <w:rPr>
          <w:b/>
          <w:bCs/>
        </w:rPr>
        <w:t xml:space="preserve"> 1.</w:t>
      </w:r>
      <w:r w:rsidRPr="00815BA6">
        <w:t xml:space="preserve"> Geology of Southwest Ghana (</w:t>
      </w:r>
      <w:r w:rsidR="00815BA6" w:rsidRPr="00815BA6">
        <w:t>Source:</w:t>
      </w:r>
      <w:r w:rsidRPr="00815BA6">
        <w:t xml:space="preserve"> Red Back Mining Inc., 2006)</w:t>
      </w:r>
      <w:bookmarkEnd w:id="1"/>
    </w:p>
    <w:p w14:paraId="440F63EB" w14:textId="1A69823B" w:rsidR="00A4512B" w:rsidRDefault="00A4512B" w:rsidP="00D50E12">
      <w:pPr>
        <w:pStyle w:val="MDPI31text"/>
        <w:ind w:left="0" w:firstLine="0"/>
        <w:jc w:val="center"/>
      </w:pPr>
    </w:p>
    <w:p w14:paraId="2DE7E39D" w14:textId="5DBE40E7" w:rsidR="00815BA6" w:rsidRPr="00815BA6" w:rsidRDefault="00873B13" w:rsidP="00815BA6">
      <w:pPr>
        <w:pStyle w:val="MDPI31text"/>
        <w:rPr>
          <w:i/>
          <w:iCs/>
        </w:rPr>
      </w:pPr>
      <w:bookmarkStart w:id="2" w:name="_Toc514121339"/>
      <w:r w:rsidRPr="006547CC">
        <w:rPr>
          <w:i/>
          <w:iCs/>
        </w:rPr>
        <w:t>2</w:t>
      </w:r>
      <w:r w:rsidR="00815BA6" w:rsidRPr="00815BA6">
        <w:rPr>
          <w:i/>
          <w:iCs/>
        </w:rPr>
        <w:t xml:space="preserve">.2 </w:t>
      </w:r>
      <w:r w:rsidRPr="006547CC">
        <w:rPr>
          <w:i/>
          <w:iCs/>
        </w:rPr>
        <w:t>Remote Sensing Data and Software</w:t>
      </w:r>
      <w:bookmarkEnd w:id="2"/>
    </w:p>
    <w:p w14:paraId="3413BEED" w14:textId="557510E2" w:rsidR="00815BA6" w:rsidRPr="00815BA6" w:rsidRDefault="00815BA6" w:rsidP="00815BA6">
      <w:pPr>
        <w:pStyle w:val="MDPI31text"/>
      </w:pPr>
      <w:r w:rsidRPr="00815BA6">
        <w:t xml:space="preserve">In this study, </w:t>
      </w:r>
      <w:r w:rsidR="00873B13">
        <w:t xml:space="preserve">a </w:t>
      </w:r>
      <w:r w:rsidRPr="00815BA6">
        <w:t xml:space="preserve">remotely sensed multispectral dataset comprising Advanced </w:t>
      </w:r>
      <w:r w:rsidR="00873B13">
        <w:t>Spaceborne</w:t>
      </w:r>
      <w:r w:rsidRPr="00815BA6">
        <w:t xml:space="preserve"> Thermal Emission and Reflection Radiometer (ASTER) level 1 T images were processed. One scene of ASTER data could not capture the entire study area so there was the need to acquire two scenes that could be mosaicked to give the needed area of interest. Scene 1 has a path and row of WRS 195 and WRS 55 respectively.  and scene 2 has a path and row of WRS 195 and 56 respectively. The capture dates are very important considering vegetation and cloud cover when working in places with </w:t>
      </w:r>
      <w:r w:rsidR="00873B13">
        <w:t xml:space="preserve">a </w:t>
      </w:r>
      <w:r w:rsidRPr="00815BA6">
        <w:t>greater presence of vegetation such as the study area (Western Region, Ghana). The images used were captured on January 13, 2007</w:t>
      </w:r>
      <w:r w:rsidR="00873B13">
        <w:t>,</w:t>
      </w:r>
      <w:r w:rsidRPr="00815BA6">
        <w:t xml:space="preserve"> and were </w:t>
      </w:r>
      <w:r w:rsidR="00873B13">
        <w:t>obtained</w:t>
      </w:r>
      <w:r w:rsidRPr="00815BA6">
        <w:t xml:space="preserve"> from </w:t>
      </w:r>
      <w:r w:rsidR="006547CC">
        <w:t>USGS</w:t>
      </w:r>
      <w:r w:rsidRPr="00815BA6">
        <w:t>. Other datasets include a fracture map, geochemical data, lithological map, and known gold occurrence areas. ASTER image is a multispectral imaging radiometer that covers VNIR, SWIR</w:t>
      </w:r>
      <w:r w:rsidR="00873B13">
        <w:t>,</w:t>
      </w:r>
      <w:r w:rsidRPr="00815BA6">
        <w:t xml:space="preserve"> and TIR wavelengths with 14 bands. it has 3 bands in the visible/Near-Infrared bands (VNIR), 6 bands in the Short-Wave Infrared (SWIR), and 5 bands in the Thermal Infrared (TIR), with a spatial resolution of 15 m for VNIR, 30 m for the SWIR; and 90 m for TIR bands. Table 3.1 shows the different </w:t>
      </w:r>
      <w:r w:rsidR="00873B13">
        <w:t>characteristics</w:t>
      </w:r>
      <w:r w:rsidRPr="00815BA6">
        <w:t xml:space="preserve"> of the 3 ASTER sensor systems.  However, the TIR bands were not used in this work since for mineral exploration mapping, the most appropriate bands are located in the VNIR and SWIR as most of the ‘clay minerals’ associated with gold deposits have their diagnostic spectral signatures mostly in the shortwave infrared portion of the electromagnetic spectrum. Digital processing of these </w:t>
      </w:r>
      <w:r w:rsidRPr="00815BA6">
        <w:lastRenderedPageBreak/>
        <w:t xml:space="preserve">multispectral images has been achieved by the use of Erdas </w:t>
      </w:r>
      <w:r w:rsidR="00873B13">
        <w:t>Imagine</w:t>
      </w:r>
      <w:r w:rsidRPr="00815BA6">
        <w:t xml:space="preserve"> software and GIS (ArcMap 10.5) which are complete digital processing </w:t>
      </w:r>
      <w:r w:rsidR="00873B13">
        <w:t>programs</w:t>
      </w:r>
      <w:r w:rsidRPr="00815BA6">
        <w:t xml:space="preserve"> capable of carrying out preprocessing, enhancement, transformation, and classification of remote sensing images in order to extract spatial and spectral information that </w:t>
      </w:r>
      <w:r w:rsidR="00873B13">
        <w:t>is</w:t>
      </w:r>
      <w:r w:rsidRPr="00815BA6">
        <w:t xml:space="preserve"> related to geology, such as lithology, hydrothermal alteration, and structure. </w:t>
      </w:r>
    </w:p>
    <w:p w14:paraId="7490491C" w14:textId="7B8BBB06" w:rsidR="00815BA6" w:rsidRDefault="00873B13" w:rsidP="00815BA6">
      <w:pPr>
        <w:pStyle w:val="MDPI31text"/>
      </w:pPr>
      <w:r>
        <w:t xml:space="preserve">A </w:t>
      </w:r>
      <w:r w:rsidR="00815BA6" w:rsidRPr="00815BA6">
        <w:t xml:space="preserve">Geographic Information System (GIS) is an effective tool for generating </w:t>
      </w:r>
      <w:r w:rsidR="006547CC" w:rsidRPr="00815BA6">
        <w:t>favorability</w:t>
      </w:r>
      <w:r w:rsidR="00815BA6" w:rsidRPr="00815BA6">
        <w:t xml:space="preserve"> maps (FM) for mineral exploration by integrating, analyzing</w:t>
      </w:r>
      <w:r>
        <w:t>,</w:t>
      </w:r>
      <w:r w:rsidR="00815BA6" w:rsidRPr="00815BA6">
        <w:t xml:space="preserve"> and weighing several exploration datasets. Generation of FM requires (1) geo datasets divided into subclasses affecting mineralization, (2) weighting values representing the relative importance of subclasses of each layer, </w:t>
      </w:r>
      <w:r>
        <w:t xml:space="preserve">and </w:t>
      </w:r>
      <w:r w:rsidR="00815BA6" w:rsidRPr="00815BA6">
        <w:t xml:space="preserve">(3) scores for each layer </w:t>
      </w:r>
      <w:r>
        <w:t>based</w:t>
      </w:r>
      <w:r w:rsidR="00815BA6" w:rsidRPr="00815BA6">
        <w:t xml:space="preserve"> on </w:t>
      </w:r>
      <w:r w:rsidR="006547CC">
        <w:t>their</w:t>
      </w:r>
      <w:r w:rsidR="00815BA6" w:rsidRPr="00815BA6">
        <w:t xml:space="preserve"> importance to mineralization (Ahmed, 2011). The </w:t>
      </w:r>
      <w:r>
        <w:t>knowledge-driven</w:t>
      </w:r>
      <w:r w:rsidR="00815BA6" w:rsidRPr="00815BA6">
        <w:t xml:space="preserve"> technique was used to weight the layers in this study.</w:t>
      </w:r>
    </w:p>
    <w:p w14:paraId="143F6BEB" w14:textId="77777777" w:rsidR="00873B13" w:rsidRPr="00815BA6" w:rsidRDefault="00873B13" w:rsidP="00815BA6">
      <w:pPr>
        <w:pStyle w:val="MDPI31text"/>
      </w:pPr>
    </w:p>
    <w:p w14:paraId="5E51AE28" w14:textId="2BCC148D" w:rsidR="00815BA6" w:rsidRPr="00815BA6" w:rsidRDefault="00815BA6" w:rsidP="00815BA6">
      <w:pPr>
        <w:pStyle w:val="MDPI31text"/>
      </w:pPr>
      <w:bookmarkStart w:id="3" w:name="_Toc514121410"/>
      <w:r w:rsidRPr="00815BA6">
        <w:rPr>
          <w:b/>
          <w:bCs/>
        </w:rPr>
        <w:t xml:space="preserve">Table </w:t>
      </w:r>
      <w:r w:rsidR="00873B13" w:rsidRPr="00873B13">
        <w:rPr>
          <w:b/>
          <w:bCs/>
        </w:rPr>
        <w:t>1.</w:t>
      </w:r>
      <w:r w:rsidRPr="00815BA6">
        <w:t xml:space="preserve"> Characteristics of the 3 ASTER Sensor Systems</w:t>
      </w:r>
      <w:bookmarkEnd w:id="3"/>
      <w:r w:rsidRPr="00815BA6">
        <w:t xml:space="preserve"> </w:t>
      </w:r>
    </w:p>
    <w:tbl>
      <w:tblPr>
        <w:tblStyle w:val="PlainTable2"/>
        <w:tblW w:w="10201" w:type="dxa"/>
        <w:jc w:val="center"/>
        <w:tblLayout w:type="fixed"/>
        <w:tblLook w:val="04A0" w:firstRow="1" w:lastRow="0" w:firstColumn="1" w:lastColumn="0" w:noHBand="0" w:noVBand="1"/>
      </w:tblPr>
      <w:tblGrid>
        <w:gridCol w:w="1724"/>
        <w:gridCol w:w="1151"/>
        <w:gridCol w:w="2290"/>
        <w:gridCol w:w="2485"/>
        <w:gridCol w:w="2551"/>
      </w:tblGrid>
      <w:tr w:rsidR="00873B13" w:rsidRPr="00873B13" w14:paraId="7374BC15" w14:textId="77777777" w:rsidTr="00BC50EF">
        <w:trPr>
          <w:cnfStyle w:val="100000000000" w:firstRow="1" w:lastRow="0" w:firstColumn="0" w:lastColumn="0" w:oddVBand="0" w:evenVBand="0" w:oddHBand="0" w:evenHBand="0" w:firstRowFirstColumn="0" w:firstRowLastColumn="0" w:lastRowFirstColumn="0" w:lastRowLastColumn="0"/>
          <w:trHeight w:val="502"/>
          <w:jc w:val="center"/>
        </w:trPr>
        <w:tc>
          <w:tcPr>
            <w:cnfStyle w:val="001000000000" w:firstRow="0" w:lastRow="0" w:firstColumn="1" w:lastColumn="0" w:oddVBand="0" w:evenVBand="0" w:oddHBand="0" w:evenHBand="0" w:firstRowFirstColumn="0" w:firstRowLastColumn="0" w:lastRowFirstColumn="0" w:lastRowLastColumn="0"/>
            <w:tcW w:w="1724" w:type="dxa"/>
          </w:tcPr>
          <w:p w14:paraId="44EC9161" w14:textId="77777777" w:rsidR="00873B13" w:rsidRPr="00873B13" w:rsidRDefault="00873B13" w:rsidP="00873B13">
            <w:pPr>
              <w:spacing w:after="160" w:line="240" w:lineRule="auto"/>
              <w:ind w:left="16"/>
              <w:jc w:val="center"/>
              <w:rPr>
                <w:rFonts w:ascii="Times New Roman" w:eastAsia="Times New Roman" w:hAnsi="Times New Roman"/>
                <w:noProof w:val="0"/>
                <w:sz w:val="24"/>
                <w:szCs w:val="24"/>
                <w:lang w:eastAsia="en-US"/>
              </w:rPr>
            </w:pPr>
            <w:r w:rsidRPr="00873B13">
              <w:rPr>
                <w:rFonts w:ascii="Times New Roman" w:eastAsia="Times New Roman" w:hAnsi="Times New Roman"/>
                <w:noProof w:val="0"/>
                <w:sz w:val="24"/>
                <w:szCs w:val="24"/>
                <w:lang w:eastAsia="en-US"/>
              </w:rPr>
              <w:t xml:space="preserve">Subsystem </w:t>
            </w:r>
          </w:p>
        </w:tc>
        <w:tc>
          <w:tcPr>
            <w:tcW w:w="1151" w:type="dxa"/>
          </w:tcPr>
          <w:p w14:paraId="429210E7" w14:textId="77777777" w:rsidR="00873B13" w:rsidRPr="00873B13" w:rsidRDefault="00873B13" w:rsidP="00873B13">
            <w:pPr>
              <w:spacing w:after="160" w:line="240" w:lineRule="auto"/>
              <w:ind w:left="1" w:hanging="1"/>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noProof w:val="0"/>
                <w:sz w:val="24"/>
                <w:szCs w:val="24"/>
                <w:lang w:eastAsia="en-US"/>
              </w:rPr>
            </w:pPr>
            <w:r w:rsidRPr="00873B13">
              <w:rPr>
                <w:rFonts w:ascii="Times New Roman" w:eastAsia="Times New Roman" w:hAnsi="Times New Roman"/>
                <w:noProof w:val="0"/>
                <w:sz w:val="24"/>
                <w:szCs w:val="24"/>
                <w:lang w:eastAsia="en-US"/>
              </w:rPr>
              <w:t xml:space="preserve">Band No. </w:t>
            </w:r>
          </w:p>
        </w:tc>
        <w:tc>
          <w:tcPr>
            <w:tcW w:w="2290" w:type="dxa"/>
          </w:tcPr>
          <w:p w14:paraId="789F3F83" w14:textId="77777777" w:rsidR="00873B13" w:rsidRPr="00873B13" w:rsidRDefault="00873B13" w:rsidP="00873B13">
            <w:pPr>
              <w:spacing w:after="160" w:line="240" w:lineRule="auto"/>
              <w:ind w:right="6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noProof w:val="0"/>
                <w:sz w:val="24"/>
                <w:szCs w:val="24"/>
                <w:lang w:eastAsia="en-US"/>
              </w:rPr>
            </w:pPr>
            <w:r w:rsidRPr="00873B13">
              <w:rPr>
                <w:rFonts w:ascii="Times New Roman" w:eastAsia="Times New Roman" w:hAnsi="Times New Roman"/>
                <w:noProof w:val="0"/>
                <w:sz w:val="24"/>
                <w:szCs w:val="24"/>
                <w:lang w:eastAsia="en-US"/>
              </w:rPr>
              <w:t xml:space="preserve">Spectral Range (µm) </w:t>
            </w:r>
          </w:p>
        </w:tc>
        <w:tc>
          <w:tcPr>
            <w:tcW w:w="2485" w:type="dxa"/>
          </w:tcPr>
          <w:p w14:paraId="10547D61" w14:textId="77777777" w:rsidR="00873B13" w:rsidRPr="00873B13" w:rsidRDefault="00873B13" w:rsidP="00873B13">
            <w:pPr>
              <w:spacing w:after="16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noProof w:val="0"/>
                <w:sz w:val="24"/>
                <w:szCs w:val="24"/>
                <w:lang w:eastAsia="en-US"/>
              </w:rPr>
            </w:pPr>
            <w:r w:rsidRPr="00873B13">
              <w:rPr>
                <w:rFonts w:ascii="Times New Roman" w:eastAsia="Times New Roman" w:hAnsi="Times New Roman"/>
                <w:noProof w:val="0"/>
                <w:sz w:val="24"/>
                <w:szCs w:val="24"/>
                <w:lang w:eastAsia="en-US"/>
              </w:rPr>
              <w:t xml:space="preserve">Spatial Resolution, m </w:t>
            </w:r>
          </w:p>
        </w:tc>
        <w:tc>
          <w:tcPr>
            <w:tcW w:w="2551" w:type="dxa"/>
          </w:tcPr>
          <w:p w14:paraId="145A9E39" w14:textId="77777777" w:rsidR="00873B13" w:rsidRPr="00873B13" w:rsidRDefault="00873B13" w:rsidP="00873B13">
            <w:pPr>
              <w:spacing w:after="16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noProof w:val="0"/>
                <w:sz w:val="24"/>
                <w:szCs w:val="24"/>
                <w:lang w:eastAsia="en-US"/>
              </w:rPr>
            </w:pPr>
            <w:r w:rsidRPr="00873B13">
              <w:rPr>
                <w:rFonts w:ascii="Times New Roman" w:eastAsia="Times New Roman" w:hAnsi="Times New Roman"/>
                <w:noProof w:val="0"/>
                <w:sz w:val="24"/>
                <w:szCs w:val="24"/>
                <w:lang w:eastAsia="en-US"/>
              </w:rPr>
              <w:t xml:space="preserve">Quantization Levels </w:t>
            </w:r>
          </w:p>
        </w:tc>
      </w:tr>
      <w:tr w:rsidR="00873B13" w:rsidRPr="00873B13" w14:paraId="71C6E034" w14:textId="77777777" w:rsidTr="00BC50EF">
        <w:trPr>
          <w:cnfStyle w:val="000000100000" w:firstRow="0" w:lastRow="0" w:firstColumn="0" w:lastColumn="0" w:oddVBand="0" w:evenVBand="0" w:oddHBand="1" w:evenHBand="0" w:firstRowFirstColumn="0" w:firstRowLastColumn="0" w:lastRowFirstColumn="0" w:lastRowLastColumn="0"/>
          <w:trHeight w:val="210"/>
          <w:jc w:val="center"/>
        </w:trPr>
        <w:tc>
          <w:tcPr>
            <w:cnfStyle w:val="001000000000" w:firstRow="0" w:lastRow="0" w:firstColumn="1" w:lastColumn="0" w:oddVBand="0" w:evenVBand="0" w:oddHBand="0" w:evenHBand="0" w:firstRowFirstColumn="0" w:firstRowLastColumn="0" w:lastRowFirstColumn="0" w:lastRowLastColumn="0"/>
            <w:tcW w:w="1724" w:type="dxa"/>
            <w:vMerge w:val="restart"/>
          </w:tcPr>
          <w:p w14:paraId="6060677D" w14:textId="77777777" w:rsidR="00873B13" w:rsidRPr="00873B13" w:rsidRDefault="00873B13" w:rsidP="00873B13">
            <w:pPr>
              <w:spacing w:after="160" w:line="240" w:lineRule="auto"/>
              <w:ind w:left="361"/>
              <w:jc w:val="left"/>
              <w:rPr>
                <w:rFonts w:ascii="Times New Roman" w:eastAsia="Times New Roman" w:hAnsi="Times New Roman"/>
                <w:noProof w:val="0"/>
                <w:sz w:val="24"/>
                <w:szCs w:val="24"/>
                <w:lang w:eastAsia="en-US"/>
              </w:rPr>
            </w:pPr>
            <w:r w:rsidRPr="00873B13">
              <w:rPr>
                <w:rFonts w:ascii="Times New Roman" w:eastAsia="Times New Roman" w:hAnsi="Times New Roman"/>
                <w:noProof w:val="0"/>
                <w:sz w:val="24"/>
                <w:szCs w:val="24"/>
                <w:lang w:eastAsia="en-US"/>
              </w:rPr>
              <w:t xml:space="preserve"> </w:t>
            </w:r>
          </w:p>
          <w:p w14:paraId="6D6F1BF8" w14:textId="77777777" w:rsidR="00873B13" w:rsidRPr="00873B13" w:rsidRDefault="00873B13" w:rsidP="00873B13">
            <w:pPr>
              <w:spacing w:after="160" w:line="240" w:lineRule="auto"/>
              <w:ind w:left="361"/>
              <w:jc w:val="left"/>
              <w:rPr>
                <w:rFonts w:ascii="Times New Roman" w:eastAsia="Times New Roman" w:hAnsi="Times New Roman"/>
                <w:noProof w:val="0"/>
                <w:sz w:val="24"/>
                <w:szCs w:val="24"/>
                <w:lang w:eastAsia="en-US"/>
              </w:rPr>
            </w:pPr>
            <w:r w:rsidRPr="00873B13">
              <w:rPr>
                <w:rFonts w:ascii="Times New Roman" w:eastAsia="Times New Roman" w:hAnsi="Times New Roman"/>
                <w:noProof w:val="0"/>
                <w:sz w:val="24"/>
                <w:szCs w:val="24"/>
                <w:lang w:eastAsia="en-US"/>
              </w:rPr>
              <w:t xml:space="preserve">VNIR </w:t>
            </w:r>
          </w:p>
        </w:tc>
        <w:tc>
          <w:tcPr>
            <w:tcW w:w="1151" w:type="dxa"/>
          </w:tcPr>
          <w:p w14:paraId="5A90F912" w14:textId="77777777" w:rsidR="00873B13" w:rsidRPr="00873B13" w:rsidRDefault="00873B13" w:rsidP="00873B13">
            <w:pPr>
              <w:spacing w:after="160" w:line="240" w:lineRule="auto"/>
              <w:ind w:left="447"/>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noProof w:val="0"/>
                <w:sz w:val="24"/>
                <w:szCs w:val="24"/>
                <w:lang w:eastAsia="en-US"/>
              </w:rPr>
            </w:pPr>
            <w:r w:rsidRPr="00873B13">
              <w:rPr>
                <w:rFonts w:ascii="Times New Roman" w:eastAsia="Times New Roman" w:hAnsi="Times New Roman"/>
                <w:noProof w:val="0"/>
                <w:sz w:val="24"/>
                <w:szCs w:val="24"/>
                <w:lang w:eastAsia="en-US"/>
              </w:rPr>
              <w:t>1</w:t>
            </w:r>
          </w:p>
        </w:tc>
        <w:tc>
          <w:tcPr>
            <w:tcW w:w="2290" w:type="dxa"/>
          </w:tcPr>
          <w:p w14:paraId="06B00AAC" w14:textId="77777777" w:rsidR="00873B13" w:rsidRPr="00873B13" w:rsidRDefault="00873B13" w:rsidP="00873B13">
            <w:pPr>
              <w:spacing w:after="160" w:line="240" w:lineRule="auto"/>
              <w:ind w:left="36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noProof w:val="0"/>
                <w:sz w:val="24"/>
                <w:szCs w:val="24"/>
                <w:lang w:eastAsia="en-US"/>
              </w:rPr>
            </w:pPr>
            <w:r w:rsidRPr="00873B13">
              <w:rPr>
                <w:rFonts w:ascii="Times New Roman" w:eastAsia="Times New Roman" w:hAnsi="Times New Roman"/>
                <w:noProof w:val="0"/>
                <w:sz w:val="24"/>
                <w:szCs w:val="24"/>
                <w:lang w:eastAsia="en-US"/>
              </w:rPr>
              <w:t>0.52-0.60</w:t>
            </w:r>
          </w:p>
        </w:tc>
        <w:tc>
          <w:tcPr>
            <w:tcW w:w="2485" w:type="dxa"/>
            <w:vMerge w:val="restart"/>
          </w:tcPr>
          <w:p w14:paraId="2A9627E0" w14:textId="4035B8B8" w:rsidR="00873B13" w:rsidRPr="00873B13" w:rsidRDefault="00873B13" w:rsidP="00873B13">
            <w:pPr>
              <w:spacing w:after="160" w:line="240" w:lineRule="auto"/>
              <w:ind w:left="36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noProof w:val="0"/>
                <w:sz w:val="24"/>
                <w:szCs w:val="24"/>
                <w:lang w:eastAsia="en-US"/>
              </w:rPr>
            </w:pPr>
          </w:p>
          <w:p w14:paraId="5D84897A" w14:textId="67FC3086" w:rsidR="00873B13" w:rsidRPr="00873B13" w:rsidRDefault="00873B13" w:rsidP="00873B13">
            <w:pPr>
              <w:spacing w:after="160" w:line="240" w:lineRule="auto"/>
              <w:ind w:left="36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noProof w:val="0"/>
                <w:sz w:val="24"/>
                <w:szCs w:val="24"/>
                <w:lang w:eastAsia="en-US"/>
              </w:rPr>
            </w:pPr>
            <w:r w:rsidRPr="00873B13">
              <w:rPr>
                <w:rFonts w:ascii="Times New Roman" w:eastAsia="Times New Roman" w:hAnsi="Times New Roman"/>
                <w:noProof w:val="0"/>
                <w:sz w:val="24"/>
                <w:szCs w:val="24"/>
                <w:lang w:eastAsia="en-US"/>
              </w:rPr>
              <w:t>15</w:t>
            </w:r>
          </w:p>
        </w:tc>
        <w:tc>
          <w:tcPr>
            <w:tcW w:w="2551" w:type="dxa"/>
            <w:vMerge w:val="restart"/>
          </w:tcPr>
          <w:p w14:paraId="409AE3A3" w14:textId="77777777" w:rsidR="00873B13" w:rsidRPr="00873B13" w:rsidRDefault="00873B13" w:rsidP="00873B13">
            <w:pPr>
              <w:spacing w:after="160" w:line="240" w:lineRule="auto"/>
              <w:ind w:left="36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noProof w:val="0"/>
                <w:sz w:val="24"/>
                <w:szCs w:val="24"/>
                <w:lang w:eastAsia="en-US"/>
              </w:rPr>
            </w:pPr>
          </w:p>
          <w:p w14:paraId="111BC7A6" w14:textId="77777777" w:rsidR="00873B13" w:rsidRPr="00873B13" w:rsidRDefault="00873B13" w:rsidP="00873B13">
            <w:pPr>
              <w:spacing w:after="160" w:line="240" w:lineRule="auto"/>
              <w:ind w:left="30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noProof w:val="0"/>
                <w:sz w:val="24"/>
                <w:szCs w:val="24"/>
                <w:lang w:eastAsia="en-US"/>
              </w:rPr>
            </w:pPr>
            <w:r w:rsidRPr="00873B13">
              <w:rPr>
                <w:rFonts w:ascii="Times New Roman" w:eastAsia="Times New Roman" w:hAnsi="Times New Roman"/>
                <w:noProof w:val="0"/>
                <w:sz w:val="24"/>
                <w:szCs w:val="24"/>
                <w:lang w:eastAsia="en-US"/>
              </w:rPr>
              <w:t>8 bits</w:t>
            </w:r>
          </w:p>
        </w:tc>
      </w:tr>
      <w:tr w:rsidR="00873B13" w:rsidRPr="00873B13" w14:paraId="27A0B45C" w14:textId="77777777" w:rsidTr="00BC50EF">
        <w:trPr>
          <w:trHeight w:val="209"/>
          <w:jc w:val="center"/>
        </w:trPr>
        <w:tc>
          <w:tcPr>
            <w:cnfStyle w:val="001000000000" w:firstRow="0" w:lastRow="0" w:firstColumn="1" w:lastColumn="0" w:oddVBand="0" w:evenVBand="0" w:oddHBand="0" w:evenHBand="0" w:firstRowFirstColumn="0" w:firstRowLastColumn="0" w:lastRowFirstColumn="0" w:lastRowLastColumn="0"/>
            <w:tcW w:w="1724" w:type="dxa"/>
            <w:vMerge/>
          </w:tcPr>
          <w:p w14:paraId="75940DDE" w14:textId="77777777" w:rsidR="00873B13" w:rsidRPr="00873B13" w:rsidRDefault="00873B13" w:rsidP="00873B13">
            <w:pPr>
              <w:spacing w:after="160" w:line="240" w:lineRule="auto"/>
              <w:jc w:val="left"/>
              <w:rPr>
                <w:rFonts w:ascii="Times New Roman" w:eastAsia="Times New Roman" w:hAnsi="Times New Roman"/>
                <w:noProof w:val="0"/>
                <w:sz w:val="24"/>
                <w:szCs w:val="24"/>
                <w:lang w:eastAsia="en-US"/>
              </w:rPr>
            </w:pPr>
          </w:p>
        </w:tc>
        <w:tc>
          <w:tcPr>
            <w:tcW w:w="1151" w:type="dxa"/>
          </w:tcPr>
          <w:p w14:paraId="4BE4FBE7" w14:textId="77777777" w:rsidR="00873B13" w:rsidRPr="00873B13" w:rsidRDefault="00873B13" w:rsidP="00873B13">
            <w:pPr>
              <w:spacing w:after="160" w:line="240" w:lineRule="auto"/>
              <w:ind w:left="447"/>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noProof w:val="0"/>
                <w:sz w:val="24"/>
                <w:szCs w:val="24"/>
                <w:lang w:eastAsia="en-US"/>
              </w:rPr>
            </w:pPr>
            <w:r w:rsidRPr="00873B13">
              <w:rPr>
                <w:rFonts w:ascii="Times New Roman" w:eastAsia="Times New Roman" w:hAnsi="Times New Roman"/>
                <w:noProof w:val="0"/>
                <w:sz w:val="24"/>
                <w:szCs w:val="24"/>
                <w:lang w:eastAsia="en-US"/>
              </w:rPr>
              <w:t>2</w:t>
            </w:r>
          </w:p>
        </w:tc>
        <w:tc>
          <w:tcPr>
            <w:tcW w:w="2290" w:type="dxa"/>
          </w:tcPr>
          <w:p w14:paraId="2AA0A94E" w14:textId="77777777" w:rsidR="00873B13" w:rsidRPr="00873B13" w:rsidRDefault="00873B13" w:rsidP="00873B13">
            <w:pPr>
              <w:spacing w:after="160" w:line="240" w:lineRule="auto"/>
              <w:ind w:left="36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noProof w:val="0"/>
                <w:sz w:val="24"/>
                <w:szCs w:val="24"/>
                <w:lang w:eastAsia="en-US"/>
              </w:rPr>
            </w:pPr>
            <w:r w:rsidRPr="00873B13">
              <w:rPr>
                <w:rFonts w:ascii="Times New Roman" w:eastAsia="Times New Roman" w:hAnsi="Times New Roman"/>
                <w:noProof w:val="0"/>
                <w:sz w:val="24"/>
                <w:szCs w:val="24"/>
                <w:lang w:eastAsia="en-US"/>
              </w:rPr>
              <w:t>0.63-0.69</w:t>
            </w:r>
          </w:p>
        </w:tc>
        <w:tc>
          <w:tcPr>
            <w:tcW w:w="2485" w:type="dxa"/>
            <w:vMerge/>
          </w:tcPr>
          <w:p w14:paraId="708BEDC0" w14:textId="77777777" w:rsidR="00873B13" w:rsidRPr="00873B13" w:rsidRDefault="00873B13" w:rsidP="00873B13">
            <w:pPr>
              <w:spacing w:after="16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noProof w:val="0"/>
                <w:sz w:val="24"/>
                <w:szCs w:val="24"/>
                <w:lang w:eastAsia="en-US"/>
              </w:rPr>
            </w:pPr>
          </w:p>
        </w:tc>
        <w:tc>
          <w:tcPr>
            <w:tcW w:w="2551" w:type="dxa"/>
            <w:vMerge/>
          </w:tcPr>
          <w:p w14:paraId="432CC57A" w14:textId="77777777" w:rsidR="00873B13" w:rsidRPr="00873B13" w:rsidRDefault="00873B13" w:rsidP="00873B13">
            <w:pPr>
              <w:spacing w:after="16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noProof w:val="0"/>
                <w:sz w:val="24"/>
                <w:szCs w:val="24"/>
                <w:lang w:eastAsia="en-US"/>
              </w:rPr>
            </w:pPr>
          </w:p>
        </w:tc>
      </w:tr>
      <w:tr w:rsidR="00873B13" w:rsidRPr="00873B13" w14:paraId="0DB1B998" w14:textId="77777777" w:rsidTr="00BC50EF">
        <w:trPr>
          <w:cnfStyle w:val="000000100000" w:firstRow="0" w:lastRow="0" w:firstColumn="0" w:lastColumn="0" w:oddVBand="0" w:evenVBand="0" w:oddHBand="1" w:evenHBand="0" w:firstRowFirstColumn="0" w:firstRowLastColumn="0" w:lastRowFirstColumn="0" w:lastRowLastColumn="0"/>
          <w:trHeight w:val="209"/>
          <w:jc w:val="center"/>
        </w:trPr>
        <w:tc>
          <w:tcPr>
            <w:cnfStyle w:val="001000000000" w:firstRow="0" w:lastRow="0" w:firstColumn="1" w:lastColumn="0" w:oddVBand="0" w:evenVBand="0" w:oddHBand="0" w:evenHBand="0" w:firstRowFirstColumn="0" w:firstRowLastColumn="0" w:lastRowFirstColumn="0" w:lastRowLastColumn="0"/>
            <w:tcW w:w="1724" w:type="dxa"/>
            <w:vMerge/>
          </w:tcPr>
          <w:p w14:paraId="5B33FB7F" w14:textId="77777777" w:rsidR="00873B13" w:rsidRPr="00873B13" w:rsidRDefault="00873B13" w:rsidP="00873B13">
            <w:pPr>
              <w:spacing w:after="160" w:line="240" w:lineRule="auto"/>
              <w:jc w:val="left"/>
              <w:rPr>
                <w:rFonts w:ascii="Times New Roman" w:eastAsia="Times New Roman" w:hAnsi="Times New Roman"/>
                <w:noProof w:val="0"/>
                <w:sz w:val="24"/>
                <w:szCs w:val="24"/>
                <w:lang w:eastAsia="en-US"/>
              </w:rPr>
            </w:pPr>
          </w:p>
        </w:tc>
        <w:tc>
          <w:tcPr>
            <w:tcW w:w="1151" w:type="dxa"/>
          </w:tcPr>
          <w:p w14:paraId="74441B50" w14:textId="77777777" w:rsidR="00873B13" w:rsidRPr="00873B13" w:rsidRDefault="00873B13" w:rsidP="00873B13">
            <w:pPr>
              <w:spacing w:after="160" w:line="240" w:lineRule="auto"/>
              <w:ind w:right="6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noProof w:val="0"/>
                <w:sz w:val="24"/>
                <w:szCs w:val="24"/>
                <w:lang w:eastAsia="en-US"/>
              </w:rPr>
            </w:pPr>
            <w:r w:rsidRPr="00873B13">
              <w:rPr>
                <w:rFonts w:ascii="Times New Roman" w:eastAsia="Times New Roman" w:hAnsi="Times New Roman"/>
                <w:noProof w:val="0"/>
                <w:sz w:val="24"/>
                <w:szCs w:val="24"/>
                <w:lang w:eastAsia="en-US"/>
              </w:rPr>
              <w:t>3N</w:t>
            </w:r>
          </w:p>
        </w:tc>
        <w:tc>
          <w:tcPr>
            <w:tcW w:w="2290" w:type="dxa"/>
          </w:tcPr>
          <w:p w14:paraId="73D8C6A4" w14:textId="77777777" w:rsidR="00873B13" w:rsidRPr="00873B13" w:rsidRDefault="00873B13" w:rsidP="00873B13">
            <w:pPr>
              <w:spacing w:after="160" w:line="240" w:lineRule="auto"/>
              <w:ind w:left="36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noProof w:val="0"/>
                <w:sz w:val="24"/>
                <w:szCs w:val="24"/>
                <w:lang w:eastAsia="en-US"/>
              </w:rPr>
            </w:pPr>
            <w:r w:rsidRPr="00873B13">
              <w:rPr>
                <w:rFonts w:ascii="Times New Roman" w:eastAsia="Times New Roman" w:hAnsi="Times New Roman"/>
                <w:noProof w:val="0"/>
                <w:sz w:val="24"/>
                <w:szCs w:val="24"/>
                <w:lang w:eastAsia="en-US"/>
              </w:rPr>
              <w:t>0.78-0.86</w:t>
            </w:r>
          </w:p>
        </w:tc>
        <w:tc>
          <w:tcPr>
            <w:tcW w:w="2485" w:type="dxa"/>
            <w:vMerge/>
          </w:tcPr>
          <w:p w14:paraId="5E498813" w14:textId="77777777" w:rsidR="00873B13" w:rsidRPr="00873B13" w:rsidRDefault="00873B13" w:rsidP="00873B13">
            <w:pPr>
              <w:spacing w:after="16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noProof w:val="0"/>
                <w:sz w:val="24"/>
                <w:szCs w:val="24"/>
                <w:lang w:eastAsia="en-US"/>
              </w:rPr>
            </w:pPr>
          </w:p>
        </w:tc>
        <w:tc>
          <w:tcPr>
            <w:tcW w:w="2551" w:type="dxa"/>
            <w:vMerge/>
          </w:tcPr>
          <w:p w14:paraId="45F61C8A" w14:textId="77777777" w:rsidR="00873B13" w:rsidRPr="00873B13" w:rsidRDefault="00873B13" w:rsidP="00873B13">
            <w:pPr>
              <w:spacing w:after="16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noProof w:val="0"/>
                <w:sz w:val="24"/>
                <w:szCs w:val="24"/>
                <w:lang w:eastAsia="en-US"/>
              </w:rPr>
            </w:pPr>
          </w:p>
        </w:tc>
      </w:tr>
      <w:tr w:rsidR="00873B13" w:rsidRPr="00873B13" w14:paraId="5FD93725" w14:textId="77777777" w:rsidTr="00BC50EF">
        <w:trPr>
          <w:trHeight w:val="210"/>
          <w:jc w:val="center"/>
        </w:trPr>
        <w:tc>
          <w:tcPr>
            <w:cnfStyle w:val="001000000000" w:firstRow="0" w:lastRow="0" w:firstColumn="1" w:lastColumn="0" w:oddVBand="0" w:evenVBand="0" w:oddHBand="0" w:evenHBand="0" w:firstRowFirstColumn="0" w:firstRowLastColumn="0" w:lastRowFirstColumn="0" w:lastRowLastColumn="0"/>
            <w:tcW w:w="1724" w:type="dxa"/>
            <w:vMerge/>
          </w:tcPr>
          <w:p w14:paraId="7629BF6D" w14:textId="77777777" w:rsidR="00873B13" w:rsidRPr="00873B13" w:rsidRDefault="00873B13" w:rsidP="00873B13">
            <w:pPr>
              <w:spacing w:after="160" w:line="240" w:lineRule="auto"/>
              <w:jc w:val="left"/>
              <w:rPr>
                <w:rFonts w:ascii="Times New Roman" w:eastAsia="Times New Roman" w:hAnsi="Times New Roman"/>
                <w:noProof w:val="0"/>
                <w:sz w:val="24"/>
                <w:szCs w:val="24"/>
                <w:lang w:eastAsia="en-US"/>
              </w:rPr>
            </w:pPr>
          </w:p>
        </w:tc>
        <w:tc>
          <w:tcPr>
            <w:tcW w:w="1151" w:type="dxa"/>
          </w:tcPr>
          <w:p w14:paraId="3AA1B62E" w14:textId="77777777" w:rsidR="00873B13" w:rsidRPr="00873B13" w:rsidRDefault="00873B13" w:rsidP="00873B13">
            <w:pPr>
              <w:spacing w:after="160" w:line="240" w:lineRule="auto"/>
              <w:ind w:right="66"/>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noProof w:val="0"/>
                <w:sz w:val="24"/>
                <w:szCs w:val="24"/>
                <w:lang w:eastAsia="en-US"/>
              </w:rPr>
            </w:pPr>
            <w:r w:rsidRPr="00873B13">
              <w:rPr>
                <w:rFonts w:ascii="Times New Roman" w:eastAsia="Times New Roman" w:hAnsi="Times New Roman"/>
                <w:noProof w:val="0"/>
                <w:sz w:val="24"/>
                <w:szCs w:val="24"/>
                <w:lang w:eastAsia="en-US"/>
              </w:rPr>
              <w:t>3B</w:t>
            </w:r>
          </w:p>
        </w:tc>
        <w:tc>
          <w:tcPr>
            <w:tcW w:w="2290" w:type="dxa"/>
          </w:tcPr>
          <w:p w14:paraId="68D6C6AB" w14:textId="77777777" w:rsidR="00873B13" w:rsidRPr="00873B13" w:rsidRDefault="00873B13" w:rsidP="00873B13">
            <w:pPr>
              <w:spacing w:after="160" w:line="240" w:lineRule="auto"/>
              <w:ind w:left="36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noProof w:val="0"/>
                <w:sz w:val="24"/>
                <w:szCs w:val="24"/>
                <w:lang w:eastAsia="en-US"/>
              </w:rPr>
            </w:pPr>
            <w:r w:rsidRPr="00873B13">
              <w:rPr>
                <w:rFonts w:ascii="Times New Roman" w:eastAsia="Times New Roman" w:hAnsi="Times New Roman"/>
                <w:noProof w:val="0"/>
                <w:sz w:val="24"/>
                <w:szCs w:val="24"/>
                <w:lang w:eastAsia="en-US"/>
              </w:rPr>
              <w:t>0.78-0.86</w:t>
            </w:r>
          </w:p>
        </w:tc>
        <w:tc>
          <w:tcPr>
            <w:tcW w:w="2485" w:type="dxa"/>
            <w:vMerge/>
          </w:tcPr>
          <w:p w14:paraId="129084A9" w14:textId="77777777" w:rsidR="00873B13" w:rsidRPr="00873B13" w:rsidRDefault="00873B13" w:rsidP="00873B13">
            <w:pPr>
              <w:spacing w:after="16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noProof w:val="0"/>
                <w:sz w:val="24"/>
                <w:szCs w:val="24"/>
                <w:lang w:eastAsia="en-US"/>
              </w:rPr>
            </w:pPr>
          </w:p>
        </w:tc>
        <w:tc>
          <w:tcPr>
            <w:tcW w:w="2551" w:type="dxa"/>
            <w:vMerge/>
          </w:tcPr>
          <w:p w14:paraId="4D3E0882" w14:textId="77777777" w:rsidR="00873B13" w:rsidRPr="00873B13" w:rsidRDefault="00873B13" w:rsidP="00873B13">
            <w:pPr>
              <w:spacing w:after="16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noProof w:val="0"/>
                <w:sz w:val="24"/>
                <w:szCs w:val="24"/>
                <w:lang w:eastAsia="en-US"/>
              </w:rPr>
            </w:pPr>
          </w:p>
        </w:tc>
      </w:tr>
      <w:tr w:rsidR="00873B13" w:rsidRPr="00873B13" w14:paraId="0B067CFC" w14:textId="77777777" w:rsidTr="00BC50EF">
        <w:trPr>
          <w:cnfStyle w:val="000000100000" w:firstRow="0" w:lastRow="0" w:firstColumn="0" w:lastColumn="0" w:oddVBand="0" w:evenVBand="0" w:oddHBand="1" w:evenHBand="0" w:firstRowFirstColumn="0" w:firstRowLastColumn="0" w:lastRowFirstColumn="0" w:lastRowLastColumn="0"/>
          <w:trHeight w:val="209"/>
          <w:jc w:val="center"/>
        </w:trPr>
        <w:tc>
          <w:tcPr>
            <w:cnfStyle w:val="001000000000" w:firstRow="0" w:lastRow="0" w:firstColumn="1" w:lastColumn="0" w:oddVBand="0" w:evenVBand="0" w:oddHBand="0" w:evenHBand="0" w:firstRowFirstColumn="0" w:firstRowLastColumn="0" w:lastRowFirstColumn="0" w:lastRowLastColumn="0"/>
            <w:tcW w:w="1724" w:type="dxa"/>
            <w:vMerge w:val="restart"/>
          </w:tcPr>
          <w:p w14:paraId="2B257111" w14:textId="77777777" w:rsidR="00873B13" w:rsidRPr="00873B13" w:rsidRDefault="00873B13" w:rsidP="00873B13">
            <w:pPr>
              <w:spacing w:after="160" w:line="240" w:lineRule="auto"/>
              <w:ind w:left="361"/>
              <w:jc w:val="left"/>
              <w:rPr>
                <w:rFonts w:ascii="Times New Roman" w:eastAsia="Times New Roman" w:hAnsi="Times New Roman"/>
                <w:noProof w:val="0"/>
                <w:sz w:val="24"/>
                <w:szCs w:val="24"/>
                <w:lang w:eastAsia="en-US"/>
              </w:rPr>
            </w:pPr>
            <w:r w:rsidRPr="00873B13">
              <w:rPr>
                <w:rFonts w:ascii="Times New Roman" w:eastAsia="Times New Roman" w:hAnsi="Times New Roman"/>
                <w:noProof w:val="0"/>
                <w:sz w:val="24"/>
                <w:szCs w:val="24"/>
                <w:lang w:eastAsia="en-US"/>
              </w:rPr>
              <w:t xml:space="preserve"> </w:t>
            </w:r>
          </w:p>
          <w:p w14:paraId="566F5EDC" w14:textId="77777777" w:rsidR="00873B13" w:rsidRPr="00873B13" w:rsidRDefault="00873B13" w:rsidP="00873B13">
            <w:pPr>
              <w:spacing w:after="160" w:line="240" w:lineRule="auto"/>
              <w:ind w:left="361"/>
              <w:jc w:val="left"/>
              <w:rPr>
                <w:rFonts w:ascii="Times New Roman" w:eastAsia="Times New Roman" w:hAnsi="Times New Roman"/>
                <w:noProof w:val="0"/>
                <w:sz w:val="24"/>
                <w:szCs w:val="24"/>
                <w:lang w:eastAsia="en-US"/>
              </w:rPr>
            </w:pPr>
            <w:r w:rsidRPr="00873B13">
              <w:rPr>
                <w:rFonts w:ascii="Times New Roman" w:eastAsia="Times New Roman" w:hAnsi="Times New Roman"/>
                <w:noProof w:val="0"/>
                <w:sz w:val="24"/>
                <w:szCs w:val="24"/>
                <w:lang w:eastAsia="en-US"/>
              </w:rPr>
              <w:t xml:space="preserve"> </w:t>
            </w:r>
          </w:p>
          <w:p w14:paraId="0996F4EB" w14:textId="77777777" w:rsidR="00873B13" w:rsidRPr="00873B13" w:rsidRDefault="00873B13" w:rsidP="00873B13">
            <w:pPr>
              <w:spacing w:after="160" w:line="240" w:lineRule="auto"/>
              <w:ind w:left="361"/>
              <w:jc w:val="left"/>
              <w:rPr>
                <w:rFonts w:ascii="Times New Roman" w:eastAsia="Times New Roman" w:hAnsi="Times New Roman"/>
                <w:noProof w:val="0"/>
                <w:sz w:val="24"/>
                <w:szCs w:val="24"/>
                <w:lang w:eastAsia="en-US"/>
              </w:rPr>
            </w:pPr>
            <w:r w:rsidRPr="00873B13">
              <w:rPr>
                <w:rFonts w:ascii="Times New Roman" w:eastAsia="Times New Roman" w:hAnsi="Times New Roman"/>
                <w:noProof w:val="0"/>
                <w:sz w:val="24"/>
                <w:szCs w:val="24"/>
                <w:lang w:eastAsia="en-US"/>
              </w:rPr>
              <w:t xml:space="preserve">SWIR </w:t>
            </w:r>
          </w:p>
        </w:tc>
        <w:tc>
          <w:tcPr>
            <w:tcW w:w="1151" w:type="dxa"/>
          </w:tcPr>
          <w:p w14:paraId="7F3E8A6C" w14:textId="77777777" w:rsidR="00873B13" w:rsidRPr="00873B13" w:rsidRDefault="00873B13" w:rsidP="00873B13">
            <w:pPr>
              <w:spacing w:after="160" w:line="240" w:lineRule="auto"/>
              <w:ind w:left="447"/>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noProof w:val="0"/>
                <w:sz w:val="24"/>
                <w:szCs w:val="24"/>
                <w:lang w:eastAsia="en-US"/>
              </w:rPr>
            </w:pPr>
            <w:r w:rsidRPr="00873B13">
              <w:rPr>
                <w:rFonts w:ascii="Times New Roman" w:eastAsia="Times New Roman" w:hAnsi="Times New Roman"/>
                <w:noProof w:val="0"/>
                <w:sz w:val="24"/>
                <w:szCs w:val="24"/>
                <w:lang w:eastAsia="en-US"/>
              </w:rPr>
              <w:t xml:space="preserve">4 </w:t>
            </w:r>
          </w:p>
        </w:tc>
        <w:tc>
          <w:tcPr>
            <w:tcW w:w="2290" w:type="dxa"/>
          </w:tcPr>
          <w:p w14:paraId="1D515423" w14:textId="77777777" w:rsidR="00873B13" w:rsidRPr="00873B13" w:rsidRDefault="00873B13" w:rsidP="00873B13">
            <w:pPr>
              <w:spacing w:after="160" w:line="240" w:lineRule="auto"/>
              <w:ind w:left="36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noProof w:val="0"/>
                <w:sz w:val="24"/>
                <w:szCs w:val="24"/>
                <w:lang w:eastAsia="en-US"/>
              </w:rPr>
            </w:pPr>
            <w:r w:rsidRPr="00873B13">
              <w:rPr>
                <w:rFonts w:ascii="Times New Roman" w:eastAsia="Times New Roman" w:hAnsi="Times New Roman"/>
                <w:noProof w:val="0"/>
                <w:sz w:val="24"/>
                <w:szCs w:val="24"/>
                <w:lang w:eastAsia="en-US"/>
              </w:rPr>
              <w:t>1.60-1.70</w:t>
            </w:r>
          </w:p>
        </w:tc>
        <w:tc>
          <w:tcPr>
            <w:tcW w:w="2485" w:type="dxa"/>
            <w:vMerge w:val="restart"/>
          </w:tcPr>
          <w:p w14:paraId="541582C7" w14:textId="50DE8209" w:rsidR="00873B13" w:rsidRPr="00873B13" w:rsidRDefault="00873B13" w:rsidP="00873B13">
            <w:pPr>
              <w:spacing w:after="160" w:line="240" w:lineRule="auto"/>
              <w:ind w:left="36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noProof w:val="0"/>
                <w:sz w:val="24"/>
                <w:szCs w:val="24"/>
                <w:lang w:eastAsia="en-US"/>
              </w:rPr>
            </w:pPr>
          </w:p>
          <w:p w14:paraId="5846F1BF" w14:textId="032F68B1" w:rsidR="00873B13" w:rsidRPr="00873B13" w:rsidRDefault="00873B13" w:rsidP="00873B13">
            <w:pPr>
              <w:spacing w:after="160" w:line="240" w:lineRule="auto"/>
              <w:ind w:left="36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noProof w:val="0"/>
                <w:sz w:val="24"/>
                <w:szCs w:val="24"/>
                <w:lang w:eastAsia="en-US"/>
              </w:rPr>
            </w:pPr>
          </w:p>
          <w:p w14:paraId="34B503FB" w14:textId="4CD00479" w:rsidR="00873B13" w:rsidRPr="00873B13" w:rsidRDefault="00873B13" w:rsidP="00873B13">
            <w:pPr>
              <w:spacing w:after="160" w:line="240" w:lineRule="auto"/>
              <w:ind w:left="36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noProof w:val="0"/>
                <w:sz w:val="24"/>
                <w:szCs w:val="24"/>
                <w:lang w:eastAsia="en-US"/>
              </w:rPr>
            </w:pPr>
            <w:r w:rsidRPr="00873B13">
              <w:rPr>
                <w:rFonts w:ascii="Times New Roman" w:eastAsia="Times New Roman" w:hAnsi="Times New Roman"/>
                <w:noProof w:val="0"/>
                <w:sz w:val="24"/>
                <w:szCs w:val="24"/>
                <w:lang w:eastAsia="en-US"/>
              </w:rPr>
              <w:t>30</w:t>
            </w:r>
          </w:p>
        </w:tc>
        <w:tc>
          <w:tcPr>
            <w:tcW w:w="2551" w:type="dxa"/>
            <w:vMerge w:val="restart"/>
          </w:tcPr>
          <w:p w14:paraId="1F6674A0" w14:textId="77777777" w:rsidR="00873B13" w:rsidRPr="00873B13" w:rsidRDefault="00873B13" w:rsidP="00873B13">
            <w:pPr>
              <w:spacing w:after="160" w:line="240" w:lineRule="auto"/>
              <w:ind w:left="36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noProof w:val="0"/>
                <w:sz w:val="24"/>
                <w:szCs w:val="24"/>
                <w:lang w:eastAsia="en-US"/>
              </w:rPr>
            </w:pPr>
          </w:p>
          <w:p w14:paraId="3894D9B2" w14:textId="77777777" w:rsidR="00873B13" w:rsidRPr="00873B13" w:rsidRDefault="00873B13" w:rsidP="00873B13">
            <w:pPr>
              <w:spacing w:after="160" w:line="240" w:lineRule="auto"/>
              <w:ind w:left="36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noProof w:val="0"/>
                <w:sz w:val="24"/>
                <w:szCs w:val="24"/>
                <w:lang w:eastAsia="en-US"/>
              </w:rPr>
            </w:pPr>
          </w:p>
          <w:p w14:paraId="417044A6" w14:textId="77777777" w:rsidR="00873B13" w:rsidRPr="00873B13" w:rsidRDefault="00873B13" w:rsidP="00873B13">
            <w:pPr>
              <w:spacing w:after="160" w:line="240" w:lineRule="auto"/>
              <w:ind w:left="30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noProof w:val="0"/>
                <w:sz w:val="24"/>
                <w:szCs w:val="24"/>
                <w:lang w:eastAsia="en-US"/>
              </w:rPr>
            </w:pPr>
            <w:r w:rsidRPr="00873B13">
              <w:rPr>
                <w:rFonts w:ascii="Times New Roman" w:eastAsia="Times New Roman" w:hAnsi="Times New Roman"/>
                <w:noProof w:val="0"/>
                <w:sz w:val="24"/>
                <w:szCs w:val="24"/>
                <w:lang w:eastAsia="en-US"/>
              </w:rPr>
              <w:t>8 bits</w:t>
            </w:r>
          </w:p>
        </w:tc>
      </w:tr>
      <w:tr w:rsidR="00873B13" w:rsidRPr="00873B13" w14:paraId="3CC44C39" w14:textId="77777777" w:rsidTr="00BC50EF">
        <w:trPr>
          <w:trHeight w:val="209"/>
          <w:jc w:val="center"/>
        </w:trPr>
        <w:tc>
          <w:tcPr>
            <w:cnfStyle w:val="001000000000" w:firstRow="0" w:lastRow="0" w:firstColumn="1" w:lastColumn="0" w:oddVBand="0" w:evenVBand="0" w:oddHBand="0" w:evenHBand="0" w:firstRowFirstColumn="0" w:firstRowLastColumn="0" w:lastRowFirstColumn="0" w:lastRowLastColumn="0"/>
            <w:tcW w:w="1724" w:type="dxa"/>
            <w:vMerge/>
          </w:tcPr>
          <w:p w14:paraId="12F57983" w14:textId="77777777" w:rsidR="00873B13" w:rsidRPr="00873B13" w:rsidRDefault="00873B13" w:rsidP="00873B13">
            <w:pPr>
              <w:spacing w:after="160" w:line="240" w:lineRule="auto"/>
              <w:jc w:val="left"/>
              <w:rPr>
                <w:rFonts w:ascii="Times New Roman" w:eastAsia="Times New Roman" w:hAnsi="Times New Roman"/>
                <w:noProof w:val="0"/>
                <w:sz w:val="24"/>
                <w:szCs w:val="24"/>
                <w:lang w:eastAsia="en-US"/>
              </w:rPr>
            </w:pPr>
          </w:p>
        </w:tc>
        <w:tc>
          <w:tcPr>
            <w:tcW w:w="1151" w:type="dxa"/>
          </w:tcPr>
          <w:p w14:paraId="6E433F46" w14:textId="77777777" w:rsidR="00873B13" w:rsidRPr="00873B13" w:rsidRDefault="00873B13" w:rsidP="00873B13">
            <w:pPr>
              <w:spacing w:after="160" w:line="240" w:lineRule="auto"/>
              <w:ind w:left="447"/>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noProof w:val="0"/>
                <w:sz w:val="24"/>
                <w:szCs w:val="24"/>
                <w:lang w:eastAsia="en-US"/>
              </w:rPr>
            </w:pPr>
            <w:r w:rsidRPr="00873B13">
              <w:rPr>
                <w:rFonts w:ascii="Times New Roman" w:eastAsia="Times New Roman" w:hAnsi="Times New Roman"/>
                <w:noProof w:val="0"/>
                <w:sz w:val="24"/>
                <w:szCs w:val="24"/>
                <w:lang w:eastAsia="en-US"/>
              </w:rPr>
              <w:t xml:space="preserve">5 </w:t>
            </w:r>
          </w:p>
        </w:tc>
        <w:tc>
          <w:tcPr>
            <w:tcW w:w="2290" w:type="dxa"/>
          </w:tcPr>
          <w:p w14:paraId="24DF5279" w14:textId="77777777" w:rsidR="00873B13" w:rsidRPr="00873B13" w:rsidRDefault="00873B13" w:rsidP="00873B13">
            <w:pPr>
              <w:spacing w:after="160" w:line="240" w:lineRule="auto"/>
              <w:ind w:left="36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noProof w:val="0"/>
                <w:sz w:val="24"/>
                <w:szCs w:val="24"/>
                <w:lang w:eastAsia="en-US"/>
              </w:rPr>
            </w:pPr>
            <w:r w:rsidRPr="00873B13">
              <w:rPr>
                <w:rFonts w:ascii="Times New Roman" w:eastAsia="Times New Roman" w:hAnsi="Times New Roman"/>
                <w:noProof w:val="0"/>
                <w:sz w:val="24"/>
                <w:szCs w:val="24"/>
                <w:lang w:eastAsia="en-US"/>
              </w:rPr>
              <w:t>2.145-2.185</w:t>
            </w:r>
          </w:p>
        </w:tc>
        <w:tc>
          <w:tcPr>
            <w:tcW w:w="2485" w:type="dxa"/>
            <w:vMerge/>
          </w:tcPr>
          <w:p w14:paraId="266BB11E" w14:textId="77777777" w:rsidR="00873B13" w:rsidRPr="00873B13" w:rsidRDefault="00873B13" w:rsidP="00873B13">
            <w:pPr>
              <w:spacing w:after="16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noProof w:val="0"/>
                <w:sz w:val="24"/>
                <w:szCs w:val="24"/>
                <w:lang w:eastAsia="en-US"/>
              </w:rPr>
            </w:pPr>
          </w:p>
        </w:tc>
        <w:tc>
          <w:tcPr>
            <w:tcW w:w="2551" w:type="dxa"/>
            <w:vMerge/>
          </w:tcPr>
          <w:p w14:paraId="0C76987B" w14:textId="77777777" w:rsidR="00873B13" w:rsidRPr="00873B13" w:rsidRDefault="00873B13" w:rsidP="00873B13">
            <w:pPr>
              <w:spacing w:after="16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noProof w:val="0"/>
                <w:sz w:val="24"/>
                <w:szCs w:val="24"/>
                <w:lang w:eastAsia="en-US"/>
              </w:rPr>
            </w:pPr>
          </w:p>
        </w:tc>
      </w:tr>
      <w:tr w:rsidR="00873B13" w:rsidRPr="00873B13" w14:paraId="17075D4E" w14:textId="77777777" w:rsidTr="00BC50EF">
        <w:trPr>
          <w:cnfStyle w:val="000000100000" w:firstRow="0" w:lastRow="0" w:firstColumn="0" w:lastColumn="0" w:oddVBand="0" w:evenVBand="0" w:oddHBand="1" w:evenHBand="0" w:firstRowFirstColumn="0" w:firstRowLastColumn="0" w:lastRowFirstColumn="0" w:lastRowLastColumn="0"/>
          <w:trHeight w:val="209"/>
          <w:jc w:val="center"/>
        </w:trPr>
        <w:tc>
          <w:tcPr>
            <w:cnfStyle w:val="001000000000" w:firstRow="0" w:lastRow="0" w:firstColumn="1" w:lastColumn="0" w:oddVBand="0" w:evenVBand="0" w:oddHBand="0" w:evenHBand="0" w:firstRowFirstColumn="0" w:firstRowLastColumn="0" w:lastRowFirstColumn="0" w:lastRowLastColumn="0"/>
            <w:tcW w:w="1724" w:type="dxa"/>
            <w:vMerge/>
          </w:tcPr>
          <w:p w14:paraId="51AD009F" w14:textId="77777777" w:rsidR="00873B13" w:rsidRPr="00873B13" w:rsidRDefault="00873B13" w:rsidP="00873B13">
            <w:pPr>
              <w:spacing w:after="160" w:line="240" w:lineRule="auto"/>
              <w:jc w:val="left"/>
              <w:rPr>
                <w:rFonts w:ascii="Times New Roman" w:eastAsia="Times New Roman" w:hAnsi="Times New Roman"/>
                <w:noProof w:val="0"/>
                <w:sz w:val="24"/>
                <w:szCs w:val="24"/>
                <w:lang w:eastAsia="en-US"/>
              </w:rPr>
            </w:pPr>
          </w:p>
        </w:tc>
        <w:tc>
          <w:tcPr>
            <w:tcW w:w="1151" w:type="dxa"/>
          </w:tcPr>
          <w:p w14:paraId="74FDAC66" w14:textId="77777777" w:rsidR="00873B13" w:rsidRPr="00873B13" w:rsidRDefault="00873B13" w:rsidP="00873B13">
            <w:pPr>
              <w:spacing w:after="160" w:line="240" w:lineRule="auto"/>
              <w:ind w:left="447"/>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noProof w:val="0"/>
                <w:sz w:val="24"/>
                <w:szCs w:val="24"/>
                <w:lang w:eastAsia="en-US"/>
              </w:rPr>
            </w:pPr>
            <w:r w:rsidRPr="00873B13">
              <w:rPr>
                <w:rFonts w:ascii="Times New Roman" w:eastAsia="Times New Roman" w:hAnsi="Times New Roman"/>
                <w:noProof w:val="0"/>
                <w:sz w:val="24"/>
                <w:szCs w:val="24"/>
                <w:lang w:eastAsia="en-US"/>
              </w:rPr>
              <w:t xml:space="preserve">6 </w:t>
            </w:r>
          </w:p>
        </w:tc>
        <w:tc>
          <w:tcPr>
            <w:tcW w:w="2290" w:type="dxa"/>
          </w:tcPr>
          <w:p w14:paraId="42CBC0B0" w14:textId="77777777" w:rsidR="00873B13" w:rsidRPr="00873B13" w:rsidRDefault="00873B13" w:rsidP="00873B13">
            <w:pPr>
              <w:spacing w:after="160" w:line="240" w:lineRule="auto"/>
              <w:ind w:left="36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noProof w:val="0"/>
                <w:sz w:val="24"/>
                <w:szCs w:val="24"/>
                <w:lang w:eastAsia="en-US"/>
              </w:rPr>
            </w:pPr>
            <w:r w:rsidRPr="00873B13">
              <w:rPr>
                <w:rFonts w:ascii="Times New Roman" w:eastAsia="Times New Roman" w:hAnsi="Times New Roman"/>
                <w:noProof w:val="0"/>
                <w:sz w:val="24"/>
                <w:szCs w:val="24"/>
                <w:lang w:eastAsia="en-US"/>
              </w:rPr>
              <w:t>2.185-2.225</w:t>
            </w:r>
          </w:p>
        </w:tc>
        <w:tc>
          <w:tcPr>
            <w:tcW w:w="2485" w:type="dxa"/>
            <w:vMerge/>
          </w:tcPr>
          <w:p w14:paraId="1DABEEB1" w14:textId="77777777" w:rsidR="00873B13" w:rsidRPr="00873B13" w:rsidRDefault="00873B13" w:rsidP="00873B13">
            <w:pPr>
              <w:spacing w:after="16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noProof w:val="0"/>
                <w:sz w:val="24"/>
                <w:szCs w:val="24"/>
                <w:lang w:eastAsia="en-US"/>
              </w:rPr>
            </w:pPr>
          </w:p>
        </w:tc>
        <w:tc>
          <w:tcPr>
            <w:tcW w:w="2551" w:type="dxa"/>
            <w:vMerge/>
          </w:tcPr>
          <w:p w14:paraId="67F0AC1A" w14:textId="77777777" w:rsidR="00873B13" w:rsidRPr="00873B13" w:rsidRDefault="00873B13" w:rsidP="00873B13">
            <w:pPr>
              <w:spacing w:after="16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noProof w:val="0"/>
                <w:sz w:val="24"/>
                <w:szCs w:val="24"/>
                <w:lang w:eastAsia="en-US"/>
              </w:rPr>
            </w:pPr>
          </w:p>
        </w:tc>
      </w:tr>
      <w:tr w:rsidR="00873B13" w:rsidRPr="00873B13" w14:paraId="67F9BC6D" w14:textId="77777777" w:rsidTr="00BC50EF">
        <w:trPr>
          <w:trHeight w:val="210"/>
          <w:jc w:val="center"/>
        </w:trPr>
        <w:tc>
          <w:tcPr>
            <w:cnfStyle w:val="001000000000" w:firstRow="0" w:lastRow="0" w:firstColumn="1" w:lastColumn="0" w:oddVBand="0" w:evenVBand="0" w:oddHBand="0" w:evenHBand="0" w:firstRowFirstColumn="0" w:firstRowLastColumn="0" w:lastRowFirstColumn="0" w:lastRowLastColumn="0"/>
            <w:tcW w:w="1724" w:type="dxa"/>
            <w:vMerge/>
          </w:tcPr>
          <w:p w14:paraId="1093367B" w14:textId="77777777" w:rsidR="00873B13" w:rsidRPr="00873B13" w:rsidRDefault="00873B13" w:rsidP="00873B13">
            <w:pPr>
              <w:spacing w:after="160" w:line="240" w:lineRule="auto"/>
              <w:jc w:val="left"/>
              <w:rPr>
                <w:rFonts w:ascii="Times New Roman" w:eastAsia="Times New Roman" w:hAnsi="Times New Roman"/>
                <w:noProof w:val="0"/>
                <w:sz w:val="24"/>
                <w:szCs w:val="24"/>
                <w:lang w:eastAsia="en-US"/>
              </w:rPr>
            </w:pPr>
          </w:p>
        </w:tc>
        <w:tc>
          <w:tcPr>
            <w:tcW w:w="1151" w:type="dxa"/>
          </w:tcPr>
          <w:p w14:paraId="7A9DC88C" w14:textId="77777777" w:rsidR="00873B13" w:rsidRPr="00873B13" w:rsidRDefault="00873B13" w:rsidP="00873B13">
            <w:pPr>
              <w:spacing w:after="160" w:line="240" w:lineRule="auto"/>
              <w:ind w:left="447"/>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noProof w:val="0"/>
                <w:sz w:val="24"/>
                <w:szCs w:val="24"/>
                <w:lang w:eastAsia="en-US"/>
              </w:rPr>
            </w:pPr>
            <w:r w:rsidRPr="00873B13">
              <w:rPr>
                <w:rFonts w:ascii="Times New Roman" w:eastAsia="Times New Roman" w:hAnsi="Times New Roman"/>
                <w:noProof w:val="0"/>
                <w:sz w:val="24"/>
                <w:szCs w:val="24"/>
                <w:lang w:eastAsia="en-US"/>
              </w:rPr>
              <w:t xml:space="preserve">7 </w:t>
            </w:r>
          </w:p>
        </w:tc>
        <w:tc>
          <w:tcPr>
            <w:tcW w:w="2290" w:type="dxa"/>
          </w:tcPr>
          <w:p w14:paraId="1223A816" w14:textId="77777777" w:rsidR="00873B13" w:rsidRPr="00873B13" w:rsidRDefault="00873B13" w:rsidP="00873B13">
            <w:pPr>
              <w:spacing w:after="160" w:line="240" w:lineRule="auto"/>
              <w:ind w:left="36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noProof w:val="0"/>
                <w:sz w:val="24"/>
                <w:szCs w:val="24"/>
                <w:lang w:eastAsia="en-US"/>
              </w:rPr>
            </w:pPr>
            <w:r w:rsidRPr="00873B13">
              <w:rPr>
                <w:rFonts w:ascii="Times New Roman" w:eastAsia="Times New Roman" w:hAnsi="Times New Roman"/>
                <w:noProof w:val="0"/>
                <w:sz w:val="24"/>
                <w:szCs w:val="24"/>
                <w:lang w:eastAsia="en-US"/>
              </w:rPr>
              <w:t>2.235-2.285</w:t>
            </w:r>
          </w:p>
        </w:tc>
        <w:tc>
          <w:tcPr>
            <w:tcW w:w="2485" w:type="dxa"/>
            <w:vMerge/>
          </w:tcPr>
          <w:p w14:paraId="7CF405F7" w14:textId="77777777" w:rsidR="00873B13" w:rsidRPr="00873B13" w:rsidRDefault="00873B13" w:rsidP="00873B13">
            <w:pPr>
              <w:spacing w:after="16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noProof w:val="0"/>
                <w:sz w:val="24"/>
                <w:szCs w:val="24"/>
                <w:lang w:eastAsia="en-US"/>
              </w:rPr>
            </w:pPr>
          </w:p>
        </w:tc>
        <w:tc>
          <w:tcPr>
            <w:tcW w:w="2551" w:type="dxa"/>
            <w:vMerge/>
          </w:tcPr>
          <w:p w14:paraId="3895DADA" w14:textId="77777777" w:rsidR="00873B13" w:rsidRPr="00873B13" w:rsidRDefault="00873B13" w:rsidP="00873B13">
            <w:pPr>
              <w:spacing w:after="16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noProof w:val="0"/>
                <w:sz w:val="24"/>
                <w:szCs w:val="24"/>
                <w:lang w:eastAsia="en-US"/>
              </w:rPr>
            </w:pPr>
          </w:p>
        </w:tc>
      </w:tr>
      <w:tr w:rsidR="00873B13" w:rsidRPr="00873B13" w14:paraId="1CBC9373" w14:textId="77777777" w:rsidTr="00BC50EF">
        <w:trPr>
          <w:cnfStyle w:val="000000100000" w:firstRow="0" w:lastRow="0" w:firstColumn="0" w:lastColumn="0" w:oddVBand="0" w:evenVBand="0" w:oddHBand="1" w:evenHBand="0" w:firstRowFirstColumn="0" w:firstRowLastColumn="0" w:lastRowFirstColumn="0" w:lastRowLastColumn="0"/>
          <w:trHeight w:val="209"/>
          <w:jc w:val="center"/>
        </w:trPr>
        <w:tc>
          <w:tcPr>
            <w:cnfStyle w:val="001000000000" w:firstRow="0" w:lastRow="0" w:firstColumn="1" w:lastColumn="0" w:oddVBand="0" w:evenVBand="0" w:oddHBand="0" w:evenHBand="0" w:firstRowFirstColumn="0" w:firstRowLastColumn="0" w:lastRowFirstColumn="0" w:lastRowLastColumn="0"/>
            <w:tcW w:w="1724" w:type="dxa"/>
            <w:vMerge/>
          </w:tcPr>
          <w:p w14:paraId="72BE9CA1" w14:textId="77777777" w:rsidR="00873B13" w:rsidRPr="00873B13" w:rsidRDefault="00873B13" w:rsidP="00873B13">
            <w:pPr>
              <w:spacing w:after="160" w:line="240" w:lineRule="auto"/>
              <w:jc w:val="left"/>
              <w:rPr>
                <w:rFonts w:ascii="Times New Roman" w:eastAsia="Times New Roman" w:hAnsi="Times New Roman"/>
                <w:noProof w:val="0"/>
                <w:sz w:val="24"/>
                <w:szCs w:val="24"/>
                <w:lang w:eastAsia="en-US"/>
              </w:rPr>
            </w:pPr>
          </w:p>
        </w:tc>
        <w:tc>
          <w:tcPr>
            <w:tcW w:w="1151" w:type="dxa"/>
          </w:tcPr>
          <w:p w14:paraId="158BB012" w14:textId="77777777" w:rsidR="00873B13" w:rsidRPr="00873B13" w:rsidRDefault="00873B13" w:rsidP="00873B13">
            <w:pPr>
              <w:spacing w:after="160" w:line="240" w:lineRule="auto"/>
              <w:ind w:left="447"/>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noProof w:val="0"/>
                <w:sz w:val="24"/>
                <w:szCs w:val="24"/>
                <w:lang w:eastAsia="en-US"/>
              </w:rPr>
            </w:pPr>
            <w:r w:rsidRPr="00873B13">
              <w:rPr>
                <w:rFonts w:ascii="Times New Roman" w:eastAsia="Times New Roman" w:hAnsi="Times New Roman"/>
                <w:noProof w:val="0"/>
                <w:sz w:val="24"/>
                <w:szCs w:val="24"/>
                <w:lang w:eastAsia="en-US"/>
              </w:rPr>
              <w:t xml:space="preserve">8 </w:t>
            </w:r>
          </w:p>
        </w:tc>
        <w:tc>
          <w:tcPr>
            <w:tcW w:w="2290" w:type="dxa"/>
          </w:tcPr>
          <w:p w14:paraId="2AEE6574" w14:textId="77777777" w:rsidR="00873B13" w:rsidRPr="00873B13" w:rsidRDefault="00873B13" w:rsidP="00873B13">
            <w:pPr>
              <w:spacing w:after="160" w:line="240" w:lineRule="auto"/>
              <w:ind w:left="36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noProof w:val="0"/>
                <w:sz w:val="24"/>
                <w:szCs w:val="24"/>
                <w:lang w:eastAsia="en-US"/>
              </w:rPr>
            </w:pPr>
            <w:r w:rsidRPr="00873B13">
              <w:rPr>
                <w:rFonts w:ascii="Times New Roman" w:eastAsia="Times New Roman" w:hAnsi="Times New Roman"/>
                <w:noProof w:val="0"/>
                <w:sz w:val="24"/>
                <w:szCs w:val="24"/>
                <w:lang w:eastAsia="en-US"/>
              </w:rPr>
              <w:t>2.295-2.365</w:t>
            </w:r>
          </w:p>
        </w:tc>
        <w:tc>
          <w:tcPr>
            <w:tcW w:w="2485" w:type="dxa"/>
            <w:vMerge/>
          </w:tcPr>
          <w:p w14:paraId="16B6CE7D" w14:textId="77777777" w:rsidR="00873B13" w:rsidRPr="00873B13" w:rsidRDefault="00873B13" w:rsidP="00873B13">
            <w:pPr>
              <w:spacing w:after="16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noProof w:val="0"/>
                <w:sz w:val="24"/>
                <w:szCs w:val="24"/>
                <w:lang w:eastAsia="en-US"/>
              </w:rPr>
            </w:pPr>
          </w:p>
        </w:tc>
        <w:tc>
          <w:tcPr>
            <w:tcW w:w="2551" w:type="dxa"/>
            <w:vMerge/>
          </w:tcPr>
          <w:p w14:paraId="7E1C3F7D" w14:textId="77777777" w:rsidR="00873B13" w:rsidRPr="00873B13" w:rsidRDefault="00873B13" w:rsidP="00873B13">
            <w:pPr>
              <w:spacing w:after="16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noProof w:val="0"/>
                <w:sz w:val="24"/>
                <w:szCs w:val="24"/>
                <w:lang w:eastAsia="en-US"/>
              </w:rPr>
            </w:pPr>
          </w:p>
        </w:tc>
      </w:tr>
      <w:tr w:rsidR="00873B13" w:rsidRPr="00873B13" w14:paraId="2C67C474" w14:textId="77777777" w:rsidTr="00BC50EF">
        <w:trPr>
          <w:trHeight w:val="46"/>
          <w:jc w:val="center"/>
        </w:trPr>
        <w:tc>
          <w:tcPr>
            <w:cnfStyle w:val="001000000000" w:firstRow="0" w:lastRow="0" w:firstColumn="1" w:lastColumn="0" w:oddVBand="0" w:evenVBand="0" w:oddHBand="0" w:evenHBand="0" w:firstRowFirstColumn="0" w:firstRowLastColumn="0" w:lastRowFirstColumn="0" w:lastRowLastColumn="0"/>
            <w:tcW w:w="1724" w:type="dxa"/>
            <w:vMerge/>
          </w:tcPr>
          <w:p w14:paraId="09717221" w14:textId="77777777" w:rsidR="00873B13" w:rsidRPr="00873B13" w:rsidRDefault="00873B13" w:rsidP="00873B13">
            <w:pPr>
              <w:spacing w:after="160" w:line="240" w:lineRule="auto"/>
              <w:jc w:val="left"/>
              <w:rPr>
                <w:rFonts w:ascii="Times New Roman" w:eastAsia="Times New Roman" w:hAnsi="Times New Roman"/>
                <w:noProof w:val="0"/>
                <w:sz w:val="24"/>
                <w:szCs w:val="24"/>
                <w:lang w:eastAsia="en-US"/>
              </w:rPr>
            </w:pPr>
          </w:p>
        </w:tc>
        <w:tc>
          <w:tcPr>
            <w:tcW w:w="1151" w:type="dxa"/>
          </w:tcPr>
          <w:p w14:paraId="60341D2D" w14:textId="77777777" w:rsidR="00873B13" w:rsidRPr="00873B13" w:rsidRDefault="00873B13" w:rsidP="00873B13">
            <w:pPr>
              <w:spacing w:after="160" w:line="240" w:lineRule="auto"/>
              <w:ind w:left="447"/>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noProof w:val="0"/>
                <w:sz w:val="24"/>
                <w:szCs w:val="24"/>
                <w:lang w:eastAsia="en-US"/>
              </w:rPr>
            </w:pPr>
            <w:r w:rsidRPr="00873B13">
              <w:rPr>
                <w:rFonts w:ascii="Times New Roman" w:eastAsia="Times New Roman" w:hAnsi="Times New Roman"/>
                <w:noProof w:val="0"/>
                <w:sz w:val="24"/>
                <w:szCs w:val="24"/>
                <w:lang w:eastAsia="en-US"/>
              </w:rPr>
              <w:t xml:space="preserve">9 </w:t>
            </w:r>
          </w:p>
        </w:tc>
        <w:tc>
          <w:tcPr>
            <w:tcW w:w="2290" w:type="dxa"/>
          </w:tcPr>
          <w:p w14:paraId="4A50223C" w14:textId="77777777" w:rsidR="00873B13" w:rsidRPr="00873B13" w:rsidRDefault="00873B13" w:rsidP="00873B13">
            <w:pPr>
              <w:spacing w:after="160" w:line="240" w:lineRule="auto"/>
              <w:ind w:left="36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noProof w:val="0"/>
                <w:sz w:val="24"/>
                <w:szCs w:val="24"/>
                <w:lang w:eastAsia="en-US"/>
              </w:rPr>
            </w:pPr>
            <w:r w:rsidRPr="00873B13">
              <w:rPr>
                <w:rFonts w:ascii="Times New Roman" w:eastAsia="Times New Roman" w:hAnsi="Times New Roman"/>
                <w:noProof w:val="0"/>
                <w:sz w:val="24"/>
                <w:szCs w:val="24"/>
                <w:lang w:eastAsia="en-US"/>
              </w:rPr>
              <w:t>2.360-2.430</w:t>
            </w:r>
          </w:p>
        </w:tc>
        <w:tc>
          <w:tcPr>
            <w:tcW w:w="2485" w:type="dxa"/>
            <w:vMerge/>
          </w:tcPr>
          <w:p w14:paraId="7F3E3E4C" w14:textId="77777777" w:rsidR="00873B13" w:rsidRPr="00873B13" w:rsidRDefault="00873B13" w:rsidP="00873B13">
            <w:pPr>
              <w:spacing w:after="16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noProof w:val="0"/>
                <w:sz w:val="24"/>
                <w:szCs w:val="24"/>
                <w:lang w:eastAsia="en-US"/>
              </w:rPr>
            </w:pPr>
          </w:p>
        </w:tc>
        <w:tc>
          <w:tcPr>
            <w:tcW w:w="2551" w:type="dxa"/>
            <w:vMerge/>
          </w:tcPr>
          <w:p w14:paraId="11E8D609" w14:textId="77777777" w:rsidR="00873B13" w:rsidRPr="00873B13" w:rsidRDefault="00873B13" w:rsidP="00873B13">
            <w:pPr>
              <w:spacing w:after="16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noProof w:val="0"/>
                <w:sz w:val="24"/>
                <w:szCs w:val="24"/>
                <w:lang w:eastAsia="en-US"/>
              </w:rPr>
            </w:pPr>
          </w:p>
        </w:tc>
      </w:tr>
      <w:tr w:rsidR="00873B13" w:rsidRPr="00873B13" w14:paraId="5B53262A" w14:textId="77777777" w:rsidTr="00BC50EF">
        <w:trPr>
          <w:cnfStyle w:val="000000100000" w:firstRow="0" w:lastRow="0" w:firstColumn="0" w:lastColumn="0" w:oddVBand="0" w:evenVBand="0" w:oddHBand="1" w:evenHBand="0" w:firstRowFirstColumn="0" w:firstRowLastColumn="0" w:lastRowFirstColumn="0" w:lastRowLastColumn="0"/>
          <w:trHeight w:val="210"/>
          <w:jc w:val="center"/>
        </w:trPr>
        <w:tc>
          <w:tcPr>
            <w:cnfStyle w:val="001000000000" w:firstRow="0" w:lastRow="0" w:firstColumn="1" w:lastColumn="0" w:oddVBand="0" w:evenVBand="0" w:oddHBand="0" w:evenHBand="0" w:firstRowFirstColumn="0" w:firstRowLastColumn="0" w:lastRowFirstColumn="0" w:lastRowLastColumn="0"/>
            <w:tcW w:w="1724" w:type="dxa"/>
            <w:vMerge w:val="restart"/>
          </w:tcPr>
          <w:p w14:paraId="23E85DED" w14:textId="77777777" w:rsidR="00873B13" w:rsidRPr="00873B13" w:rsidRDefault="00873B13" w:rsidP="00873B13">
            <w:pPr>
              <w:spacing w:after="160" w:line="240" w:lineRule="auto"/>
              <w:ind w:left="361"/>
              <w:jc w:val="left"/>
              <w:rPr>
                <w:rFonts w:ascii="Times New Roman" w:eastAsia="Times New Roman" w:hAnsi="Times New Roman"/>
                <w:noProof w:val="0"/>
                <w:sz w:val="24"/>
                <w:szCs w:val="24"/>
                <w:lang w:eastAsia="en-US"/>
              </w:rPr>
            </w:pPr>
            <w:r w:rsidRPr="00873B13">
              <w:rPr>
                <w:rFonts w:ascii="Times New Roman" w:eastAsia="Times New Roman" w:hAnsi="Times New Roman"/>
                <w:noProof w:val="0"/>
                <w:sz w:val="24"/>
                <w:szCs w:val="24"/>
                <w:lang w:eastAsia="en-US"/>
              </w:rPr>
              <w:t xml:space="preserve"> </w:t>
            </w:r>
          </w:p>
          <w:p w14:paraId="24680106" w14:textId="77777777" w:rsidR="00873B13" w:rsidRPr="00873B13" w:rsidRDefault="00873B13" w:rsidP="00873B13">
            <w:pPr>
              <w:spacing w:after="160" w:line="240" w:lineRule="auto"/>
              <w:ind w:left="361"/>
              <w:jc w:val="left"/>
              <w:rPr>
                <w:rFonts w:ascii="Times New Roman" w:eastAsia="Times New Roman" w:hAnsi="Times New Roman"/>
                <w:noProof w:val="0"/>
                <w:sz w:val="24"/>
                <w:szCs w:val="24"/>
                <w:lang w:eastAsia="en-US"/>
              </w:rPr>
            </w:pPr>
            <w:r w:rsidRPr="00873B13">
              <w:rPr>
                <w:rFonts w:ascii="Times New Roman" w:eastAsia="Times New Roman" w:hAnsi="Times New Roman"/>
                <w:noProof w:val="0"/>
                <w:sz w:val="24"/>
                <w:szCs w:val="24"/>
                <w:lang w:eastAsia="en-US"/>
              </w:rPr>
              <w:t xml:space="preserve"> </w:t>
            </w:r>
          </w:p>
          <w:p w14:paraId="44FC184C" w14:textId="77777777" w:rsidR="00873B13" w:rsidRPr="00873B13" w:rsidRDefault="00873B13" w:rsidP="00873B13">
            <w:pPr>
              <w:spacing w:after="160" w:line="240" w:lineRule="auto"/>
              <w:ind w:left="361"/>
              <w:jc w:val="left"/>
              <w:rPr>
                <w:rFonts w:ascii="Times New Roman" w:eastAsia="Times New Roman" w:hAnsi="Times New Roman"/>
                <w:noProof w:val="0"/>
                <w:sz w:val="24"/>
                <w:szCs w:val="24"/>
                <w:lang w:eastAsia="en-US"/>
              </w:rPr>
            </w:pPr>
            <w:r w:rsidRPr="00873B13">
              <w:rPr>
                <w:rFonts w:ascii="Times New Roman" w:eastAsia="Times New Roman" w:hAnsi="Times New Roman"/>
                <w:noProof w:val="0"/>
                <w:sz w:val="24"/>
                <w:szCs w:val="24"/>
                <w:lang w:eastAsia="en-US"/>
              </w:rPr>
              <w:t xml:space="preserve">TIR </w:t>
            </w:r>
          </w:p>
        </w:tc>
        <w:tc>
          <w:tcPr>
            <w:tcW w:w="1151" w:type="dxa"/>
          </w:tcPr>
          <w:p w14:paraId="163D02A3" w14:textId="77777777" w:rsidR="00873B13" w:rsidRPr="00873B13" w:rsidRDefault="00873B13" w:rsidP="00873B13">
            <w:pPr>
              <w:spacing w:after="160" w:line="240" w:lineRule="auto"/>
              <w:ind w:right="8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noProof w:val="0"/>
                <w:sz w:val="24"/>
                <w:szCs w:val="24"/>
                <w:lang w:eastAsia="en-US"/>
              </w:rPr>
            </w:pPr>
            <w:r w:rsidRPr="00873B13">
              <w:rPr>
                <w:rFonts w:ascii="Times New Roman" w:eastAsia="Times New Roman" w:hAnsi="Times New Roman"/>
                <w:noProof w:val="0"/>
                <w:sz w:val="24"/>
                <w:szCs w:val="24"/>
                <w:lang w:eastAsia="en-US"/>
              </w:rPr>
              <w:t>10</w:t>
            </w:r>
          </w:p>
        </w:tc>
        <w:tc>
          <w:tcPr>
            <w:tcW w:w="2290" w:type="dxa"/>
          </w:tcPr>
          <w:p w14:paraId="3D9AF7B0" w14:textId="77777777" w:rsidR="00873B13" w:rsidRPr="00873B13" w:rsidRDefault="00873B13" w:rsidP="00873B13">
            <w:pPr>
              <w:spacing w:after="160" w:line="240" w:lineRule="auto"/>
              <w:ind w:left="36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noProof w:val="0"/>
                <w:sz w:val="24"/>
                <w:szCs w:val="24"/>
                <w:lang w:eastAsia="en-US"/>
              </w:rPr>
            </w:pPr>
            <w:r w:rsidRPr="00873B13">
              <w:rPr>
                <w:rFonts w:ascii="Times New Roman" w:eastAsia="Times New Roman" w:hAnsi="Times New Roman"/>
                <w:noProof w:val="0"/>
                <w:sz w:val="24"/>
                <w:szCs w:val="24"/>
                <w:lang w:eastAsia="en-US"/>
              </w:rPr>
              <w:t>8.125-8.475</w:t>
            </w:r>
          </w:p>
        </w:tc>
        <w:tc>
          <w:tcPr>
            <w:tcW w:w="2485" w:type="dxa"/>
            <w:vMerge w:val="restart"/>
          </w:tcPr>
          <w:p w14:paraId="7D1CF7EC" w14:textId="63487C4F" w:rsidR="00873B13" w:rsidRPr="00873B13" w:rsidRDefault="00873B13" w:rsidP="00873B13">
            <w:pPr>
              <w:spacing w:after="160" w:line="240" w:lineRule="auto"/>
              <w:ind w:left="36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noProof w:val="0"/>
                <w:sz w:val="24"/>
                <w:szCs w:val="24"/>
                <w:lang w:eastAsia="en-US"/>
              </w:rPr>
            </w:pPr>
          </w:p>
          <w:p w14:paraId="5B600288" w14:textId="6ED5D82F" w:rsidR="00873B13" w:rsidRPr="00873B13" w:rsidRDefault="00873B13" w:rsidP="00873B13">
            <w:pPr>
              <w:spacing w:after="160" w:line="240" w:lineRule="auto"/>
              <w:ind w:left="36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noProof w:val="0"/>
                <w:sz w:val="24"/>
                <w:szCs w:val="24"/>
                <w:lang w:eastAsia="en-US"/>
              </w:rPr>
            </w:pPr>
          </w:p>
          <w:p w14:paraId="0D4E0788" w14:textId="1CD37C16" w:rsidR="00873B13" w:rsidRPr="00873B13" w:rsidRDefault="00873B13" w:rsidP="00873B13">
            <w:pPr>
              <w:spacing w:after="160" w:line="240" w:lineRule="auto"/>
              <w:ind w:left="36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noProof w:val="0"/>
                <w:sz w:val="24"/>
                <w:szCs w:val="24"/>
                <w:lang w:eastAsia="en-US"/>
              </w:rPr>
            </w:pPr>
            <w:r w:rsidRPr="00873B13">
              <w:rPr>
                <w:rFonts w:ascii="Times New Roman" w:eastAsia="Times New Roman" w:hAnsi="Times New Roman"/>
                <w:noProof w:val="0"/>
                <w:sz w:val="24"/>
                <w:szCs w:val="24"/>
                <w:lang w:eastAsia="en-US"/>
              </w:rPr>
              <w:t>90</w:t>
            </w:r>
          </w:p>
        </w:tc>
        <w:tc>
          <w:tcPr>
            <w:tcW w:w="2551" w:type="dxa"/>
            <w:vMerge w:val="restart"/>
          </w:tcPr>
          <w:p w14:paraId="0583A402" w14:textId="77777777" w:rsidR="00873B13" w:rsidRPr="00873B13" w:rsidRDefault="00873B13" w:rsidP="00873B13">
            <w:pPr>
              <w:spacing w:after="160" w:line="240" w:lineRule="auto"/>
              <w:ind w:left="36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noProof w:val="0"/>
                <w:sz w:val="24"/>
                <w:szCs w:val="24"/>
                <w:lang w:eastAsia="en-US"/>
              </w:rPr>
            </w:pPr>
          </w:p>
          <w:p w14:paraId="26378BAA" w14:textId="77777777" w:rsidR="00873B13" w:rsidRPr="00873B13" w:rsidRDefault="00873B13" w:rsidP="00873B13">
            <w:pPr>
              <w:spacing w:after="160" w:line="240" w:lineRule="auto"/>
              <w:ind w:left="36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noProof w:val="0"/>
                <w:sz w:val="24"/>
                <w:szCs w:val="24"/>
                <w:lang w:eastAsia="en-US"/>
              </w:rPr>
            </w:pPr>
          </w:p>
          <w:p w14:paraId="3BF5AF4E" w14:textId="77777777" w:rsidR="00873B13" w:rsidRPr="00873B13" w:rsidRDefault="00873B13" w:rsidP="00873B13">
            <w:pPr>
              <w:spacing w:after="160" w:line="240" w:lineRule="auto"/>
              <w:ind w:left="30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noProof w:val="0"/>
                <w:sz w:val="24"/>
                <w:szCs w:val="24"/>
                <w:lang w:eastAsia="en-US"/>
              </w:rPr>
            </w:pPr>
            <w:r w:rsidRPr="00873B13">
              <w:rPr>
                <w:rFonts w:ascii="Times New Roman" w:eastAsia="Times New Roman" w:hAnsi="Times New Roman"/>
                <w:noProof w:val="0"/>
                <w:sz w:val="24"/>
                <w:szCs w:val="24"/>
                <w:lang w:eastAsia="en-US"/>
              </w:rPr>
              <w:t>12 bits</w:t>
            </w:r>
          </w:p>
        </w:tc>
      </w:tr>
      <w:tr w:rsidR="00873B13" w:rsidRPr="00873B13" w14:paraId="54C0842D" w14:textId="77777777" w:rsidTr="00BC50EF">
        <w:trPr>
          <w:trHeight w:val="209"/>
          <w:jc w:val="center"/>
        </w:trPr>
        <w:tc>
          <w:tcPr>
            <w:cnfStyle w:val="001000000000" w:firstRow="0" w:lastRow="0" w:firstColumn="1" w:lastColumn="0" w:oddVBand="0" w:evenVBand="0" w:oddHBand="0" w:evenHBand="0" w:firstRowFirstColumn="0" w:firstRowLastColumn="0" w:lastRowFirstColumn="0" w:lastRowLastColumn="0"/>
            <w:tcW w:w="1724" w:type="dxa"/>
            <w:vMerge/>
          </w:tcPr>
          <w:p w14:paraId="1FEC0981" w14:textId="77777777" w:rsidR="00873B13" w:rsidRPr="00873B13" w:rsidRDefault="00873B13" w:rsidP="00873B13">
            <w:pPr>
              <w:spacing w:after="160" w:line="240" w:lineRule="auto"/>
              <w:jc w:val="left"/>
              <w:rPr>
                <w:rFonts w:ascii="Times New Roman" w:eastAsia="Times New Roman" w:hAnsi="Times New Roman"/>
                <w:noProof w:val="0"/>
                <w:sz w:val="24"/>
                <w:szCs w:val="24"/>
                <w:lang w:eastAsia="en-US"/>
              </w:rPr>
            </w:pPr>
          </w:p>
        </w:tc>
        <w:tc>
          <w:tcPr>
            <w:tcW w:w="1151" w:type="dxa"/>
          </w:tcPr>
          <w:p w14:paraId="3D355116" w14:textId="77777777" w:rsidR="00873B13" w:rsidRPr="00873B13" w:rsidRDefault="00873B13" w:rsidP="00873B13">
            <w:pPr>
              <w:spacing w:after="160" w:line="240" w:lineRule="auto"/>
              <w:ind w:right="87"/>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noProof w:val="0"/>
                <w:sz w:val="24"/>
                <w:szCs w:val="24"/>
                <w:lang w:eastAsia="en-US"/>
              </w:rPr>
            </w:pPr>
            <w:r w:rsidRPr="00873B13">
              <w:rPr>
                <w:rFonts w:ascii="Times New Roman" w:eastAsia="Times New Roman" w:hAnsi="Times New Roman"/>
                <w:noProof w:val="0"/>
                <w:sz w:val="24"/>
                <w:szCs w:val="24"/>
                <w:lang w:eastAsia="en-US"/>
              </w:rPr>
              <w:t>11</w:t>
            </w:r>
          </w:p>
        </w:tc>
        <w:tc>
          <w:tcPr>
            <w:tcW w:w="2290" w:type="dxa"/>
          </w:tcPr>
          <w:p w14:paraId="41748DD0" w14:textId="77777777" w:rsidR="00873B13" w:rsidRPr="00873B13" w:rsidRDefault="00873B13" w:rsidP="00873B13">
            <w:pPr>
              <w:spacing w:after="160" w:line="240" w:lineRule="auto"/>
              <w:ind w:left="36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noProof w:val="0"/>
                <w:sz w:val="24"/>
                <w:szCs w:val="24"/>
                <w:lang w:eastAsia="en-US"/>
              </w:rPr>
            </w:pPr>
            <w:r w:rsidRPr="00873B13">
              <w:rPr>
                <w:rFonts w:ascii="Times New Roman" w:eastAsia="Times New Roman" w:hAnsi="Times New Roman"/>
                <w:noProof w:val="0"/>
                <w:sz w:val="24"/>
                <w:szCs w:val="24"/>
                <w:lang w:eastAsia="en-US"/>
              </w:rPr>
              <w:t>8.475-8.825</w:t>
            </w:r>
          </w:p>
        </w:tc>
        <w:tc>
          <w:tcPr>
            <w:tcW w:w="2485" w:type="dxa"/>
            <w:vMerge/>
          </w:tcPr>
          <w:p w14:paraId="2F712FB8" w14:textId="77777777" w:rsidR="00873B13" w:rsidRPr="00873B13" w:rsidRDefault="00873B13" w:rsidP="00873B13">
            <w:pPr>
              <w:spacing w:after="160"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noProof w:val="0"/>
                <w:sz w:val="24"/>
                <w:szCs w:val="24"/>
                <w:lang w:eastAsia="en-US"/>
              </w:rPr>
            </w:pPr>
          </w:p>
        </w:tc>
        <w:tc>
          <w:tcPr>
            <w:tcW w:w="2551" w:type="dxa"/>
            <w:vMerge/>
          </w:tcPr>
          <w:p w14:paraId="24406071" w14:textId="77777777" w:rsidR="00873B13" w:rsidRPr="00873B13" w:rsidRDefault="00873B13" w:rsidP="00873B13">
            <w:pPr>
              <w:spacing w:after="160"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noProof w:val="0"/>
                <w:sz w:val="24"/>
                <w:szCs w:val="24"/>
                <w:lang w:eastAsia="en-US"/>
              </w:rPr>
            </w:pPr>
          </w:p>
        </w:tc>
      </w:tr>
      <w:tr w:rsidR="00873B13" w:rsidRPr="00873B13" w14:paraId="599E872D" w14:textId="77777777" w:rsidTr="00BC50EF">
        <w:trPr>
          <w:cnfStyle w:val="000000100000" w:firstRow="0" w:lastRow="0" w:firstColumn="0" w:lastColumn="0" w:oddVBand="0" w:evenVBand="0" w:oddHBand="1" w:evenHBand="0" w:firstRowFirstColumn="0" w:firstRowLastColumn="0" w:lastRowFirstColumn="0" w:lastRowLastColumn="0"/>
          <w:trHeight w:val="209"/>
          <w:jc w:val="center"/>
        </w:trPr>
        <w:tc>
          <w:tcPr>
            <w:cnfStyle w:val="001000000000" w:firstRow="0" w:lastRow="0" w:firstColumn="1" w:lastColumn="0" w:oddVBand="0" w:evenVBand="0" w:oddHBand="0" w:evenHBand="0" w:firstRowFirstColumn="0" w:firstRowLastColumn="0" w:lastRowFirstColumn="0" w:lastRowLastColumn="0"/>
            <w:tcW w:w="1724" w:type="dxa"/>
            <w:vMerge/>
          </w:tcPr>
          <w:p w14:paraId="789B83DE" w14:textId="77777777" w:rsidR="00873B13" w:rsidRPr="00873B13" w:rsidRDefault="00873B13" w:rsidP="00873B13">
            <w:pPr>
              <w:spacing w:after="160" w:line="240" w:lineRule="auto"/>
              <w:jc w:val="left"/>
              <w:rPr>
                <w:rFonts w:ascii="Times New Roman" w:eastAsia="Times New Roman" w:hAnsi="Times New Roman"/>
                <w:noProof w:val="0"/>
                <w:sz w:val="24"/>
                <w:szCs w:val="24"/>
                <w:lang w:eastAsia="en-US"/>
              </w:rPr>
            </w:pPr>
          </w:p>
        </w:tc>
        <w:tc>
          <w:tcPr>
            <w:tcW w:w="1151" w:type="dxa"/>
          </w:tcPr>
          <w:p w14:paraId="011ECD78" w14:textId="77777777" w:rsidR="00873B13" w:rsidRPr="00873B13" w:rsidRDefault="00873B13" w:rsidP="00873B13">
            <w:pPr>
              <w:spacing w:after="160" w:line="240" w:lineRule="auto"/>
              <w:ind w:right="8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noProof w:val="0"/>
                <w:sz w:val="24"/>
                <w:szCs w:val="24"/>
                <w:lang w:eastAsia="en-US"/>
              </w:rPr>
            </w:pPr>
            <w:r w:rsidRPr="00873B13">
              <w:rPr>
                <w:rFonts w:ascii="Times New Roman" w:eastAsia="Times New Roman" w:hAnsi="Times New Roman"/>
                <w:noProof w:val="0"/>
                <w:sz w:val="24"/>
                <w:szCs w:val="24"/>
                <w:lang w:eastAsia="en-US"/>
              </w:rPr>
              <w:t>12</w:t>
            </w:r>
          </w:p>
        </w:tc>
        <w:tc>
          <w:tcPr>
            <w:tcW w:w="2290" w:type="dxa"/>
          </w:tcPr>
          <w:p w14:paraId="15BD24C7" w14:textId="77777777" w:rsidR="00873B13" w:rsidRPr="00873B13" w:rsidRDefault="00873B13" w:rsidP="00873B13">
            <w:pPr>
              <w:spacing w:after="160" w:line="240" w:lineRule="auto"/>
              <w:ind w:left="36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noProof w:val="0"/>
                <w:sz w:val="24"/>
                <w:szCs w:val="24"/>
                <w:lang w:eastAsia="en-US"/>
              </w:rPr>
            </w:pPr>
            <w:r w:rsidRPr="00873B13">
              <w:rPr>
                <w:rFonts w:ascii="Times New Roman" w:eastAsia="Times New Roman" w:hAnsi="Times New Roman"/>
                <w:noProof w:val="0"/>
                <w:sz w:val="24"/>
                <w:szCs w:val="24"/>
                <w:lang w:eastAsia="en-US"/>
              </w:rPr>
              <w:t>8.925-9.275</w:t>
            </w:r>
          </w:p>
        </w:tc>
        <w:tc>
          <w:tcPr>
            <w:tcW w:w="2485" w:type="dxa"/>
            <w:vMerge/>
          </w:tcPr>
          <w:p w14:paraId="143891E8" w14:textId="77777777" w:rsidR="00873B13" w:rsidRPr="00873B13" w:rsidRDefault="00873B13" w:rsidP="00873B13">
            <w:pPr>
              <w:spacing w:after="16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noProof w:val="0"/>
                <w:sz w:val="24"/>
                <w:szCs w:val="24"/>
                <w:lang w:eastAsia="en-US"/>
              </w:rPr>
            </w:pPr>
          </w:p>
        </w:tc>
        <w:tc>
          <w:tcPr>
            <w:tcW w:w="2551" w:type="dxa"/>
            <w:vMerge/>
          </w:tcPr>
          <w:p w14:paraId="59422551" w14:textId="77777777" w:rsidR="00873B13" w:rsidRPr="00873B13" w:rsidRDefault="00873B13" w:rsidP="00873B13">
            <w:pPr>
              <w:spacing w:after="16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noProof w:val="0"/>
                <w:sz w:val="24"/>
                <w:szCs w:val="24"/>
                <w:lang w:eastAsia="en-US"/>
              </w:rPr>
            </w:pPr>
          </w:p>
        </w:tc>
      </w:tr>
      <w:tr w:rsidR="00873B13" w:rsidRPr="00873B13" w14:paraId="34045293" w14:textId="77777777" w:rsidTr="00BC50EF">
        <w:trPr>
          <w:trHeight w:val="210"/>
          <w:jc w:val="center"/>
        </w:trPr>
        <w:tc>
          <w:tcPr>
            <w:cnfStyle w:val="001000000000" w:firstRow="0" w:lastRow="0" w:firstColumn="1" w:lastColumn="0" w:oddVBand="0" w:evenVBand="0" w:oddHBand="0" w:evenHBand="0" w:firstRowFirstColumn="0" w:firstRowLastColumn="0" w:lastRowFirstColumn="0" w:lastRowLastColumn="0"/>
            <w:tcW w:w="1724" w:type="dxa"/>
            <w:vMerge/>
          </w:tcPr>
          <w:p w14:paraId="31B4BD56" w14:textId="77777777" w:rsidR="00873B13" w:rsidRPr="00873B13" w:rsidRDefault="00873B13" w:rsidP="00873B13">
            <w:pPr>
              <w:spacing w:after="160" w:line="240" w:lineRule="auto"/>
              <w:jc w:val="left"/>
              <w:rPr>
                <w:rFonts w:ascii="Times New Roman" w:eastAsia="Times New Roman" w:hAnsi="Times New Roman"/>
                <w:noProof w:val="0"/>
                <w:sz w:val="24"/>
                <w:szCs w:val="24"/>
                <w:lang w:eastAsia="en-US"/>
              </w:rPr>
            </w:pPr>
          </w:p>
        </w:tc>
        <w:tc>
          <w:tcPr>
            <w:tcW w:w="1151" w:type="dxa"/>
          </w:tcPr>
          <w:p w14:paraId="7DD06CF9" w14:textId="77777777" w:rsidR="00873B13" w:rsidRPr="00873B13" w:rsidRDefault="00873B13" w:rsidP="00873B13">
            <w:pPr>
              <w:spacing w:after="160" w:line="240" w:lineRule="auto"/>
              <w:ind w:right="87"/>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noProof w:val="0"/>
                <w:sz w:val="24"/>
                <w:szCs w:val="24"/>
                <w:lang w:eastAsia="en-US"/>
              </w:rPr>
            </w:pPr>
            <w:r w:rsidRPr="00873B13">
              <w:rPr>
                <w:rFonts w:ascii="Times New Roman" w:eastAsia="Times New Roman" w:hAnsi="Times New Roman"/>
                <w:noProof w:val="0"/>
                <w:sz w:val="24"/>
                <w:szCs w:val="24"/>
                <w:lang w:eastAsia="en-US"/>
              </w:rPr>
              <w:t>13</w:t>
            </w:r>
          </w:p>
        </w:tc>
        <w:tc>
          <w:tcPr>
            <w:tcW w:w="2290" w:type="dxa"/>
          </w:tcPr>
          <w:p w14:paraId="3FF17967" w14:textId="77777777" w:rsidR="00873B13" w:rsidRPr="00873B13" w:rsidRDefault="00873B13" w:rsidP="00873B13">
            <w:pPr>
              <w:spacing w:after="160" w:line="240" w:lineRule="auto"/>
              <w:ind w:left="36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noProof w:val="0"/>
                <w:sz w:val="24"/>
                <w:szCs w:val="24"/>
                <w:lang w:eastAsia="en-US"/>
              </w:rPr>
            </w:pPr>
            <w:r w:rsidRPr="00873B13">
              <w:rPr>
                <w:rFonts w:ascii="Times New Roman" w:eastAsia="Times New Roman" w:hAnsi="Times New Roman"/>
                <w:noProof w:val="0"/>
                <w:sz w:val="24"/>
                <w:szCs w:val="24"/>
                <w:lang w:eastAsia="en-US"/>
              </w:rPr>
              <w:t>10.25-10.95</w:t>
            </w:r>
          </w:p>
        </w:tc>
        <w:tc>
          <w:tcPr>
            <w:tcW w:w="2485" w:type="dxa"/>
            <w:vMerge/>
          </w:tcPr>
          <w:p w14:paraId="2DCB4274" w14:textId="77777777" w:rsidR="00873B13" w:rsidRPr="00873B13" w:rsidRDefault="00873B13" w:rsidP="00873B13">
            <w:pPr>
              <w:spacing w:after="160"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noProof w:val="0"/>
                <w:sz w:val="24"/>
                <w:szCs w:val="24"/>
                <w:lang w:eastAsia="en-US"/>
              </w:rPr>
            </w:pPr>
          </w:p>
        </w:tc>
        <w:tc>
          <w:tcPr>
            <w:tcW w:w="2551" w:type="dxa"/>
            <w:vMerge/>
          </w:tcPr>
          <w:p w14:paraId="69C13467" w14:textId="77777777" w:rsidR="00873B13" w:rsidRPr="00873B13" w:rsidRDefault="00873B13" w:rsidP="00873B13">
            <w:pPr>
              <w:spacing w:after="160"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noProof w:val="0"/>
                <w:sz w:val="24"/>
                <w:szCs w:val="24"/>
                <w:lang w:eastAsia="en-US"/>
              </w:rPr>
            </w:pPr>
          </w:p>
        </w:tc>
      </w:tr>
      <w:tr w:rsidR="00873B13" w:rsidRPr="00873B13" w14:paraId="2EABC07C" w14:textId="77777777" w:rsidTr="00BC50EF">
        <w:trPr>
          <w:cnfStyle w:val="000000100000" w:firstRow="0" w:lastRow="0" w:firstColumn="0" w:lastColumn="0" w:oddVBand="0" w:evenVBand="0" w:oddHBand="1" w:evenHBand="0" w:firstRowFirstColumn="0" w:firstRowLastColumn="0" w:lastRowFirstColumn="0" w:lastRowLastColumn="0"/>
          <w:trHeight w:val="209"/>
          <w:jc w:val="center"/>
        </w:trPr>
        <w:tc>
          <w:tcPr>
            <w:cnfStyle w:val="001000000000" w:firstRow="0" w:lastRow="0" w:firstColumn="1" w:lastColumn="0" w:oddVBand="0" w:evenVBand="0" w:oddHBand="0" w:evenHBand="0" w:firstRowFirstColumn="0" w:firstRowLastColumn="0" w:lastRowFirstColumn="0" w:lastRowLastColumn="0"/>
            <w:tcW w:w="1724" w:type="dxa"/>
            <w:vMerge/>
          </w:tcPr>
          <w:p w14:paraId="24E08E3F" w14:textId="77777777" w:rsidR="00873B13" w:rsidRPr="00873B13" w:rsidRDefault="00873B13" w:rsidP="00873B13">
            <w:pPr>
              <w:spacing w:after="160" w:line="240" w:lineRule="auto"/>
              <w:jc w:val="left"/>
              <w:rPr>
                <w:rFonts w:ascii="Times New Roman" w:eastAsia="Times New Roman" w:hAnsi="Times New Roman"/>
                <w:noProof w:val="0"/>
                <w:sz w:val="24"/>
                <w:szCs w:val="24"/>
                <w:lang w:eastAsia="en-US"/>
              </w:rPr>
            </w:pPr>
          </w:p>
        </w:tc>
        <w:tc>
          <w:tcPr>
            <w:tcW w:w="1151" w:type="dxa"/>
          </w:tcPr>
          <w:p w14:paraId="55BDCD3E" w14:textId="77777777" w:rsidR="00873B13" w:rsidRPr="00873B13" w:rsidRDefault="00873B13" w:rsidP="00873B13">
            <w:pPr>
              <w:spacing w:after="160" w:line="240" w:lineRule="auto"/>
              <w:ind w:right="8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noProof w:val="0"/>
                <w:sz w:val="24"/>
                <w:szCs w:val="24"/>
                <w:lang w:eastAsia="en-US"/>
              </w:rPr>
            </w:pPr>
            <w:r w:rsidRPr="00873B13">
              <w:rPr>
                <w:rFonts w:ascii="Times New Roman" w:eastAsia="Times New Roman" w:hAnsi="Times New Roman"/>
                <w:noProof w:val="0"/>
                <w:sz w:val="24"/>
                <w:szCs w:val="24"/>
                <w:lang w:eastAsia="en-US"/>
              </w:rPr>
              <w:t>14</w:t>
            </w:r>
          </w:p>
        </w:tc>
        <w:tc>
          <w:tcPr>
            <w:tcW w:w="2290" w:type="dxa"/>
          </w:tcPr>
          <w:p w14:paraId="6D77B2DD" w14:textId="77777777" w:rsidR="00873B13" w:rsidRPr="00873B13" w:rsidRDefault="00873B13" w:rsidP="00873B13">
            <w:pPr>
              <w:spacing w:after="160" w:line="240" w:lineRule="auto"/>
              <w:ind w:left="36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noProof w:val="0"/>
                <w:sz w:val="24"/>
                <w:szCs w:val="24"/>
                <w:lang w:eastAsia="en-US"/>
              </w:rPr>
            </w:pPr>
            <w:r w:rsidRPr="00873B13">
              <w:rPr>
                <w:rFonts w:ascii="Times New Roman" w:eastAsia="Times New Roman" w:hAnsi="Times New Roman"/>
                <w:noProof w:val="0"/>
                <w:sz w:val="24"/>
                <w:szCs w:val="24"/>
                <w:lang w:eastAsia="en-US"/>
              </w:rPr>
              <w:t>10.95-11.65</w:t>
            </w:r>
          </w:p>
        </w:tc>
        <w:tc>
          <w:tcPr>
            <w:tcW w:w="2485" w:type="dxa"/>
            <w:vMerge/>
          </w:tcPr>
          <w:p w14:paraId="2415C558" w14:textId="77777777" w:rsidR="00873B13" w:rsidRPr="00873B13" w:rsidRDefault="00873B13" w:rsidP="00873B13">
            <w:pPr>
              <w:spacing w:after="16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noProof w:val="0"/>
                <w:sz w:val="24"/>
                <w:szCs w:val="24"/>
                <w:lang w:eastAsia="en-US"/>
              </w:rPr>
            </w:pPr>
          </w:p>
        </w:tc>
        <w:tc>
          <w:tcPr>
            <w:tcW w:w="2551" w:type="dxa"/>
            <w:vMerge/>
          </w:tcPr>
          <w:p w14:paraId="72407A96" w14:textId="77777777" w:rsidR="00873B13" w:rsidRPr="00873B13" w:rsidRDefault="00873B13" w:rsidP="00873B13">
            <w:pPr>
              <w:spacing w:after="16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noProof w:val="0"/>
                <w:sz w:val="24"/>
                <w:szCs w:val="24"/>
                <w:lang w:eastAsia="en-US"/>
              </w:rPr>
            </w:pPr>
          </w:p>
        </w:tc>
      </w:tr>
    </w:tbl>
    <w:p w14:paraId="13EE1030" w14:textId="15FEB0FA" w:rsidR="00815BA6" w:rsidRDefault="00873B13" w:rsidP="00815BA6">
      <w:pPr>
        <w:pStyle w:val="MDPI31text"/>
      </w:pPr>
      <w:r w:rsidRPr="00815BA6">
        <w:t xml:space="preserve"> </w:t>
      </w:r>
      <w:r w:rsidR="00815BA6" w:rsidRPr="00815BA6">
        <w:t>(Source: Abrams and Hook, 1998).</w:t>
      </w:r>
    </w:p>
    <w:p w14:paraId="66D82FB9" w14:textId="77777777" w:rsidR="00873B13" w:rsidRPr="00815BA6" w:rsidRDefault="00873B13" w:rsidP="00815BA6">
      <w:pPr>
        <w:pStyle w:val="MDPI31text"/>
      </w:pPr>
    </w:p>
    <w:p w14:paraId="2EEFC343" w14:textId="510C81EF" w:rsidR="00815BA6" w:rsidRPr="00815BA6" w:rsidRDefault="00815BA6" w:rsidP="00815BA6">
      <w:pPr>
        <w:pStyle w:val="MDPI31text"/>
      </w:pPr>
      <w:r w:rsidRPr="00815BA6">
        <w:t xml:space="preserve">GIS is a powerful tool that </w:t>
      </w:r>
      <w:r w:rsidR="00873B13">
        <w:t>allows</w:t>
      </w:r>
      <w:r w:rsidRPr="00815BA6">
        <w:t xml:space="preserve"> for the integration of disparate digital datasets into a single, unified database. The recommended approach is to compile all of the available geoscientific data within the GIS in the context of an exploration model in order to produce a mineral potential map. Careful consideration must be given in developing the model so that all of the relevant, important aspects of the deposit being sought are represented (Torres, 2007).</w:t>
      </w:r>
    </w:p>
    <w:p w14:paraId="3F22BDEA" w14:textId="77777777" w:rsidR="00815BA6" w:rsidRPr="00815BA6" w:rsidRDefault="00815BA6" w:rsidP="00815BA6">
      <w:pPr>
        <w:pStyle w:val="MDPI31text"/>
      </w:pPr>
    </w:p>
    <w:p w14:paraId="32DC90AA" w14:textId="33CD8C86" w:rsidR="00815BA6" w:rsidRPr="00815BA6" w:rsidRDefault="00FC4F5A" w:rsidP="00815BA6">
      <w:pPr>
        <w:pStyle w:val="MDPI31text"/>
        <w:rPr>
          <w:i/>
          <w:iCs/>
        </w:rPr>
      </w:pPr>
      <w:bookmarkStart w:id="4" w:name="_Toc514121340"/>
      <w:r w:rsidRPr="006547CC">
        <w:rPr>
          <w:i/>
          <w:iCs/>
        </w:rPr>
        <w:t>2</w:t>
      </w:r>
      <w:r w:rsidR="00815BA6" w:rsidRPr="00815BA6">
        <w:rPr>
          <w:i/>
          <w:iCs/>
        </w:rPr>
        <w:t xml:space="preserve">.3 </w:t>
      </w:r>
      <w:bookmarkEnd w:id="4"/>
      <w:r w:rsidRPr="006547CC">
        <w:rPr>
          <w:i/>
          <w:iCs/>
        </w:rPr>
        <w:t>Flowchart of the Study</w:t>
      </w:r>
    </w:p>
    <w:p w14:paraId="52A69309" w14:textId="77777777" w:rsidR="00815BA6" w:rsidRPr="00815BA6" w:rsidRDefault="00815BA6" w:rsidP="00815BA6">
      <w:pPr>
        <w:pStyle w:val="MDPI31text"/>
        <w:rPr>
          <w:b/>
        </w:rPr>
      </w:pPr>
      <w:r w:rsidRPr="00815BA6">
        <w:t xml:space="preserve">The methodological steps employed in the current study are shown in the methodology Flowchart Figure 3.3. </w:t>
      </w:r>
    </w:p>
    <w:p w14:paraId="5B63B2D5" w14:textId="77777777" w:rsidR="00815BA6" w:rsidRPr="00815BA6" w:rsidRDefault="00815BA6" w:rsidP="00BC50EF">
      <w:pPr>
        <w:pStyle w:val="MDPI31text"/>
        <w:ind w:firstLine="0"/>
        <w:jc w:val="center"/>
      </w:pPr>
      <w:r w:rsidRPr="00815BA6">
        <w:rPr>
          <w:noProof/>
          <w:lang w:val="en-GB"/>
        </w:rPr>
        <w:drawing>
          <wp:inline distT="0" distB="0" distL="0" distR="0" wp14:anchorId="04434F3C" wp14:editId="25435716">
            <wp:extent cx="5175250" cy="6176513"/>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4603" cy="6187676"/>
                    </a:xfrm>
                    <a:prstGeom prst="rect">
                      <a:avLst/>
                    </a:prstGeom>
                    <a:noFill/>
                    <a:ln>
                      <a:noFill/>
                    </a:ln>
                  </pic:spPr>
                </pic:pic>
              </a:graphicData>
            </a:graphic>
          </wp:inline>
        </w:drawing>
      </w:r>
    </w:p>
    <w:p w14:paraId="1AD08B2B" w14:textId="535A452D" w:rsidR="00815BA6" w:rsidRPr="00815BA6" w:rsidRDefault="00873B13" w:rsidP="00815BA6">
      <w:pPr>
        <w:pStyle w:val="MDPI31text"/>
        <w:ind w:left="0"/>
        <w:rPr>
          <w:iCs/>
        </w:rPr>
      </w:pPr>
      <w:bookmarkStart w:id="5" w:name="_Toc514121362"/>
      <w:r>
        <w:rPr>
          <w:b/>
          <w:bCs/>
          <w:iCs/>
        </w:rPr>
        <w:t xml:space="preserve">                                  </w:t>
      </w:r>
      <w:r w:rsidR="00815BA6" w:rsidRPr="00815BA6">
        <w:rPr>
          <w:b/>
          <w:bCs/>
          <w:iCs/>
        </w:rPr>
        <w:t xml:space="preserve">Figure </w:t>
      </w:r>
      <w:r w:rsidRPr="00873B13">
        <w:rPr>
          <w:b/>
          <w:bCs/>
          <w:iCs/>
        </w:rPr>
        <w:t>2.</w:t>
      </w:r>
      <w:r w:rsidR="00815BA6" w:rsidRPr="00815BA6">
        <w:rPr>
          <w:iCs/>
        </w:rPr>
        <w:t xml:space="preserve"> Flowchart of the methodology used in this </w:t>
      </w:r>
      <w:r>
        <w:rPr>
          <w:iCs/>
        </w:rPr>
        <w:t>study</w:t>
      </w:r>
      <w:r w:rsidR="00815BA6" w:rsidRPr="00815BA6">
        <w:rPr>
          <w:iCs/>
        </w:rPr>
        <w:t>.</w:t>
      </w:r>
      <w:bookmarkEnd w:id="5"/>
    </w:p>
    <w:p w14:paraId="4D77B8C7" w14:textId="77777777" w:rsidR="00815BA6" w:rsidRPr="00815BA6" w:rsidRDefault="00815BA6" w:rsidP="00815BA6">
      <w:pPr>
        <w:pStyle w:val="MDPI31text"/>
      </w:pPr>
    </w:p>
    <w:p w14:paraId="04F88110" w14:textId="38C3DBD3" w:rsidR="00815BA6" w:rsidRPr="00815BA6" w:rsidRDefault="006547CC" w:rsidP="00815BA6">
      <w:pPr>
        <w:pStyle w:val="MDPI31text"/>
        <w:rPr>
          <w:i/>
          <w:iCs/>
        </w:rPr>
      </w:pPr>
      <w:bookmarkStart w:id="6" w:name="_Toc514121341"/>
      <w:r w:rsidRPr="006547CC">
        <w:rPr>
          <w:i/>
          <w:iCs/>
        </w:rPr>
        <w:t>2.3.1 Preprocessing Technique.</w:t>
      </w:r>
      <w:bookmarkEnd w:id="6"/>
    </w:p>
    <w:p w14:paraId="61DF5E53" w14:textId="47CBD2C1" w:rsidR="00815BA6" w:rsidRPr="00815BA6" w:rsidRDefault="00815BA6" w:rsidP="00FC4F5A">
      <w:pPr>
        <w:pStyle w:val="MDPI31text"/>
      </w:pPr>
      <w:r w:rsidRPr="00815BA6">
        <w:t>A 3 by 3 low pass kennel filter was applied to provide edge enhancement for a better interpretation of the study area, remove image blur, isolate lineaments and directional trends, and improve visual capabilities. The image was already in zone 30N of the Universal Transverse Mercator (UTM) coordinate System, and based on WGS 84 datum. Since it was proposed to work in this coordinate system, there was no need for geometric correction on the image. No radiometric correction was also performed on the image because it has no cloud cover. The image comes with applied geometric coefficients (as shown by its metadata) and was found to be radiometrically balanced.</w:t>
      </w:r>
      <w:r w:rsidR="00FC4F5A">
        <w:t xml:space="preserve"> </w:t>
      </w:r>
      <w:r w:rsidRPr="00815BA6">
        <w:t xml:space="preserve">Two scenes of images were mosaicked together to obtain a single image that covers the entire study </w:t>
      </w:r>
      <w:r w:rsidRPr="00815BA6">
        <w:lastRenderedPageBreak/>
        <w:t xml:space="preserve">area without </w:t>
      </w:r>
      <w:r w:rsidR="00FC4F5A">
        <w:t>smoothening</w:t>
      </w:r>
      <w:r w:rsidRPr="00815BA6">
        <w:t xml:space="preserve"> and feathering. In order not to modify the existing DN values, the nearest neighbor resampling algorithm is made use of. This was followed by subseting to obtain the study area from the entire image downloaded.</w:t>
      </w:r>
      <w:r w:rsidR="00FC4F5A">
        <w:t xml:space="preserve"> </w:t>
      </w:r>
      <w:r w:rsidRPr="00815BA6">
        <w:t xml:space="preserve">Remote sensing data comes in DN values which </w:t>
      </w:r>
      <w:r w:rsidR="00FC4F5A">
        <w:t>have</w:t>
      </w:r>
      <w:r w:rsidRPr="00815BA6">
        <w:t xml:space="preserve"> no unit and physical connotation, so to be able to draw quantitative analysis </w:t>
      </w:r>
      <w:r w:rsidR="00FC4F5A">
        <w:t>from</w:t>
      </w:r>
      <w:r w:rsidRPr="00815BA6">
        <w:t xml:space="preserve"> such data requires conversion of the DN values to radiance, then to spectral reflectance (TOA) or surface reflectance. This was carried out in the steps below.</w:t>
      </w:r>
    </w:p>
    <w:p w14:paraId="51328951" w14:textId="3D53095B" w:rsidR="00815BA6" w:rsidRPr="00815BA6" w:rsidRDefault="00815BA6" w:rsidP="00815BA6">
      <w:pPr>
        <w:pStyle w:val="MDPI31text"/>
      </w:pPr>
      <w:r w:rsidRPr="00815BA6">
        <w:rPr>
          <w:b/>
          <w:u w:val="single"/>
        </w:rPr>
        <w:t>Step 1: DN values to spectral radiance</w:t>
      </w:r>
      <w:r w:rsidR="00FC4F5A">
        <w:rPr>
          <w:b/>
          <w:u w:val="single"/>
        </w:rPr>
        <w:t xml:space="preserve">: </w:t>
      </w:r>
      <w:r w:rsidRPr="00815BA6">
        <w:t>This conversion uses the formula L</w:t>
      </w:r>
      <w:r w:rsidRPr="00815BA6">
        <w:rPr>
          <w:vertAlign w:val="subscript"/>
        </w:rPr>
        <w:t>x</w:t>
      </w:r>
      <w:r w:rsidRPr="00815BA6">
        <w:t xml:space="preserve"> = (DN–1) x Unit conversion coefficient (Abrams, 1999). Where, L</w:t>
      </w:r>
      <w:r w:rsidRPr="00815BA6">
        <w:rPr>
          <w:vertAlign w:val="subscript"/>
        </w:rPr>
        <w:t>x</w:t>
      </w:r>
      <w:r w:rsidRPr="00815BA6">
        <w:t>=ASTER spectral radiance at-sensors aperture, DN = unitless DN values for the individual bands. The unit of the radiance takes the unit of the unit conversion coefficient which is (Wm</w:t>
      </w:r>
      <w:r w:rsidRPr="00815BA6">
        <w:rPr>
          <w:vertAlign w:val="superscript"/>
        </w:rPr>
        <w:t>-2</w:t>
      </w:r>
      <w:r w:rsidRPr="00815BA6">
        <w:t>Sr</w:t>
      </w:r>
      <w:r w:rsidRPr="00815BA6">
        <w:rPr>
          <w:vertAlign w:val="superscript"/>
        </w:rPr>
        <w:t>-1</w:t>
      </w:r>
      <w:r w:rsidRPr="00815BA6">
        <w:t>µm</w:t>
      </w:r>
      <w:r w:rsidRPr="00815BA6">
        <w:rPr>
          <w:vertAlign w:val="superscript"/>
        </w:rPr>
        <w:t>-1</w:t>
      </w:r>
      <w:r w:rsidRPr="00815BA6">
        <w:t xml:space="preserve">). The information in the product metadata on which bands should be for radiance conversion. Table 3.2 shows the various ASTER bands and their corresponding unit conversion coefficients.  </w:t>
      </w:r>
    </w:p>
    <w:p w14:paraId="1ACAC93C" w14:textId="77777777" w:rsidR="00815BA6" w:rsidRPr="00815BA6" w:rsidRDefault="00815BA6" w:rsidP="00815BA6">
      <w:pPr>
        <w:pStyle w:val="MDPI31text"/>
      </w:pPr>
    </w:p>
    <w:p w14:paraId="7096D058" w14:textId="47F5DB60" w:rsidR="00815BA6" w:rsidRPr="00815BA6" w:rsidRDefault="00815BA6" w:rsidP="00815BA6">
      <w:pPr>
        <w:pStyle w:val="MDPI31text"/>
      </w:pPr>
      <w:bookmarkStart w:id="7" w:name="_Toc514121411"/>
      <w:r w:rsidRPr="00815BA6">
        <w:rPr>
          <w:b/>
          <w:bCs/>
        </w:rPr>
        <w:t>Table 2</w:t>
      </w:r>
      <w:r w:rsidR="00F96A6E" w:rsidRPr="00F96A6E">
        <w:rPr>
          <w:b/>
          <w:bCs/>
        </w:rPr>
        <w:t>.</w:t>
      </w:r>
      <w:r w:rsidRPr="00815BA6">
        <w:t xml:space="preserve"> Calculated Unit Conversion Coefficients.</w:t>
      </w:r>
      <w:bookmarkEnd w:id="7"/>
    </w:p>
    <w:tbl>
      <w:tblPr>
        <w:tblStyle w:val="PlainTable21"/>
        <w:tblW w:w="5355" w:type="pct"/>
        <w:tblLook w:val="04A0" w:firstRow="1" w:lastRow="0" w:firstColumn="1" w:lastColumn="0" w:noHBand="0" w:noVBand="1"/>
      </w:tblPr>
      <w:tblGrid>
        <w:gridCol w:w="1755"/>
        <w:gridCol w:w="2148"/>
        <w:gridCol w:w="2775"/>
        <w:gridCol w:w="2392"/>
        <w:gridCol w:w="2139"/>
      </w:tblGrid>
      <w:tr w:rsidR="00FC4F5A" w:rsidRPr="00FC4F5A" w14:paraId="25A3A89D" w14:textId="77777777" w:rsidTr="00FC4F5A">
        <w:trPr>
          <w:cnfStyle w:val="100000000000" w:firstRow="1" w:lastRow="0" w:firstColumn="0" w:lastColumn="0" w:oddVBand="0" w:evenVBand="0" w:oddHBand="0" w:evenHBand="0" w:firstRowFirstColumn="0" w:firstRowLastColumn="0" w:lastRowFirstColumn="0" w:lastRowLastColumn="0"/>
          <w:trHeight w:val="812"/>
        </w:trPr>
        <w:tc>
          <w:tcPr>
            <w:cnfStyle w:val="001000000000" w:firstRow="0" w:lastRow="0" w:firstColumn="1" w:lastColumn="0" w:oddVBand="0" w:evenVBand="0" w:oddHBand="0" w:evenHBand="0" w:firstRowFirstColumn="0" w:firstRowLastColumn="0" w:lastRowFirstColumn="0" w:lastRowLastColumn="0"/>
            <w:tcW w:w="783" w:type="pct"/>
            <w:vMerge w:val="restart"/>
          </w:tcPr>
          <w:p w14:paraId="2E3988E5" w14:textId="77777777" w:rsidR="00FC4F5A" w:rsidRPr="00FC4F5A" w:rsidRDefault="00FC4F5A" w:rsidP="00FC4F5A">
            <w:pPr>
              <w:spacing w:line="240" w:lineRule="auto"/>
              <w:jc w:val="left"/>
              <w:rPr>
                <w:rFonts w:ascii="Times New Roman" w:hAnsi="Times New Roman"/>
                <w:b w:val="0"/>
                <w:noProof w:val="0"/>
                <w:sz w:val="24"/>
                <w:szCs w:val="24"/>
              </w:rPr>
            </w:pPr>
            <w:r w:rsidRPr="00FC4F5A">
              <w:rPr>
                <w:rFonts w:ascii="Times New Roman" w:hAnsi="Times New Roman"/>
                <w:b w:val="0"/>
                <w:noProof w:val="0"/>
                <w:sz w:val="24"/>
                <w:szCs w:val="24"/>
              </w:rPr>
              <w:t xml:space="preserve">Band No. </w:t>
            </w:r>
          </w:p>
        </w:tc>
        <w:tc>
          <w:tcPr>
            <w:tcW w:w="4217" w:type="pct"/>
            <w:gridSpan w:val="4"/>
          </w:tcPr>
          <w:p w14:paraId="70458252" w14:textId="77777777" w:rsidR="00FC4F5A" w:rsidRPr="00FC4F5A" w:rsidRDefault="00FC4F5A" w:rsidP="00FC4F5A">
            <w:pPr>
              <w:spacing w:line="240" w:lineRule="auto"/>
              <w:ind w:right="101" w:hanging="13"/>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noProof w:val="0"/>
                <w:sz w:val="24"/>
                <w:szCs w:val="24"/>
              </w:rPr>
            </w:pPr>
            <w:r w:rsidRPr="00FC4F5A">
              <w:rPr>
                <w:rFonts w:ascii="Times New Roman" w:hAnsi="Times New Roman"/>
                <w:b w:val="0"/>
                <w:noProof w:val="0"/>
                <w:sz w:val="24"/>
                <w:szCs w:val="24"/>
              </w:rPr>
              <w:t>Coefficient (Wm</w:t>
            </w:r>
            <w:r w:rsidRPr="00FC4F5A">
              <w:rPr>
                <w:rFonts w:ascii="Times New Roman" w:hAnsi="Times New Roman"/>
                <w:b w:val="0"/>
                <w:noProof w:val="0"/>
                <w:sz w:val="24"/>
                <w:szCs w:val="24"/>
                <w:vertAlign w:val="superscript"/>
              </w:rPr>
              <w:t>-2</w:t>
            </w:r>
            <w:r w:rsidRPr="00FC4F5A">
              <w:rPr>
                <w:rFonts w:ascii="Times New Roman" w:hAnsi="Times New Roman"/>
                <w:b w:val="0"/>
                <w:noProof w:val="0"/>
                <w:sz w:val="24"/>
                <w:szCs w:val="24"/>
              </w:rPr>
              <w:t xml:space="preserve"> Sr</w:t>
            </w:r>
            <w:r w:rsidRPr="00FC4F5A">
              <w:rPr>
                <w:rFonts w:ascii="Times New Roman" w:hAnsi="Times New Roman"/>
                <w:b w:val="0"/>
                <w:noProof w:val="0"/>
                <w:sz w:val="24"/>
                <w:szCs w:val="24"/>
                <w:vertAlign w:val="superscript"/>
              </w:rPr>
              <w:t>-1</w:t>
            </w:r>
            <w:r w:rsidRPr="00FC4F5A">
              <w:rPr>
                <w:rFonts w:ascii="Times New Roman" w:hAnsi="Times New Roman"/>
                <w:b w:val="0"/>
                <w:noProof w:val="0"/>
                <w:sz w:val="24"/>
                <w:szCs w:val="24"/>
              </w:rPr>
              <w:t>µm</w:t>
            </w:r>
            <w:r w:rsidRPr="00FC4F5A">
              <w:rPr>
                <w:rFonts w:ascii="Times New Roman" w:hAnsi="Times New Roman"/>
                <w:b w:val="0"/>
                <w:noProof w:val="0"/>
                <w:sz w:val="24"/>
                <w:szCs w:val="24"/>
                <w:vertAlign w:val="superscript"/>
              </w:rPr>
              <w:t xml:space="preserve"> 1</w:t>
            </w:r>
            <w:r w:rsidRPr="00FC4F5A">
              <w:rPr>
                <w:rFonts w:ascii="Times New Roman" w:hAnsi="Times New Roman"/>
                <w:b w:val="0"/>
                <w:noProof w:val="0"/>
                <w:sz w:val="24"/>
                <w:szCs w:val="24"/>
              </w:rPr>
              <w:t>)/DN)</w:t>
            </w:r>
          </w:p>
          <w:p w14:paraId="35A5686B" w14:textId="77777777" w:rsidR="00FC4F5A" w:rsidRPr="00FC4F5A" w:rsidRDefault="00FC4F5A" w:rsidP="00FC4F5A">
            <w:pPr>
              <w:tabs>
                <w:tab w:val="left" w:pos="1201"/>
              </w:tabs>
              <w:spacing w:line="240"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b w:val="0"/>
                <w:noProof w:val="0"/>
                <w:sz w:val="24"/>
                <w:szCs w:val="24"/>
              </w:rPr>
            </w:pPr>
          </w:p>
        </w:tc>
      </w:tr>
      <w:tr w:rsidR="00FC4F5A" w:rsidRPr="00FC4F5A" w14:paraId="15CB8FB2" w14:textId="77777777" w:rsidTr="00FC4F5A">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783" w:type="pct"/>
            <w:vMerge/>
          </w:tcPr>
          <w:p w14:paraId="12885D6A" w14:textId="77777777" w:rsidR="00FC4F5A" w:rsidRPr="00FC4F5A" w:rsidRDefault="00FC4F5A" w:rsidP="00FC4F5A">
            <w:pPr>
              <w:spacing w:line="240" w:lineRule="auto"/>
              <w:jc w:val="left"/>
              <w:rPr>
                <w:rFonts w:ascii="Times New Roman" w:hAnsi="Times New Roman"/>
                <w:b w:val="0"/>
                <w:noProof w:val="0"/>
                <w:sz w:val="24"/>
                <w:szCs w:val="24"/>
              </w:rPr>
            </w:pPr>
          </w:p>
        </w:tc>
        <w:tc>
          <w:tcPr>
            <w:tcW w:w="958" w:type="pct"/>
          </w:tcPr>
          <w:p w14:paraId="14745ED6" w14:textId="77777777" w:rsidR="00FC4F5A" w:rsidRPr="00FC4F5A" w:rsidRDefault="00FC4F5A" w:rsidP="00FC4F5A">
            <w:pPr>
              <w:spacing w:line="240" w:lineRule="auto"/>
              <w:ind w:right="10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noProof w:val="0"/>
                <w:sz w:val="24"/>
                <w:szCs w:val="24"/>
              </w:rPr>
            </w:pPr>
            <w:r w:rsidRPr="00FC4F5A">
              <w:rPr>
                <w:rFonts w:ascii="Times New Roman" w:hAnsi="Times New Roman"/>
                <w:noProof w:val="0"/>
                <w:sz w:val="24"/>
                <w:szCs w:val="24"/>
              </w:rPr>
              <w:t xml:space="preserve">High gain </w:t>
            </w:r>
          </w:p>
        </w:tc>
        <w:tc>
          <w:tcPr>
            <w:tcW w:w="1238" w:type="pct"/>
          </w:tcPr>
          <w:p w14:paraId="4F66FB7A" w14:textId="77777777" w:rsidR="00FC4F5A" w:rsidRPr="00FC4F5A" w:rsidRDefault="00FC4F5A" w:rsidP="00FC4F5A">
            <w:pPr>
              <w:spacing w:line="240" w:lineRule="auto"/>
              <w:ind w:right="10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noProof w:val="0"/>
                <w:sz w:val="24"/>
                <w:szCs w:val="24"/>
              </w:rPr>
            </w:pPr>
            <w:r w:rsidRPr="00FC4F5A">
              <w:rPr>
                <w:rFonts w:ascii="Times New Roman" w:hAnsi="Times New Roman"/>
                <w:noProof w:val="0"/>
                <w:sz w:val="24"/>
                <w:szCs w:val="24"/>
              </w:rPr>
              <w:t xml:space="preserve">Normal Gain </w:t>
            </w:r>
          </w:p>
        </w:tc>
        <w:tc>
          <w:tcPr>
            <w:tcW w:w="1067" w:type="pct"/>
          </w:tcPr>
          <w:p w14:paraId="3CCA58F4" w14:textId="77777777" w:rsidR="00FC4F5A" w:rsidRPr="00FC4F5A" w:rsidRDefault="00FC4F5A" w:rsidP="00FC4F5A">
            <w:pPr>
              <w:spacing w:line="240" w:lineRule="auto"/>
              <w:ind w:right="10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noProof w:val="0"/>
                <w:sz w:val="24"/>
                <w:szCs w:val="24"/>
              </w:rPr>
            </w:pPr>
            <w:r w:rsidRPr="00FC4F5A">
              <w:rPr>
                <w:rFonts w:ascii="Times New Roman" w:hAnsi="Times New Roman"/>
                <w:noProof w:val="0"/>
                <w:sz w:val="24"/>
                <w:szCs w:val="24"/>
              </w:rPr>
              <w:t xml:space="preserve">Low Gain 1 </w:t>
            </w:r>
          </w:p>
        </w:tc>
        <w:tc>
          <w:tcPr>
            <w:tcW w:w="953" w:type="pct"/>
          </w:tcPr>
          <w:p w14:paraId="39C3561E" w14:textId="77777777" w:rsidR="00FC4F5A" w:rsidRPr="00FC4F5A" w:rsidRDefault="00FC4F5A" w:rsidP="00FC4F5A">
            <w:pPr>
              <w:spacing w:line="240" w:lineRule="auto"/>
              <w:ind w:right="10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noProof w:val="0"/>
                <w:sz w:val="24"/>
                <w:szCs w:val="24"/>
              </w:rPr>
            </w:pPr>
            <w:r w:rsidRPr="00FC4F5A">
              <w:rPr>
                <w:rFonts w:ascii="Times New Roman" w:hAnsi="Times New Roman"/>
                <w:noProof w:val="0"/>
                <w:sz w:val="24"/>
                <w:szCs w:val="24"/>
              </w:rPr>
              <w:t xml:space="preserve">Low gain 2 </w:t>
            </w:r>
          </w:p>
        </w:tc>
      </w:tr>
      <w:tr w:rsidR="00FC4F5A" w:rsidRPr="00FC4F5A" w14:paraId="6895C10A" w14:textId="77777777" w:rsidTr="00FC4F5A">
        <w:trPr>
          <w:trHeight w:val="1039"/>
        </w:trPr>
        <w:tc>
          <w:tcPr>
            <w:cnfStyle w:val="001000000000" w:firstRow="0" w:lastRow="0" w:firstColumn="1" w:lastColumn="0" w:oddVBand="0" w:evenVBand="0" w:oddHBand="0" w:evenHBand="0" w:firstRowFirstColumn="0" w:firstRowLastColumn="0" w:lastRowFirstColumn="0" w:lastRowLastColumn="0"/>
            <w:tcW w:w="783" w:type="pct"/>
          </w:tcPr>
          <w:p w14:paraId="3D546E7D" w14:textId="77777777" w:rsidR="00FC4F5A" w:rsidRPr="00FC4F5A" w:rsidRDefault="00FC4F5A" w:rsidP="00FC4F5A">
            <w:pPr>
              <w:spacing w:line="240" w:lineRule="auto"/>
              <w:ind w:right="100"/>
              <w:jc w:val="center"/>
              <w:rPr>
                <w:rFonts w:ascii="Times New Roman" w:hAnsi="Times New Roman"/>
                <w:b w:val="0"/>
                <w:noProof w:val="0"/>
                <w:sz w:val="24"/>
                <w:szCs w:val="24"/>
              </w:rPr>
            </w:pPr>
            <w:r w:rsidRPr="00FC4F5A">
              <w:rPr>
                <w:rFonts w:ascii="Times New Roman" w:hAnsi="Times New Roman"/>
                <w:b w:val="0"/>
                <w:noProof w:val="0"/>
                <w:sz w:val="24"/>
                <w:szCs w:val="24"/>
              </w:rPr>
              <w:t xml:space="preserve">1 </w:t>
            </w:r>
          </w:p>
          <w:p w14:paraId="6B1F8E8B" w14:textId="77777777" w:rsidR="00FC4F5A" w:rsidRPr="00FC4F5A" w:rsidRDefault="00FC4F5A" w:rsidP="00FC4F5A">
            <w:pPr>
              <w:spacing w:line="240" w:lineRule="auto"/>
              <w:ind w:right="100"/>
              <w:jc w:val="center"/>
              <w:rPr>
                <w:rFonts w:ascii="Times New Roman" w:hAnsi="Times New Roman"/>
                <w:b w:val="0"/>
                <w:noProof w:val="0"/>
                <w:sz w:val="24"/>
                <w:szCs w:val="24"/>
              </w:rPr>
            </w:pPr>
            <w:r w:rsidRPr="00FC4F5A">
              <w:rPr>
                <w:rFonts w:ascii="Times New Roman" w:hAnsi="Times New Roman"/>
                <w:b w:val="0"/>
                <w:noProof w:val="0"/>
                <w:sz w:val="24"/>
                <w:szCs w:val="24"/>
              </w:rPr>
              <w:t xml:space="preserve">2 </w:t>
            </w:r>
          </w:p>
          <w:p w14:paraId="34AC623C" w14:textId="77777777" w:rsidR="00FC4F5A" w:rsidRPr="00FC4F5A" w:rsidRDefault="00FC4F5A" w:rsidP="00FC4F5A">
            <w:pPr>
              <w:spacing w:line="240" w:lineRule="auto"/>
              <w:ind w:right="101"/>
              <w:jc w:val="center"/>
              <w:rPr>
                <w:rFonts w:ascii="Times New Roman" w:hAnsi="Times New Roman"/>
                <w:b w:val="0"/>
                <w:noProof w:val="0"/>
                <w:sz w:val="24"/>
                <w:szCs w:val="24"/>
              </w:rPr>
            </w:pPr>
            <w:r w:rsidRPr="00FC4F5A">
              <w:rPr>
                <w:rFonts w:ascii="Times New Roman" w:hAnsi="Times New Roman"/>
                <w:b w:val="0"/>
                <w:noProof w:val="0"/>
                <w:sz w:val="24"/>
                <w:szCs w:val="24"/>
              </w:rPr>
              <w:t xml:space="preserve">3N </w:t>
            </w:r>
          </w:p>
          <w:p w14:paraId="54415576" w14:textId="77777777" w:rsidR="00FC4F5A" w:rsidRPr="00FC4F5A" w:rsidRDefault="00FC4F5A" w:rsidP="00FC4F5A">
            <w:pPr>
              <w:spacing w:line="240" w:lineRule="auto"/>
              <w:ind w:right="102"/>
              <w:jc w:val="center"/>
              <w:rPr>
                <w:rFonts w:ascii="Times New Roman" w:hAnsi="Times New Roman"/>
                <w:b w:val="0"/>
                <w:noProof w:val="0"/>
                <w:sz w:val="24"/>
                <w:szCs w:val="24"/>
              </w:rPr>
            </w:pPr>
            <w:r w:rsidRPr="00FC4F5A">
              <w:rPr>
                <w:rFonts w:ascii="Times New Roman" w:hAnsi="Times New Roman"/>
                <w:b w:val="0"/>
                <w:noProof w:val="0"/>
                <w:sz w:val="24"/>
                <w:szCs w:val="24"/>
              </w:rPr>
              <w:t xml:space="preserve">3B </w:t>
            </w:r>
          </w:p>
        </w:tc>
        <w:tc>
          <w:tcPr>
            <w:tcW w:w="958" w:type="pct"/>
          </w:tcPr>
          <w:p w14:paraId="69787C83" w14:textId="77777777" w:rsidR="00FC4F5A" w:rsidRPr="00FC4F5A" w:rsidRDefault="00FC4F5A" w:rsidP="00FC4F5A">
            <w:pPr>
              <w:spacing w:line="240" w:lineRule="auto"/>
              <w:ind w:right="28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noProof w:val="0"/>
                <w:sz w:val="24"/>
                <w:szCs w:val="24"/>
              </w:rPr>
            </w:pPr>
            <w:r w:rsidRPr="00FC4F5A">
              <w:rPr>
                <w:rFonts w:ascii="Times New Roman" w:hAnsi="Times New Roman"/>
                <w:noProof w:val="0"/>
                <w:sz w:val="24"/>
                <w:szCs w:val="24"/>
              </w:rPr>
              <w:t xml:space="preserve">0.676  </w:t>
            </w:r>
          </w:p>
          <w:p w14:paraId="4E4D95F7" w14:textId="77777777" w:rsidR="00FC4F5A" w:rsidRPr="00FC4F5A" w:rsidRDefault="00FC4F5A" w:rsidP="00FC4F5A">
            <w:pPr>
              <w:spacing w:line="240" w:lineRule="auto"/>
              <w:ind w:right="28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noProof w:val="0"/>
                <w:sz w:val="24"/>
                <w:szCs w:val="24"/>
              </w:rPr>
            </w:pPr>
            <w:r w:rsidRPr="00FC4F5A">
              <w:rPr>
                <w:rFonts w:ascii="Times New Roman" w:hAnsi="Times New Roman"/>
                <w:noProof w:val="0"/>
                <w:sz w:val="24"/>
                <w:szCs w:val="24"/>
              </w:rPr>
              <w:t xml:space="preserve">0.708  </w:t>
            </w:r>
          </w:p>
          <w:p w14:paraId="117EFF8C" w14:textId="77777777" w:rsidR="00FC4F5A" w:rsidRPr="00FC4F5A" w:rsidRDefault="00FC4F5A" w:rsidP="00FC4F5A">
            <w:pPr>
              <w:spacing w:line="240" w:lineRule="auto"/>
              <w:ind w:right="28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noProof w:val="0"/>
                <w:sz w:val="24"/>
                <w:szCs w:val="24"/>
              </w:rPr>
            </w:pPr>
            <w:r w:rsidRPr="00FC4F5A">
              <w:rPr>
                <w:rFonts w:ascii="Times New Roman" w:hAnsi="Times New Roman"/>
                <w:noProof w:val="0"/>
                <w:sz w:val="24"/>
                <w:szCs w:val="24"/>
              </w:rPr>
              <w:t xml:space="preserve">0.423  </w:t>
            </w:r>
          </w:p>
          <w:p w14:paraId="501E5707" w14:textId="77777777" w:rsidR="00FC4F5A" w:rsidRPr="00FC4F5A" w:rsidRDefault="00FC4F5A" w:rsidP="00FC4F5A">
            <w:pPr>
              <w:spacing w:line="240" w:lineRule="auto"/>
              <w:ind w:right="28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noProof w:val="0"/>
                <w:sz w:val="24"/>
                <w:szCs w:val="24"/>
              </w:rPr>
            </w:pPr>
            <w:r w:rsidRPr="00FC4F5A">
              <w:rPr>
                <w:rFonts w:ascii="Times New Roman" w:hAnsi="Times New Roman"/>
                <w:noProof w:val="0"/>
                <w:sz w:val="24"/>
                <w:szCs w:val="24"/>
              </w:rPr>
              <w:t xml:space="preserve">0.423  </w:t>
            </w:r>
          </w:p>
        </w:tc>
        <w:tc>
          <w:tcPr>
            <w:tcW w:w="1238" w:type="pct"/>
          </w:tcPr>
          <w:p w14:paraId="36FD9816" w14:textId="77777777" w:rsidR="00FC4F5A" w:rsidRPr="00FC4F5A" w:rsidRDefault="00FC4F5A" w:rsidP="00FC4F5A">
            <w:pPr>
              <w:spacing w:line="240" w:lineRule="auto"/>
              <w:ind w:left="254"/>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val="0"/>
                <w:sz w:val="24"/>
                <w:szCs w:val="24"/>
              </w:rPr>
            </w:pPr>
            <w:r w:rsidRPr="00FC4F5A">
              <w:rPr>
                <w:rFonts w:ascii="Times New Roman" w:hAnsi="Times New Roman"/>
                <w:noProof w:val="0"/>
                <w:sz w:val="24"/>
                <w:szCs w:val="24"/>
              </w:rPr>
              <w:t xml:space="preserve">1.688  </w:t>
            </w:r>
          </w:p>
          <w:p w14:paraId="39C05717" w14:textId="77777777" w:rsidR="00FC4F5A" w:rsidRPr="00FC4F5A" w:rsidRDefault="00FC4F5A" w:rsidP="00FC4F5A">
            <w:pPr>
              <w:spacing w:line="240" w:lineRule="auto"/>
              <w:ind w:left="254"/>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val="0"/>
                <w:sz w:val="24"/>
                <w:szCs w:val="24"/>
              </w:rPr>
            </w:pPr>
            <w:r w:rsidRPr="00FC4F5A">
              <w:rPr>
                <w:rFonts w:ascii="Times New Roman" w:hAnsi="Times New Roman"/>
                <w:noProof w:val="0"/>
                <w:sz w:val="24"/>
                <w:szCs w:val="24"/>
              </w:rPr>
              <w:t xml:space="preserve">1.415  </w:t>
            </w:r>
          </w:p>
          <w:p w14:paraId="22D9D1B1" w14:textId="77777777" w:rsidR="00FC4F5A" w:rsidRPr="00FC4F5A" w:rsidRDefault="00FC4F5A" w:rsidP="00FC4F5A">
            <w:pPr>
              <w:spacing w:line="240" w:lineRule="auto"/>
              <w:ind w:left="254"/>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val="0"/>
                <w:sz w:val="24"/>
                <w:szCs w:val="24"/>
              </w:rPr>
            </w:pPr>
            <w:r w:rsidRPr="00FC4F5A">
              <w:rPr>
                <w:rFonts w:ascii="Times New Roman" w:hAnsi="Times New Roman"/>
                <w:noProof w:val="0"/>
                <w:sz w:val="24"/>
                <w:szCs w:val="24"/>
              </w:rPr>
              <w:t xml:space="preserve">0.862  </w:t>
            </w:r>
          </w:p>
          <w:p w14:paraId="194E3FF5" w14:textId="77777777" w:rsidR="00FC4F5A" w:rsidRPr="00FC4F5A" w:rsidRDefault="00FC4F5A" w:rsidP="00FC4F5A">
            <w:pPr>
              <w:spacing w:line="240" w:lineRule="auto"/>
              <w:ind w:left="254"/>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val="0"/>
                <w:sz w:val="24"/>
                <w:szCs w:val="24"/>
              </w:rPr>
            </w:pPr>
            <w:r w:rsidRPr="00FC4F5A">
              <w:rPr>
                <w:rFonts w:ascii="Times New Roman" w:hAnsi="Times New Roman"/>
                <w:noProof w:val="0"/>
                <w:sz w:val="24"/>
                <w:szCs w:val="24"/>
              </w:rPr>
              <w:t xml:space="preserve">0.862  </w:t>
            </w:r>
          </w:p>
        </w:tc>
        <w:tc>
          <w:tcPr>
            <w:tcW w:w="1067" w:type="pct"/>
          </w:tcPr>
          <w:p w14:paraId="69F84682" w14:textId="77777777" w:rsidR="00FC4F5A" w:rsidRPr="00FC4F5A" w:rsidRDefault="00FC4F5A" w:rsidP="00FC4F5A">
            <w:pPr>
              <w:spacing w:line="240" w:lineRule="auto"/>
              <w:ind w:right="216"/>
              <w:jc w:val="center"/>
              <w:cnfStyle w:val="000000000000" w:firstRow="0" w:lastRow="0" w:firstColumn="0" w:lastColumn="0" w:oddVBand="0" w:evenVBand="0" w:oddHBand="0" w:evenHBand="0" w:firstRowFirstColumn="0" w:firstRowLastColumn="0" w:lastRowFirstColumn="0" w:lastRowLastColumn="0"/>
              <w:rPr>
                <w:rFonts w:ascii="Times New Roman" w:hAnsi="Times New Roman"/>
                <w:noProof w:val="0"/>
                <w:sz w:val="24"/>
                <w:szCs w:val="24"/>
              </w:rPr>
            </w:pPr>
            <w:r w:rsidRPr="00FC4F5A">
              <w:rPr>
                <w:rFonts w:ascii="Times New Roman" w:hAnsi="Times New Roman"/>
                <w:noProof w:val="0"/>
                <w:sz w:val="24"/>
                <w:szCs w:val="24"/>
              </w:rPr>
              <w:t xml:space="preserve">2.25  </w:t>
            </w:r>
          </w:p>
          <w:p w14:paraId="74B5E561" w14:textId="77777777" w:rsidR="00FC4F5A" w:rsidRPr="00FC4F5A" w:rsidRDefault="00FC4F5A" w:rsidP="00FC4F5A">
            <w:pPr>
              <w:spacing w:line="240" w:lineRule="auto"/>
              <w:ind w:right="216"/>
              <w:jc w:val="center"/>
              <w:cnfStyle w:val="000000000000" w:firstRow="0" w:lastRow="0" w:firstColumn="0" w:lastColumn="0" w:oddVBand="0" w:evenVBand="0" w:oddHBand="0" w:evenHBand="0" w:firstRowFirstColumn="0" w:firstRowLastColumn="0" w:lastRowFirstColumn="0" w:lastRowLastColumn="0"/>
              <w:rPr>
                <w:rFonts w:ascii="Times New Roman" w:hAnsi="Times New Roman"/>
                <w:noProof w:val="0"/>
                <w:sz w:val="24"/>
                <w:szCs w:val="24"/>
              </w:rPr>
            </w:pPr>
            <w:r w:rsidRPr="00FC4F5A">
              <w:rPr>
                <w:rFonts w:ascii="Times New Roman" w:hAnsi="Times New Roman"/>
                <w:noProof w:val="0"/>
                <w:sz w:val="24"/>
                <w:szCs w:val="24"/>
              </w:rPr>
              <w:t xml:space="preserve">1.89  </w:t>
            </w:r>
          </w:p>
          <w:p w14:paraId="012DB99F" w14:textId="77777777" w:rsidR="00FC4F5A" w:rsidRPr="00FC4F5A" w:rsidRDefault="00FC4F5A" w:rsidP="00FC4F5A">
            <w:pPr>
              <w:spacing w:line="240" w:lineRule="auto"/>
              <w:ind w:right="216"/>
              <w:jc w:val="center"/>
              <w:cnfStyle w:val="000000000000" w:firstRow="0" w:lastRow="0" w:firstColumn="0" w:lastColumn="0" w:oddVBand="0" w:evenVBand="0" w:oddHBand="0" w:evenHBand="0" w:firstRowFirstColumn="0" w:firstRowLastColumn="0" w:lastRowFirstColumn="0" w:lastRowLastColumn="0"/>
              <w:rPr>
                <w:rFonts w:ascii="Times New Roman" w:hAnsi="Times New Roman"/>
                <w:noProof w:val="0"/>
                <w:sz w:val="24"/>
                <w:szCs w:val="24"/>
              </w:rPr>
            </w:pPr>
            <w:r w:rsidRPr="00FC4F5A">
              <w:rPr>
                <w:rFonts w:ascii="Times New Roman" w:hAnsi="Times New Roman"/>
                <w:noProof w:val="0"/>
                <w:sz w:val="24"/>
                <w:szCs w:val="24"/>
              </w:rPr>
              <w:t xml:space="preserve">1.15  </w:t>
            </w:r>
          </w:p>
          <w:p w14:paraId="5236B425" w14:textId="77777777" w:rsidR="00FC4F5A" w:rsidRPr="00FC4F5A" w:rsidRDefault="00FC4F5A" w:rsidP="00FC4F5A">
            <w:pPr>
              <w:spacing w:line="240" w:lineRule="auto"/>
              <w:ind w:right="216"/>
              <w:jc w:val="center"/>
              <w:cnfStyle w:val="000000000000" w:firstRow="0" w:lastRow="0" w:firstColumn="0" w:lastColumn="0" w:oddVBand="0" w:evenVBand="0" w:oddHBand="0" w:evenHBand="0" w:firstRowFirstColumn="0" w:firstRowLastColumn="0" w:lastRowFirstColumn="0" w:lastRowLastColumn="0"/>
              <w:rPr>
                <w:rFonts w:ascii="Times New Roman" w:hAnsi="Times New Roman"/>
                <w:noProof w:val="0"/>
                <w:sz w:val="24"/>
                <w:szCs w:val="24"/>
              </w:rPr>
            </w:pPr>
            <w:r w:rsidRPr="00FC4F5A">
              <w:rPr>
                <w:rFonts w:ascii="Times New Roman" w:hAnsi="Times New Roman"/>
                <w:noProof w:val="0"/>
                <w:sz w:val="24"/>
                <w:szCs w:val="24"/>
              </w:rPr>
              <w:t xml:space="preserve">1.15  </w:t>
            </w:r>
          </w:p>
        </w:tc>
        <w:tc>
          <w:tcPr>
            <w:tcW w:w="953" w:type="pct"/>
          </w:tcPr>
          <w:p w14:paraId="17A9CFCE" w14:textId="77777777" w:rsidR="00FC4F5A" w:rsidRPr="00FC4F5A" w:rsidRDefault="00FC4F5A" w:rsidP="00FC4F5A">
            <w:pPr>
              <w:spacing w:line="240" w:lineRule="auto"/>
              <w:ind w:left="254"/>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val="0"/>
                <w:sz w:val="24"/>
                <w:szCs w:val="24"/>
              </w:rPr>
            </w:pPr>
            <w:r w:rsidRPr="00FC4F5A">
              <w:rPr>
                <w:rFonts w:ascii="Times New Roman" w:hAnsi="Times New Roman"/>
                <w:noProof w:val="0"/>
                <w:sz w:val="24"/>
                <w:szCs w:val="24"/>
              </w:rPr>
              <w:t xml:space="preserve">N/A  </w:t>
            </w:r>
          </w:p>
        </w:tc>
      </w:tr>
      <w:tr w:rsidR="00FC4F5A" w:rsidRPr="00FC4F5A" w14:paraId="78D3B2BE" w14:textId="77777777" w:rsidTr="00FC4F5A">
        <w:trPr>
          <w:cnfStyle w:val="000000100000" w:firstRow="0" w:lastRow="0" w:firstColumn="0" w:lastColumn="0" w:oddVBand="0" w:evenVBand="0" w:oddHBand="1" w:evenHBand="0" w:firstRowFirstColumn="0" w:firstRowLastColumn="0" w:lastRowFirstColumn="0" w:lastRowLastColumn="0"/>
          <w:trHeight w:val="1538"/>
        </w:trPr>
        <w:tc>
          <w:tcPr>
            <w:cnfStyle w:val="001000000000" w:firstRow="0" w:lastRow="0" w:firstColumn="1" w:lastColumn="0" w:oddVBand="0" w:evenVBand="0" w:oddHBand="0" w:evenHBand="0" w:firstRowFirstColumn="0" w:firstRowLastColumn="0" w:lastRowFirstColumn="0" w:lastRowLastColumn="0"/>
            <w:tcW w:w="783" w:type="pct"/>
          </w:tcPr>
          <w:p w14:paraId="541B871B" w14:textId="77777777" w:rsidR="00FC4F5A" w:rsidRPr="00FC4F5A" w:rsidRDefault="00FC4F5A" w:rsidP="00FC4F5A">
            <w:pPr>
              <w:spacing w:line="240" w:lineRule="auto"/>
              <w:ind w:right="100"/>
              <w:jc w:val="center"/>
              <w:rPr>
                <w:rFonts w:ascii="Times New Roman" w:hAnsi="Times New Roman"/>
                <w:b w:val="0"/>
                <w:noProof w:val="0"/>
                <w:sz w:val="24"/>
                <w:szCs w:val="24"/>
              </w:rPr>
            </w:pPr>
            <w:r w:rsidRPr="00FC4F5A">
              <w:rPr>
                <w:rFonts w:ascii="Times New Roman" w:hAnsi="Times New Roman"/>
                <w:b w:val="0"/>
                <w:noProof w:val="0"/>
                <w:sz w:val="24"/>
                <w:szCs w:val="24"/>
              </w:rPr>
              <w:t xml:space="preserve">4 </w:t>
            </w:r>
          </w:p>
          <w:p w14:paraId="3F1AF4EB" w14:textId="77777777" w:rsidR="00FC4F5A" w:rsidRPr="00FC4F5A" w:rsidRDefault="00FC4F5A" w:rsidP="00FC4F5A">
            <w:pPr>
              <w:spacing w:line="240" w:lineRule="auto"/>
              <w:ind w:right="100"/>
              <w:jc w:val="center"/>
              <w:rPr>
                <w:rFonts w:ascii="Times New Roman" w:hAnsi="Times New Roman"/>
                <w:b w:val="0"/>
                <w:noProof w:val="0"/>
                <w:sz w:val="24"/>
                <w:szCs w:val="24"/>
              </w:rPr>
            </w:pPr>
            <w:r w:rsidRPr="00FC4F5A">
              <w:rPr>
                <w:rFonts w:ascii="Times New Roman" w:hAnsi="Times New Roman"/>
                <w:b w:val="0"/>
                <w:noProof w:val="0"/>
                <w:sz w:val="24"/>
                <w:szCs w:val="24"/>
              </w:rPr>
              <w:t xml:space="preserve">5 </w:t>
            </w:r>
          </w:p>
          <w:p w14:paraId="0832BA9C" w14:textId="77777777" w:rsidR="00FC4F5A" w:rsidRPr="00FC4F5A" w:rsidRDefault="00FC4F5A" w:rsidP="00FC4F5A">
            <w:pPr>
              <w:spacing w:line="240" w:lineRule="auto"/>
              <w:ind w:right="100"/>
              <w:jc w:val="center"/>
              <w:rPr>
                <w:rFonts w:ascii="Times New Roman" w:hAnsi="Times New Roman"/>
                <w:b w:val="0"/>
                <w:noProof w:val="0"/>
                <w:sz w:val="24"/>
                <w:szCs w:val="24"/>
              </w:rPr>
            </w:pPr>
            <w:r w:rsidRPr="00FC4F5A">
              <w:rPr>
                <w:rFonts w:ascii="Times New Roman" w:hAnsi="Times New Roman"/>
                <w:b w:val="0"/>
                <w:noProof w:val="0"/>
                <w:sz w:val="24"/>
                <w:szCs w:val="24"/>
              </w:rPr>
              <w:t xml:space="preserve">6 </w:t>
            </w:r>
          </w:p>
          <w:p w14:paraId="1D2DA0FB" w14:textId="77777777" w:rsidR="00FC4F5A" w:rsidRPr="00FC4F5A" w:rsidRDefault="00FC4F5A" w:rsidP="00FC4F5A">
            <w:pPr>
              <w:spacing w:line="240" w:lineRule="auto"/>
              <w:ind w:right="100"/>
              <w:jc w:val="center"/>
              <w:rPr>
                <w:rFonts w:ascii="Times New Roman" w:hAnsi="Times New Roman"/>
                <w:b w:val="0"/>
                <w:noProof w:val="0"/>
                <w:sz w:val="24"/>
                <w:szCs w:val="24"/>
              </w:rPr>
            </w:pPr>
            <w:r w:rsidRPr="00FC4F5A">
              <w:rPr>
                <w:rFonts w:ascii="Times New Roman" w:hAnsi="Times New Roman"/>
                <w:b w:val="0"/>
                <w:noProof w:val="0"/>
                <w:sz w:val="24"/>
                <w:szCs w:val="24"/>
              </w:rPr>
              <w:t xml:space="preserve">7 </w:t>
            </w:r>
          </w:p>
          <w:p w14:paraId="7A857A66" w14:textId="77777777" w:rsidR="00FC4F5A" w:rsidRPr="00FC4F5A" w:rsidRDefault="00FC4F5A" w:rsidP="00FC4F5A">
            <w:pPr>
              <w:spacing w:line="240" w:lineRule="auto"/>
              <w:ind w:right="100"/>
              <w:jc w:val="center"/>
              <w:rPr>
                <w:rFonts w:ascii="Times New Roman" w:hAnsi="Times New Roman"/>
                <w:b w:val="0"/>
                <w:noProof w:val="0"/>
                <w:sz w:val="24"/>
                <w:szCs w:val="24"/>
              </w:rPr>
            </w:pPr>
            <w:r w:rsidRPr="00FC4F5A">
              <w:rPr>
                <w:rFonts w:ascii="Times New Roman" w:hAnsi="Times New Roman"/>
                <w:b w:val="0"/>
                <w:noProof w:val="0"/>
                <w:sz w:val="24"/>
                <w:szCs w:val="24"/>
              </w:rPr>
              <w:t xml:space="preserve">8 </w:t>
            </w:r>
          </w:p>
          <w:p w14:paraId="6DB58440" w14:textId="77777777" w:rsidR="00FC4F5A" w:rsidRPr="00FC4F5A" w:rsidRDefault="00FC4F5A" w:rsidP="00FC4F5A">
            <w:pPr>
              <w:spacing w:line="240" w:lineRule="auto"/>
              <w:ind w:right="100"/>
              <w:jc w:val="center"/>
              <w:rPr>
                <w:rFonts w:ascii="Times New Roman" w:hAnsi="Times New Roman"/>
                <w:b w:val="0"/>
                <w:noProof w:val="0"/>
                <w:sz w:val="24"/>
                <w:szCs w:val="24"/>
              </w:rPr>
            </w:pPr>
            <w:r w:rsidRPr="00FC4F5A">
              <w:rPr>
                <w:rFonts w:ascii="Times New Roman" w:hAnsi="Times New Roman"/>
                <w:b w:val="0"/>
                <w:noProof w:val="0"/>
                <w:sz w:val="24"/>
                <w:szCs w:val="24"/>
              </w:rPr>
              <w:t xml:space="preserve">9 </w:t>
            </w:r>
          </w:p>
        </w:tc>
        <w:tc>
          <w:tcPr>
            <w:tcW w:w="958" w:type="pct"/>
          </w:tcPr>
          <w:p w14:paraId="679F8C59" w14:textId="77777777" w:rsidR="00FC4F5A" w:rsidRPr="00FC4F5A" w:rsidRDefault="00FC4F5A" w:rsidP="00FC4F5A">
            <w:pPr>
              <w:spacing w:line="240" w:lineRule="auto"/>
              <w:ind w:right="173"/>
              <w:jc w:val="center"/>
              <w:cnfStyle w:val="000000100000" w:firstRow="0" w:lastRow="0" w:firstColumn="0" w:lastColumn="0" w:oddVBand="0" w:evenVBand="0" w:oddHBand="1" w:evenHBand="0" w:firstRowFirstColumn="0" w:firstRowLastColumn="0" w:lastRowFirstColumn="0" w:lastRowLastColumn="0"/>
              <w:rPr>
                <w:rFonts w:ascii="Times New Roman" w:hAnsi="Times New Roman"/>
                <w:noProof w:val="0"/>
                <w:sz w:val="24"/>
                <w:szCs w:val="24"/>
              </w:rPr>
            </w:pPr>
            <w:r w:rsidRPr="00FC4F5A">
              <w:rPr>
                <w:rFonts w:ascii="Times New Roman" w:hAnsi="Times New Roman"/>
                <w:noProof w:val="0"/>
                <w:sz w:val="24"/>
                <w:szCs w:val="24"/>
              </w:rPr>
              <w:t xml:space="preserve">0.1087  </w:t>
            </w:r>
          </w:p>
          <w:p w14:paraId="6ED83155" w14:textId="77777777" w:rsidR="00FC4F5A" w:rsidRPr="00FC4F5A" w:rsidRDefault="00FC4F5A" w:rsidP="00FC4F5A">
            <w:pPr>
              <w:spacing w:line="240" w:lineRule="auto"/>
              <w:ind w:right="173"/>
              <w:jc w:val="center"/>
              <w:cnfStyle w:val="000000100000" w:firstRow="0" w:lastRow="0" w:firstColumn="0" w:lastColumn="0" w:oddVBand="0" w:evenVBand="0" w:oddHBand="1" w:evenHBand="0" w:firstRowFirstColumn="0" w:firstRowLastColumn="0" w:lastRowFirstColumn="0" w:lastRowLastColumn="0"/>
              <w:rPr>
                <w:rFonts w:ascii="Times New Roman" w:hAnsi="Times New Roman"/>
                <w:noProof w:val="0"/>
                <w:sz w:val="24"/>
                <w:szCs w:val="24"/>
              </w:rPr>
            </w:pPr>
            <w:r w:rsidRPr="00FC4F5A">
              <w:rPr>
                <w:rFonts w:ascii="Times New Roman" w:hAnsi="Times New Roman"/>
                <w:noProof w:val="0"/>
                <w:sz w:val="24"/>
                <w:szCs w:val="24"/>
              </w:rPr>
              <w:t xml:space="preserve">0.0348  </w:t>
            </w:r>
          </w:p>
          <w:p w14:paraId="76E98582" w14:textId="77777777" w:rsidR="00FC4F5A" w:rsidRPr="00FC4F5A" w:rsidRDefault="00FC4F5A" w:rsidP="00FC4F5A">
            <w:pPr>
              <w:spacing w:line="240" w:lineRule="auto"/>
              <w:ind w:right="173"/>
              <w:jc w:val="center"/>
              <w:cnfStyle w:val="000000100000" w:firstRow="0" w:lastRow="0" w:firstColumn="0" w:lastColumn="0" w:oddVBand="0" w:evenVBand="0" w:oddHBand="1" w:evenHBand="0" w:firstRowFirstColumn="0" w:firstRowLastColumn="0" w:lastRowFirstColumn="0" w:lastRowLastColumn="0"/>
              <w:rPr>
                <w:rFonts w:ascii="Times New Roman" w:hAnsi="Times New Roman"/>
                <w:noProof w:val="0"/>
                <w:sz w:val="24"/>
                <w:szCs w:val="24"/>
              </w:rPr>
            </w:pPr>
            <w:r w:rsidRPr="00FC4F5A">
              <w:rPr>
                <w:rFonts w:ascii="Times New Roman" w:hAnsi="Times New Roman"/>
                <w:noProof w:val="0"/>
                <w:sz w:val="24"/>
                <w:szCs w:val="24"/>
              </w:rPr>
              <w:t xml:space="preserve">0.0313  </w:t>
            </w:r>
          </w:p>
          <w:p w14:paraId="77B3C156" w14:textId="77777777" w:rsidR="00FC4F5A" w:rsidRPr="00FC4F5A" w:rsidRDefault="00FC4F5A" w:rsidP="00FC4F5A">
            <w:pPr>
              <w:spacing w:line="240" w:lineRule="auto"/>
              <w:ind w:right="17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noProof w:val="0"/>
                <w:sz w:val="24"/>
                <w:szCs w:val="24"/>
              </w:rPr>
            </w:pPr>
            <w:r w:rsidRPr="00FC4F5A">
              <w:rPr>
                <w:rFonts w:ascii="Times New Roman" w:hAnsi="Times New Roman"/>
                <w:noProof w:val="0"/>
                <w:sz w:val="24"/>
                <w:szCs w:val="24"/>
              </w:rPr>
              <w:t xml:space="preserve">0.0299  </w:t>
            </w:r>
          </w:p>
          <w:p w14:paraId="460CFCD9" w14:textId="77777777" w:rsidR="00FC4F5A" w:rsidRPr="00FC4F5A" w:rsidRDefault="00FC4F5A" w:rsidP="00FC4F5A">
            <w:pPr>
              <w:spacing w:line="240" w:lineRule="auto"/>
              <w:ind w:right="173"/>
              <w:jc w:val="center"/>
              <w:cnfStyle w:val="000000100000" w:firstRow="0" w:lastRow="0" w:firstColumn="0" w:lastColumn="0" w:oddVBand="0" w:evenVBand="0" w:oddHBand="1" w:evenHBand="0" w:firstRowFirstColumn="0" w:firstRowLastColumn="0" w:lastRowFirstColumn="0" w:lastRowLastColumn="0"/>
              <w:rPr>
                <w:rFonts w:ascii="Times New Roman" w:hAnsi="Times New Roman"/>
                <w:noProof w:val="0"/>
                <w:sz w:val="24"/>
                <w:szCs w:val="24"/>
              </w:rPr>
            </w:pPr>
            <w:r w:rsidRPr="00FC4F5A">
              <w:rPr>
                <w:rFonts w:ascii="Times New Roman" w:hAnsi="Times New Roman"/>
                <w:noProof w:val="0"/>
                <w:sz w:val="24"/>
                <w:szCs w:val="24"/>
              </w:rPr>
              <w:t xml:space="preserve">0.0209  </w:t>
            </w:r>
          </w:p>
          <w:p w14:paraId="7B4CED5D" w14:textId="77777777" w:rsidR="00FC4F5A" w:rsidRPr="00FC4F5A" w:rsidRDefault="00FC4F5A" w:rsidP="00FC4F5A">
            <w:pPr>
              <w:spacing w:line="240" w:lineRule="auto"/>
              <w:ind w:right="173"/>
              <w:jc w:val="center"/>
              <w:cnfStyle w:val="000000100000" w:firstRow="0" w:lastRow="0" w:firstColumn="0" w:lastColumn="0" w:oddVBand="0" w:evenVBand="0" w:oddHBand="1" w:evenHBand="0" w:firstRowFirstColumn="0" w:firstRowLastColumn="0" w:lastRowFirstColumn="0" w:lastRowLastColumn="0"/>
              <w:rPr>
                <w:rFonts w:ascii="Times New Roman" w:hAnsi="Times New Roman"/>
                <w:noProof w:val="0"/>
                <w:sz w:val="24"/>
                <w:szCs w:val="24"/>
              </w:rPr>
            </w:pPr>
            <w:r w:rsidRPr="00FC4F5A">
              <w:rPr>
                <w:rFonts w:ascii="Times New Roman" w:hAnsi="Times New Roman"/>
                <w:noProof w:val="0"/>
                <w:sz w:val="24"/>
                <w:szCs w:val="24"/>
              </w:rPr>
              <w:t xml:space="preserve">0.0159  </w:t>
            </w:r>
          </w:p>
        </w:tc>
        <w:tc>
          <w:tcPr>
            <w:tcW w:w="1238" w:type="pct"/>
          </w:tcPr>
          <w:p w14:paraId="513B1580" w14:textId="77777777" w:rsidR="00FC4F5A" w:rsidRPr="00FC4F5A" w:rsidRDefault="00FC4F5A" w:rsidP="00FC4F5A">
            <w:pPr>
              <w:spacing w:line="240" w:lineRule="auto"/>
              <w:ind w:left="254"/>
              <w:jc w:val="left"/>
              <w:cnfStyle w:val="000000100000" w:firstRow="0" w:lastRow="0" w:firstColumn="0" w:lastColumn="0" w:oddVBand="0" w:evenVBand="0" w:oddHBand="1" w:evenHBand="0" w:firstRowFirstColumn="0" w:firstRowLastColumn="0" w:lastRowFirstColumn="0" w:lastRowLastColumn="0"/>
              <w:rPr>
                <w:rFonts w:ascii="Times New Roman" w:hAnsi="Times New Roman"/>
                <w:noProof w:val="0"/>
                <w:sz w:val="24"/>
                <w:szCs w:val="24"/>
              </w:rPr>
            </w:pPr>
            <w:r w:rsidRPr="00FC4F5A">
              <w:rPr>
                <w:rFonts w:ascii="Times New Roman" w:hAnsi="Times New Roman"/>
                <w:noProof w:val="0"/>
                <w:sz w:val="24"/>
                <w:szCs w:val="24"/>
              </w:rPr>
              <w:t xml:space="preserve">0.2174  </w:t>
            </w:r>
          </w:p>
          <w:p w14:paraId="62B4AE22" w14:textId="77777777" w:rsidR="00FC4F5A" w:rsidRPr="00FC4F5A" w:rsidRDefault="00FC4F5A" w:rsidP="00FC4F5A">
            <w:pPr>
              <w:spacing w:line="240" w:lineRule="auto"/>
              <w:ind w:left="254"/>
              <w:jc w:val="left"/>
              <w:cnfStyle w:val="000000100000" w:firstRow="0" w:lastRow="0" w:firstColumn="0" w:lastColumn="0" w:oddVBand="0" w:evenVBand="0" w:oddHBand="1" w:evenHBand="0" w:firstRowFirstColumn="0" w:firstRowLastColumn="0" w:lastRowFirstColumn="0" w:lastRowLastColumn="0"/>
              <w:rPr>
                <w:rFonts w:ascii="Times New Roman" w:hAnsi="Times New Roman"/>
                <w:noProof w:val="0"/>
                <w:sz w:val="24"/>
                <w:szCs w:val="24"/>
              </w:rPr>
            </w:pPr>
            <w:r w:rsidRPr="00FC4F5A">
              <w:rPr>
                <w:rFonts w:ascii="Times New Roman" w:hAnsi="Times New Roman"/>
                <w:noProof w:val="0"/>
                <w:sz w:val="24"/>
                <w:szCs w:val="24"/>
              </w:rPr>
              <w:t xml:space="preserve">0.0696  </w:t>
            </w:r>
          </w:p>
          <w:p w14:paraId="48893800" w14:textId="77777777" w:rsidR="00FC4F5A" w:rsidRPr="00FC4F5A" w:rsidRDefault="00FC4F5A" w:rsidP="00FC4F5A">
            <w:pPr>
              <w:spacing w:line="240" w:lineRule="auto"/>
              <w:ind w:left="254"/>
              <w:jc w:val="left"/>
              <w:cnfStyle w:val="000000100000" w:firstRow="0" w:lastRow="0" w:firstColumn="0" w:lastColumn="0" w:oddVBand="0" w:evenVBand="0" w:oddHBand="1" w:evenHBand="0" w:firstRowFirstColumn="0" w:firstRowLastColumn="0" w:lastRowFirstColumn="0" w:lastRowLastColumn="0"/>
              <w:rPr>
                <w:rFonts w:ascii="Times New Roman" w:hAnsi="Times New Roman"/>
                <w:noProof w:val="0"/>
                <w:sz w:val="24"/>
                <w:szCs w:val="24"/>
              </w:rPr>
            </w:pPr>
            <w:r w:rsidRPr="00FC4F5A">
              <w:rPr>
                <w:rFonts w:ascii="Times New Roman" w:hAnsi="Times New Roman"/>
                <w:noProof w:val="0"/>
                <w:sz w:val="24"/>
                <w:szCs w:val="24"/>
              </w:rPr>
              <w:t xml:space="preserve">0.0625  </w:t>
            </w:r>
          </w:p>
          <w:p w14:paraId="5336362F" w14:textId="77777777" w:rsidR="00FC4F5A" w:rsidRPr="00FC4F5A" w:rsidRDefault="00FC4F5A" w:rsidP="00FC4F5A">
            <w:pPr>
              <w:spacing w:line="240" w:lineRule="auto"/>
              <w:ind w:left="254"/>
              <w:jc w:val="left"/>
              <w:cnfStyle w:val="000000100000" w:firstRow="0" w:lastRow="0" w:firstColumn="0" w:lastColumn="0" w:oddVBand="0" w:evenVBand="0" w:oddHBand="1" w:evenHBand="0" w:firstRowFirstColumn="0" w:firstRowLastColumn="0" w:lastRowFirstColumn="0" w:lastRowLastColumn="0"/>
              <w:rPr>
                <w:rFonts w:ascii="Times New Roman" w:hAnsi="Times New Roman"/>
                <w:noProof w:val="0"/>
                <w:sz w:val="24"/>
                <w:szCs w:val="24"/>
              </w:rPr>
            </w:pPr>
            <w:r w:rsidRPr="00FC4F5A">
              <w:rPr>
                <w:rFonts w:ascii="Times New Roman" w:hAnsi="Times New Roman"/>
                <w:noProof w:val="0"/>
                <w:sz w:val="24"/>
                <w:szCs w:val="24"/>
              </w:rPr>
              <w:t xml:space="preserve">0.0597  </w:t>
            </w:r>
          </w:p>
          <w:p w14:paraId="61C98F46" w14:textId="77777777" w:rsidR="00FC4F5A" w:rsidRPr="00FC4F5A" w:rsidRDefault="00FC4F5A" w:rsidP="00FC4F5A">
            <w:pPr>
              <w:spacing w:line="240" w:lineRule="auto"/>
              <w:ind w:left="254"/>
              <w:jc w:val="left"/>
              <w:cnfStyle w:val="000000100000" w:firstRow="0" w:lastRow="0" w:firstColumn="0" w:lastColumn="0" w:oddVBand="0" w:evenVBand="0" w:oddHBand="1" w:evenHBand="0" w:firstRowFirstColumn="0" w:firstRowLastColumn="0" w:lastRowFirstColumn="0" w:lastRowLastColumn="0"/>
              <w:rPr>
                <w:rFonts w:ascii="Times New Roman" w:hAnsi="Times New Roman"/>
                <w:noProof w:val="0"/>
                <w:sz w:val="24"/>
                <w:szCs w:val="24"/>
              </w:rPr>
            </w:pPr>
            <w:r w:rsidRPr="00FC4F5A">
              <w:rPr>
                <w:rFonts w:ascii="Times New Roman" w:hAnsi="Times New Roman"/>
                <w:noProof w:val="0"/>
                <w:sz w:val="24"/>
                <w:szCs w:val="24"/>
              </w:rPr>
              <w:t xml:space="preserve">0.0417  </w:t>
            </w:r>
          </w:p>
          <w:p w14:paraId="0C8A6758" w14:textId="77777777" w:rsidR="00FC4F5A" w:rsidRPr="00FC4F5A" w:rsidRDefault="00FC4F5A" w:rsidP="00FC4F5A">
            <w:pPr>
              <w:spacing w:line="240" w:lineRule="auto"/>
              <w:ind w:left="254"/>
              <w:jc w:val="left"/>
              <w:cnfStyle w:val="000000100000" w:firstRow="0" w:lastRow="0" w:firstColumn="0" w:lastColumn="0" w:oddVBand="0" w:evenVBand="0" w:oddHBand="1" w:evenHBand="0" w:firstRowFirstColumn="0" w:firstRowLastColumn="0" w:lastRowFirstColumn="0" w:lastRowLastColumn="0"/>
              <w:rPr>
                <w:rFonts w:ascii="Times New Roman" w:hAnsi="Times New Roman"/>
                <w:noProof w:val="0"/>
                <w:sz w:val="24"/>
                <w:szCs w:val="24"/>
              </w:rPr>
            </w:pPr>
            <w:r w:rsidRPr="00FC4F5A">
              <w:rPr>
                <w:rFonts w:ascii="Times New Roman" w:hAnsi="Times New Roman"/>
                <w:noProof w:val="0"/>
                <w:sz w:val="24"/>
                <w:szCs w:val="24"/>
              </w:rPr>
              <w:t xml:space="preserve">0.0318  </w:t>
            </w:r>
          </w:p>
        </w:tc>
        <w:tc>
          <w:tcPr>
            <w:tcW w:w="1067" w:type="pct"/>
          </w:tcPr>
          <w:p w14:paraId="34AB5890" w14:textId="77777777" w:rsidR="00FC4F5A" w:rsidRPr="00FC4F5A" w:rsidRDefault="00FC4F5A" w:rsidP="00FC4F5A">
            <w:pPr>
              <w:spacing w:line="240" w:lineRule="auto"/>
              <w:ind w:right="103"/>
              <w:jc w:val="left"/>
              <w:cnfStyle w:val="000000100000" w:firstRow="0" w:lastRow="0" w:firstColumn="0" w:lastColumn="0" w:oddVBand="0" w:evenVBand="0" w:oddHBand="1" w:evenHBand="0" w:firstRowFirstColumn="0" w:firstRowLastColumn="0" w:lastRowFirstColumn="0" w:lastRowLastColumn="0"/>
              <w:rPr>
                <w:rFonts w:ascii="Times New Roman" w:hAnsi="Times New Roman"/>
                <w:noProof w:val="0"/>
                <w:sz w:val="24"/>
                <w:szCs w:val="24"/>
              </w:rPr>
            </w:pPr>
            <w:r w:rsidRPr="00FC4F5A">
              <w:rPr>
                <w:rFonts w:ascii="Times New Roman" w:hAnsi="Times New Roman"/>
                <w:noProof w:val="0"/>
                <w:sz w:val="24"/>
                <w:szCs w:val="24"/>
              </w:rPr>
              <w:t xml:space="preserve">    0.290  </w:t>
            </w:r>
          </w:p>
          <w:p w14:paraId="2C714BA1" w14:textId="77777777" w:rsidR="00FC4F5A" w:rsidRPr="00FC4F5A" w:rsidRDefault="00FC4F5A" w:rsidP="00FC4F5A">
            <w:pPr>
              <w:spacing w:line="240" w:lineRule="auto"/>
              <w:ind w:left="254"/>
              <w:jc w:val="left"/>
              <w:cnfStyle w:val="000000100000" w:firstRow="0" w:lastRow="0" w:firstColumn="0" w:lastColumn="0" w:oddVBand="0" w:evenVBand="0" w:oddHBand="1" w:evenHBand="0" w:firstRowFirstColumn="0" w:firstRowLastColumn="0" w:lastRowFirstColumn="0" w:lastRowLastColumn="0"/>
              <w:rPr>
                <w:rFonts w:ascii="Times New Roman" w:hAnsi="Times New Roman"/>
                <w:noProof w:val="0"/>
                <w:sz w:val="24"/>
                <w:szCs w:val="24"/>
              </w:rPr>
            </w:pPr>
            <w:r w:rsidRPr="00FC4F5A">
              <w:rPr>
                <w:rFonts w:ascii="Times New Roman" w:hAnsi="Times New Roman"/>
                <w:noProof w:val="0"/>
                <w:sz w:val="24"/>
                <w:szCs w:val="24"/>
              </w:rPr>
              <w:t xml:space="preserve">0.0925  </w:t>
            </w:r>
          </w:p>
          <w:p w14:paraId="116F25A0" w14:textId="77777777" w:rsidR="00FC4F5A" w:rsidRPr="00FC4F5A" w:rsidRDefault="00FC4F5A" w:rsidP="00FC4F5A">
            <w:pPr>
              <w:spacing w:line="240" w:lineRule="auto"/>
              <w:ind w:left="254"/>
              <w:jc w:val="left"/>
              <w:cnfStyle w:val="000000100000" w:firstRow="0" w:lastRow="0" w:firstColumn="0" w:lastColumn="0" w:oddVBand="0" w:evenVBand="0" w:oddHBand="1" w:evenHBand="0" w:firstRowFirstColumn="0" w:firstRowLastColumn="0" w:lastRowFirstColumn="0" w:lastRowLastColumn="0"/>
              <w:rPr>
                <w:rFonts w:ascii="Times New Roman" w:hAnsi="Times New Roman"/>
                <w:noProof w:val="0"/>
                <w:sz w:val="24"/>
                <w:szCs w:val="24"/>
              </w:rPr>
            </w:pPr>
            <w:r w:rsidRPr="00FC4F5A">
              <w:rPr>
                <w:rFonts w:ascii="Times New Roman" w:hAnsi="Times New Roman"/>
                <w:noProof w:val="0"/>
                <w:sz w:val="24"/>
                <w:szCs w:val="24"/>
              </w:rPr>
              <w:t xml:space="preserve">0.0830  </w:t>
            </w:r>
          </w:p>
          <w:p w14:paraId="70031F33" w14:textId="77777777" w:rsidR="00FC4F5A" w:rsidRPr="00FC4F5A" w:rsidRDefault="00FC4F5A" w:rsidP="00FC4F5A">
            <w:pPr>
              <w:spacing w:line="240" w:lineRule="auto"/>
              <w:ind w:left="254"/>
              <w:jc w:val="left"/>
              <w:cnfStyle w:val="000000100000" w:firstRow="0" w:lastRow="0" w:firstColumn="0" w:lastColumn="0" w:oddVBand="0" w:evenVBand="0" w:oddHBand="1" w:evenHBand="0" w:firstRowFirstColumn="0" w:firstRowLastColumn="0" w:lastRowFirstColumn="0" w:lastRowLastColumn="0"/>
              <w:rPr>
                <w:rFonts w:ascii="Times New Roman" w:hAnsi="Times New Roman"/>
                <w:noProof w:val="0"/>
                <w:sz w:val="24"/>
                <w:szCs w:val="24"/>
              </w:rPr>
            </w:pPr>
            <w:r w:rsidRPr="00FC4F5A">
              <w:rPr>
                <w:rFonts w:ascii="Times New Roman" w:hAnsi="Times New Roman"/>
                <w:noProof w:val="0"/>
                <w:sz w:val="24"/>
                <w:szCs w:val="24"/>
              </w:rPr>
              <w:t xml:space="preserve">0.0795  </w:t>
            </w:r>
          </w:p>
          <w:p w14:paraId="42D0CA95" w14:textId="77777777" w:rsidR="00FC4F5A" w:rsidRPr="00FC4F5A" w:rsidRDefault="00FC4F5A" w:rsidP="00FC4F5A">
            <w:pPr>
              <w:spacing w:line="240" w:lineRule="auto"/>
              <w:ind w:left="254"/>
              <w:jc w:val="left"/>
              <w:cnfStyle w:val="000000100000" w:firstRow="0" w:lastRow="0" w:firstColumn="0" w:lastColumn="0" w:oddVBand="0" w:evenVBand="0" w:oddHBand="1" w:evenHBand="0" w:firstRowFirstColumn="0" w:firstRowLastColumn="0" w:lastRowFirstColumn="0" w:lastRowLastColumn="0"/>
              <w:rPr>
                <w:rFonts w:ascii="Times New Roman" w:hAnsi="Times New Roman"/>
                <w:noProof w:val="0"/>
                <w:sz w:val="24"/>
                <w:szCs w:val="24"/>
              </w:rPr>
            </w:pPr>
            <w:r w:rsidRPr="00FC4F5A">
              <w:rPr>
                <w:rFonts w:ascii="Times New Roman" w:hAnsi="Times New Roman"/>
                <w:noProof w:val="0"/>
                <w:sz w:val="24"/>
                <w:szCs w:val="24"/>
              </w:rPr>
              <w:t xml:space="preserve">0.0556  </w:t>
            </w:r>
          </w:p>
          <w:p w14:paraId="5EF89510" w14:textId="77777777" w:rsidR="00FC4F5A" w:rsidRPr="00FC4F5A" w:rsidRDefault="00FC4F5A" w:rsidP="00FC4F5A">
            <w:pPr>
              <w:spacing w:line="240" w:lineRule="auto"/>
              <w:ind w:left="254"/>
              <w:jc w:val="left"/>
              <w:cnfStyle w:val="000000100000" w:firstRow="0" w:lastRow="0" w:firstColumn="0" w:lastColumn="0" w:oddVBand="0" w:evenVBand="0" w:oddHBand="1" w:evenHBand="0" w:firstRowFirstColumn="0" w:firstRowLastColumn="0" w:lastRowFirstColumn="0" w:lastRowLastColumn="0"/>
              <w:rPr>
                <w:rFonts w:ascii="Times New Roman" w:hAnsi="Times New Roman"/>
                <w:noProof w:val="0"/>
                <w:sz w:val="24"/>
                <w:szCs w:val="24"/>
              </w:rPr>
            </w:pPr>
            <w:r w:rsidRPr="00FC4F5A">
              <w:rPr>
                <w:rFonts w:ascii="Times New Roman" w:hAnsi="Times New Roman"/>
                <w:noProof w:val="0"/>
                <w:sz w:val="24"/>
                <w:szCs w:val="24"/>
              </w:rPr>
              <w:t xml:space="preserve">0.0424  </w:t>
            </w:r>
          </w:p>
        </w:tc>
        <w:tc>
          <w:tcPr>
            <w:tcW w:w="953" w:type="pct"/>
          </w:tcPr>
          <w:p w14:paraId="017B65FA" w14:textId="77777777" w:rsidR="00FC4F5A" w:rsidRPr="00FC4F5A" w:rsidRDefault="00FC4F5A" w:rsidP="00FC4F5A">
            <w:pPr>
              <w:spacing w:line="240" w:lineRule="auto"/>
              <w:ind w:right="28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noProof w:val="0"/>
                <w:sz w:val="24"/>
                <w:szCs w:val="24"/>
              </w:rPr>
            </w:pPr>
            <w:r w:rsidRPr="00FC4F5A">
              <w:rPr>
                <w:rFonts w:ascii="Times New Roman" w:hAnsi="Times New Roman"/>
                <w:noProof w:val="0"/>
                <w:sz w:val="24"/>
                <w:szCs w:val="24"/>
              </w:rPr>
              <w:t xml:space="preserve">0.290  </w:t>
            </w:r>
          </w:p>
          <w:p w14:paraId="7603CF28" w14:textId="77777777" w:rsidR="00FC4F5A" w:rsidRPr="00FC4F5A" w:rsidRDefault="00FC4F5A" w:rsidP="00FC4F5A">
            <w:pPr>
              <w:spacing w:line="240" w:lineRule="auto"/>
              <w:ind w:right="28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noProof w:val="0"/>
                <w:sz w:val="24"/>
                <w:szCs w:val="24"/>
              </w:rPr>
            </w:pPr>
            <w:r w:rsidRPr="00FC4F5A">
              <w:rPr>
                <w:rFonts w:ascii="Times New Roman" w:hAnsi="Times New Roman"/>
                <w:noProof w:val="0"/>
                <w:sz w:val="24"/>
                <w:szCs w:val="24"/>
              </w:rPr>
              <w:t xml:space="preserve">0.409  </w:t>
            </w:r>
          </w:p>
          <w:p w14:paraId="0B2F193D" w14:textId="77777777" w:rsidR="00FC4F5A" w:rsidRPr="00FC4F5A" w:rsidRDefault="00FC4F5A" w:rsidP="00FC4F5A">
            <w:pPr>
              <w:spacing w:line="240" w:lineRule="auto"/>
              <w:ind w:right="28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noProof w:val="0"/>
                <w:sz w:val="24"/>
                <w:szCs w:val="24"/>
              </w:rPr>
            </w:pPr>
            <w:r w:rsidRPr="00FC4F5A">
              <w:rPr>
                <w:rFonts w:ascii="Times New Roman" w:hAnsi="Times New Roman"/>
                <w:noProof w:val="0"/>
                <w:sz w:val="24"/>
                <w:szCs w:val="24"/>
              </w:rPr>
              <w:t xml:space="preserve">0.390  </w:t>
            </w:r>
          </w:p>
          <w:p w14:paraId="28E7E0CD" w14:textId="77777777" w:rsidR="00FC4F5A" w:rsidRPr="00FC4F5A" w:rsidRDefault="00FC4F5A" w:rsidP="00FC4F5A">
            <w:pPr>
              <w:spacing w:line="240" w:lineRule="auto"/>
              <w:ind w:right="28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noProof w:val="0"/>
                <w:sz w:val="24"/>
                <w:szCs w:val="24"/>
              </w:rPr>
            </w:pPr>
            <w:r w:rsidRPr="00FC4F5A">
              <w:rPr>
                <w:rFonts w:ascii="Times New Roman" w:hAnsi="Times New Roman"/>
                <w:noProof w:val="0"/>
                <w:sz w:val="24"/>
                <w:szCs w:val="24"/>
              </w:rPr>
              <w:t xml:space="preserve">0.332  </w:t>
            </w:r>
          </w:p>
          <w:p w14:paraId="62A7CF52" w14:textId="77777777" w:rsidR="00FC4F5A" w:rsidRPr="00FC4F5A" w:rsidRDefault="00FC4F5A" w:rsidP="00FC4F5A">
            <w:pPr>
              <w:spacing w:line="240" w:lineRule="auto"/>
              <w:ind w:right="28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noProof w:val="0"/>
                <w:sz w:val="24"/>
                <w:szCs w:val="24"/>
              </w:rPr>
            </w:pPr>
            <w:r w:rsidRPr="00FC4F5A">
              <w:rPr>
                <w:rFonts w:ascii="Times New Roman" w:hAnsi="Times New Roman"/>
                <w:noProof w:val="0"/>
                <w:sz w:val="24"/>
                <w:szCs w:val="24"/>
              </w:rPr>
              <w:t xml:space="preserve">0.245  </w:t>
            </w:r>
          </w:p>
          <w:p w14:paraId="5AC95521" w14:textId="77777777" w:rsidR="00FC4F5A" w:rsidRPr="00FC4F5A" w:rsidRDefault="00FC4F5A" w:rsidP="00FC4F5A">
            <w:pPr>
              <w:spacing w:line="240" w:lineRule="auto"/>
              <w:ind w:right="28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noProof w:val="0"/>
                <w:sz w:val="24"/>
                <w:szCs w:val="24"/>
              </w:rPr>
            </w:pPr>
            <w:r w:rsidRPr="00FC4F5A">
              <w:rPr>
                <w:rFonts w:ascii="Times New Roman" w:hAnsi="Times New Roman"/>
                <w:noProof w:val="0"/>
                <w:sz w:val="24"/>
                <w:szCs w:val="24"/>
              </w:rPr>
              <w:t xml:space="preserve">0.265  </w:t>
            </w:r>
          </w:p>
        </w:tc>
      </w:tr>
      <w:tr w:rsidR="00FC4F5A" w:rsidRPr="00FC4F5A" w14:paraId="1FF082B6" w14:textId="77777777" w:rsidTr="00FC4F5A">
        <w:trPr>
          <w:trHeight w:val="1268"/>
        </w:trPr>
        <w:tc>
          <w:tcPr>
            <w:cnfStyle w:val="001000000000" w:firstRow="0" w:lastRow="0" w:firstColumn="1" w:lastColumn="0" w:oddVBand="0" w:evenVBand="0" w:oddHBand="0" w:evenHBand="0" w:firstRowFirstColumn="0" w:firstRowLastColumn="0" w:lastRowFirstColumn="0" w:lastRowLastColumn="0"/>
            <w:tcW w:w="783" w:type="pct"/>
          </w:tcPr>
          <w:p w14:paraId="6C7D2878" w14:textId="77777777" w:rsidR="00FC4F5A" w:rsidRPr="00FC4F5A" w:rsidRDefault="00FC4F5A" w:rsidP="00FC4F5A">
            <w:pPr>
              <w:spacing w:line="240" w:lineRule="auto"/>
              <w:ind w:right="100"/>
              <w:jc w:val="center"/>
              <w:rPr>
                <w:rFonts w:ascii="Times New Roman" w:hAnsi="Times New Roman"/>
                <w:b w:val="0"/>
                <w:noProof w:val="0"/>
                <w:sz w:val="24"/>
                <w:szCs w:val="24"/>
              </w:rPr>
            </w:pPr>
            <w:r w:rsidRPr="00FC4F5A">
              <w:rPr>
                <w:rFonts w:ascii="Times New Roman" w:hAnsi="Times New Roman"/>
                <w:b w:val="0"/>
                <w:noProof w:val="0"/>
                <w:sz w:val="24"/>
                <w:szCs w:val="24"/>
              </w:rPr>
              <w:t xml:space="preserve">10 </w:t>
            </w:r>
          </w:p>
          <w:p w14:paraId="188670C4" w14:textId="77777777" w:rsidR="00FC4F5A" w:rsidRPr="00FC4F5A" w:rsidRDefault="00FC4F5A" w:rsidP="00FC4F5A">
            <w:pPr>
              <w:spacing w:line="240" w:lineRule="auto"/>
              <w:ind w:right="100"/>
              <w:jc w:val="center"/>
              <w:rPr>
                <w:rFonts w:ascii="Times New Roman" w:hAnsi="Times New Roman"/>
                <w:b w:val="0"/>
                <w:noProof w:val="0"/>
                <w:sz w:val="24"/>
                <w:szCs w:val="24"/>
              </w:rPr>
            </w:pPr>
            <w:r w:rsidRPr="00FC4F5A">
              <w:rPr>
                <w:rFonts w:ascii="Times New Roman" w:hAnsi="Times New Roman"/>
                <w:b w:val="0"/>
                <w:noProof w:val="0"/>
                <w:sz w:val="24"/>
                <w:szCs w:val="24"/>
              </w:rPr>
              <w:t xml:space="preserve">11 </w:t>
            </w:r>
          </w:p>
          <w:p w14:paraId="78A0DBB4" w14:textId="77777777" w:rsidR="00FC4F5A" w:rsidRPr="00FC4F5A" w:rsidRDefault="00FC4F5A" w:rsidP="00FC4F5A">
            <w:pPr>
              <w:spacing w:line="240" w:lineRule="auto"/>
              <w:ind w:right="100"/>
              <w:jc w:val="center"/>
              <w:rPr>
                <w:rFonts w:ascii="Times New Roman" w:hAnsi="Times New Roman"/>
                <w:b w:val="0"/>
                <w:noProof w:val="0"/>
                <w:sz w:val="24"/>
                <w:szCs w:val="24"/>
              </w:rPr>
            </w:pPr>
            <w:r w:rsidRPr="00FC4F5A">
              <w:rPr>
                <w:rFonts w:ascii="Times New Roman" w:hAnsi="Times New Roman"/>
                <w:b w:val="0"/>
                <w:noProof w:val="0"/>
                <w:sz w:val="24"/>
                <w:szCs w:val="24"/>
              </w:rPr>
              <w:t xml:space="preserve">12 </w:t>
            </w:r>
          </w:p>
          <w:p w14:paraId="4E1973B0" w14:textId="77777777" w:rsidR="00FC4F5A" w:rsidRPr="00FC4F5A" w:rsidRDefault="00FC4F5A" w:rsidP="00FC4F5A">
            <w:pPr>
              <w:spacing w:line="240" w:lineRule="auto"/>
              <w:ind w:right="100"/>
              <w:jc w:val="center"/>
              <w:rPr>
                <w:rFonts w:ascii="Times New Roman" w:hAnsi="Times New Roman"/>
                <w:b w:val="0"/>
                <w:noProof w:val="0"/>
                <w:sz w:val="24"/>
                <w:szCs w:val="24"/>
              </w:rPr>
            </w:pPr>
            <w:r w:rsidRPr="00FC4F5A">
              <w:rPr>
                <w:rFonts w:ascii="Times New Roman" w:hAnsi="Times New Roman"/>
                <w:b w:val="0"/>
                <w:noProof w:val="0"/>
                <w:sz w:val="24"/>
                <w:szCs w:val="24"/>
              </w:rPr>
              <w:t xml:space="preserve">13 </w:t>
            </w:r>
          </w:p>
          <w:p w14:paraId="417804F9" w14:textId="77777777" w:rsidR="00FC4F5A" w:rsidRPr="00FC4F5A" w:rsidRDefault="00FC4F5A" w:rsidP="00FC4F5A">
            <w:pPr>
              <w:spacing w:line="240" w:lineRule="auto"/>
              <w:ind w:right="100"/>
              <w:jc w:val="center"/>
              <w:rPr>
                <w:rFonts w:ascii="Times New Roman" w:hAnsi="Times New Roman"/>
                <w:b w:val="0"/>
                <w:noProof w:val="0"/>
                <w:sz w:val="24"/>
                <w:szCs w:val="24"/>
              </w:rPr>
            </w:pPr>
            <w:r w:rsidRPr="00FC4F5A">
              <w:rPr>
                <w:rFonts w:ascii="Times New Roman" w:hAnsi="Times New Roman"/>
                <w:b w:val="0"/>
                <w:noProof w:val="0"/>
                <w:sz w:val="24"/>
                <w:szCs w:val="24"/>
              </w:rPr>
              <w:t xml:space="preserve">14 </w:t>
            </w:r>
          </w:p>
        </w:tc>
        <w:tc>
          <w:tcPr>
            <w:tcW w:w="958" w:type="pct"/>
          </w:tcPr>
          <w:p w14:paraId="34639CB9" w14:textId="77777777" w:rsidR="00FC4F5A" w:rsidRPr="00FC4F5A" w:rsidRDefault="00FC4F5A" w:rsidP="00FC4F5A">
            <w:pPr>
              <w:spacing w:line="240" w:lineRule="auto"/>
              <w:ind w:left="254"/>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val="0"/>
                <w:sz w:val="24"/>
                <w:szCs w:val="24"/>
              </w:rPr>
            </w:pPr>
            <w:r w:rsidRPr="00FC4F5A">
              <w:rPr>
                <w:rFonts w:ascii="Times New Roman" w:hAnsi="Times New Roman"/>
                <w:noProof w:val="0"/>
                <w:sz w:val="24"/>
                <w:szCs w:val="24"/>
              </w:rPr>
              <w:t xml:space="preserve">N/A  </w:t>
            </w:r>
          </w:p>
        </w:tc>
        <w:tc>
          <w:tcPr>
            <w:tcW w:w="1238" w:type="pct"/>
          </w:tcPr>
          <w:p w14:paraId="6C803DFF" w14:textId="77777777" w:rsidR="00FC4F5A" w:rsidRPr="00FC4F5A" w:rsidRDefault="00FC4F5A" w:rsidP="00FC4F5A">
            <w:pPr>
              <w:spacing w:after="29" w:line="24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val="0"/>
                <w:sz w:val="24"/>
                <w:szCs w:val="24"/>
              </w:rPr>
            </w:pPr>
            <w:r w:rsidRPr="00FC4F5A">
              <w:rPr>
                <w:rFonts w:ascii="Times New Roman" w:hAnsi="Times New Roman"/>
                <w:noProof w:val="0"/>
                <w:sz w:val="24"/>
                <w:szCs w:val="24"/>
              </w:rPr>
              <w:t xml:space="preserve">    6.822 x 10</w:t>
            </w:r>
            <w:r w:rsidRPr="00FC4F5A">
              <w:rPr>
                <w:rFonts w:ascii="Times New Roman" w:hAnsi="Times New Roman"/>
                <w:noProof w:val="0"/>
                <w:sz w:val="24"/>
                <w:szCs w:val="24"/>
                <w:vertAlign w:val="superscript"/>
              </w:rPr>
              <w:t>-3</w:t>
            </w:r>
            <w:r w:rsidRPr="00FC4F5A">
              <w:rPr>
                <w:rFonts w:ascii="Times New Roman" w:hAnsi="Times New Roman"/>
                <w:noProof w:val="0"/>
                <w:sz w:val="24"/>
                <w:szCs w:val="24"/>
              </w:rPr>
              <w:t xml:space="preserve"> </w:t>
            </w:r>
          </w:p>
          <w:p w14:paraId="0ED742D8" w14:textId="77777777" w:rsidR="00FC4F5A" w:rsidRPr="00FC4F5A" w:rsidRDefault="00FC4F5A" w:rsidP="00FC4F5A">
            <w:pPr>
              <w:spacing w:after="29" w:line="24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val="0"/>
                <w:sz w:val="24"/>
                <w:szCs w:val="24"/>
              </w:rPr>
            </w:pPr>
            <w:r w:rsidRPr="00FC4F5A">
              <w:rPr>
                <w:rFonts w:ascii="Times New Roman" w:hAnsi="Times New Roman"/>
                <w:noProof w:val="0"/>
                <w:sz w:val="24"/>
                <w:szCs w:val="24"/>
              </w:rPr>
              <w:t xml:space="preserve">    6.780 x 10</w:t>
            </w:r>
            <w:r w:rsidRPr="00FC4F5A">
              <w:rPr>
                <w:rFonts w:ascii="Times New Roman" w:hAnsi="Times New Roman"/>
                <w:noProof w:val="0"/>
                <w:sz w:val="24"/>
                <w:szCs w:val="24"/>
                <w:vertAlign w:val="superscript"/>
              </w:rPr>
              <w:t>-3</w:t>
            </w:r>
            <w:r w:rsidRPr="00FC4F5A">
              <w:rPr>
                <w:rFonts w:ascii="Times New Roman" w:hAnsi="Times New Roman"/>
                <w:noProof w:val="0"/>
                <w:sz w:val="24"/>
                <w:szCs w:val="24"/>
              </w:rPr>
              <w:t xml:space="preserve"> </w:t>
            </w:r>
          </w:p>
          <w:p w14:paraId="732C1ED3" w14:textId="77777777" w:rsidR="00FC4F5A" w:rsidRPr="00FC4F5A" w:rsidRDefault="00FC4F5A" w:rsidP="00FC4F5A">
            <w:pPr>
              <w:spacing w:after="29" w:line="24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val="0"/>
                <w:sz w:val="24"/>
                <w:szCs w:val="24"/>
              </w:rPr>
            </w:pPr>
            <w:r w:rsidRPr="00FC4F5A">
              <w:rPr>
                <w:rFonts w:ascii="Times New Roman" w:hAnsi="Times New Roman"/>
                <w:noProof w:val="0"/>
                <w:sz w:val="24"/>
                <w:szCs w:val="24"/>
              </w:rPr>
              <w:t xml:space="preserve">    6.590 x 10</w:t>
            </w:r>
            <w:r w:rsidRPr="00FC4F5A">
              <w:rPr>
                <w:rFonts w:ascii="Times New Roman" w:hAnsi="Times New Roman"/>
                <w:noProof w:val="0"/>
                <w:sz w:val="24"/>
                <w:szCs w:val="24"/>
                <w:vertAlign w:val="superscript"/>
              </w:rPr>
              <w:t>-3</w:t>
            </w:r>
            <w:r w:rsidRPr="00FC4F5A">
              <w:rPr>
                <w:rFonts w:ascii="Times New Roman" w:hAnsi="Times New Roman"/>
                <w:noProof w:val="0"/>
                <w:sz w:val="24"/>
                <w:szCs w:val="24"/>
              </w:rPr>
              <w:t xml:space="preserve"> </w:t>
            </w:r>
          </w:p>
          <w:p w14:paraId="7EA773FE" w14:textId="77777777" w:rsidR="00FC4F5A" w:rsidRPr="00FC4F5A" w:rsidRDefault="00FC4F5A" w:rsidP="00FC4F5A">
            <w:pPr>
              <w:spacing w:after="27" w:line="24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val="0"/>
                <w:sz w:val="24"/>
                <w:szCs w:val="24"/>
              </w:rPr>
            </w:pPr>
            <w:r w:rsidRPr="00FC4F5A">
              <w:rPr>
                <w:rFonts w:ascii="Times New Roman" w:hAnsi="Times New Roman"/>
                <w:noProof w:val="0"/>
                <w:sz w:val="24"/>
                <w:szCs w:val="24"/>
              </w:rPr>
              <w:t xml:space="preserve">    5.693 x 10</w:t>
            </w:r>
            <w:r w:rsidRPr="00FC4F5A">
              <w:rPr>
                <w:rFonts w:ascii="Times New Roman" w:hAnsi="Times New Roman"/>
                <w:noProof w:val="0"/>
                <w:sz w:val="24"/>
                <w:szCs w:val="24"/>
                <w:vertAlign w:val="superscript"/>
              </w:rPr>
              <w:t>-3</w:t>
            </w:r>
            <w:r w:rsidRPr="00FC4F5A">
              <w:rPr>
                <w:rFonts w:ascii="Times New Roman" w:hAnsi="Times New Roman"/>
                <w:noProof w:val="0"/>
                <w:sz w:val="24"/>
                <w:szCs w:val="24"/>
              </w:rPr>
              <w:t xml:space="preserve"> </w:t>
            </w:r>
          </w:p>
          <w:p w14:paraId="7919D47A" w14:textId="77777777" w:rsidR="00FC4F5A" w:rsidRPr="00FC4F5A" w:rsidRDefault="00FC4F5A" w:rsidP="00FC4F5A">
            <w:pPr>
              <w:spacing w:line="24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val="0"/>
                <w:sz w:val="24"/>
                <w:szCs w:val="24"/>
              </w:rPr>
            </w:pPr>
            <w:r w:rsidRPr="00FC4F5A">
              <w:rPr>
                <w:rFonts w:ascii="Times New Roman" w:hAnsi="Times New Roman"/>
                <w:noProof w:val="0"/>
                <w:sz w:val="24"/>
                <w:szCs w:val="24"/>
              </w:rPr>
              <w:t xml:space="preserve">    5.225 x 10</w:t>
            </w:r>
            <w:r w:rsidRPr="00FC4F5A">
              <w:rPr>
                <w:rFonts w:ascii="Times New Roman" w:hAnsi="Times New Roman"/>
                <w:noProof w:val="0"/>
                <w:sz w:val="24"/>
                <w:szCs w:val="24"/>
                <w:vertAlign w:val="superscript"/>
              </w:rPr>
              <w:t>-3</w:t>
            </w:r>
            <w:r w:rsidRPr="00FC4F5A">
              <w:rPr>
                <w:rFonts w:ascii="Times New Roman" w:hAnsi="Times New Roman"/>
                <w:noProof w:val="0"/>
                <w:sz w:val="24"/>
                <w:szCs w:val="24"/>
              </w:rPr>
              <w:t xml:space="preserve"> </w:t>
            </w:r>
          </w:p>
        </w:tc>
        <w:tc>
          <w:tcPr>
            <w:tcW w:w="1067" w:type="pct"/>
          </w:tcPr>
          <w:p w14:paraId="6EF93A3D" w14:textId="77777777" w:rsidR="00FC4F5A" w:rsidRPr="00FC4F5A" w:rsidRDefault="00FC4F5A" w:rsidP="00FC4F5A">
            <w:pPr>
              <w:spacing w:line="240" w:lineRule="auto"/>
              <w:ind w:right="27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noProof w:val="0"/>
                <w:sz w:val="24"/>
                <w:szCs w:val="24"/>
              </w:rPr>
            </w:pPr>
            <w:r w:rsidRPr="00FC4F5A">
              <w:rPr>
                <w:rFonts w:ascii="Times New Roman" w:hAnsi="Times New Roman"/>
                <w:noProof w:val="0"/>
                <w:sz w:val="24"/>
                <w:szCs w:val="24"/>
              </w:rPr>
              <w:t xml:space="preserve">N/A  </w:t>
            </w:r>
          </w:p>
        </w:tc>
        <w:tc>
          <w:tcPr>
            <w:tcW w:w="953" w:type="pct"/>
          </w:tcPr>
          <w:p w14:paraId="6A3C21FB" w14:textId="77777777" w:rsidR="00FC4F5A" w:rsidRPr="00FC4F5A" w:rsidRDefault="00FC4F5A" w:rsidP="00FC4F5A">
            <w:pPr>
              <w:spacing w:line="240" w:lineRule="auto"/>
              <w:ind w:left="254"/>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val="0"/>
                <w:sz w:val="24"/>
                <w:szCs w:val="24"/>
              </w:rPr>
            </w:pPr>
            <w:r w:rsidRPr="00FC4F5A">
              <w:rPr>
                <w:rFonts w:ascii="Times New Roman" w:hAnsi="Times New Roman"/>
                <w:noProof w:val="0"/>
                <w:sz w:val="24"/>
                <w:szCs w:val="24"/>
              </w:rPr>
              <w:t xml:space="preserve">N/A  </w:t>
            </w:r>
          </w:p>
        </w:tc>
      </w:tr>
    </w:tbl>
    <w:p w14:paraId="346E7CAF" w14:textId="35684A8D" w:rsidR="00815BA6" w:rsidRDefault="00FC4F5A" w:rsidP="00815BA6">
      <w:pPr>
        <w:pStyle w:val="MDPI31text"/>
      </w:pPr>
      <w:r w:rsidRPr="00815BA6">
        <w:t xml:space="preserve"> </w:t>
      </w:r>
      <w:r w:rsidR="00815BA6" w:rsidRPr="00815BA6">
        <w:t>(Source: Abrams, 1999).</w:t>
      </w:r>
    </w:p>
    <w:p w14:paraId="7D00CD40" w14:textId="77777777" w:rsidR="00F96A6E" w:rsidRPr="00815BA6" w:rsidRDefault="00F96A6E" w:rsidP="00815BA6">
      <w:pPr>
        <w:pStyle w:val="MDPI31text"/>
      </w:pPr>
    </w:p>
    <w:p w14:paraId="0DB21A06" w14:textId="653B47DF" w:rsidR="00815BA6" w:rsidRPr="00815BA6" w:rsidRDefault="00815BA6" w:rsidP="00815BA6">
      <w:pPr>
        <w:pStyle w:val="MDPI31text"/>
      </w:pPr>
      <w:r w:rsidRPr="00815BA6">
        <w:t xml:space="preserve">The results of the computation in </w:t>
      </w:r>
      <w:r w:rsidR="00F96A6E">
        <w:t>Step</w:t>
      </w:r>
      <w:r w:rsidRPr="00815BA6">
        <w:t xml:space="preserve"> 1 above should fall within the acceptable limit of radiance values for ASTER bands and gains (Table 3.3).</w:t>
      </w:r>
    </w:p>
    <w:p w14:paraId="049D007F" w14:textId="4176FD22" w:rsidR="00815BA6" w:rsidRDefault="00815BA6" w:rsidP="00815BA6">
      <w:pPr>
        <w:pStyle w:val="MDPI31text"/>
      </w:pPr>
      <w:r w:rsidRPr="00815BA6">
        <w:rPr>
          <w:b/>
          <w:u w:val="single"/>
        </w:rPr>
        <w:t>Step 2: Spectral radiance to TOA reflectance.</w:t>
      </w:r>
      <w:r w:rsidRPr="00815BA6">
        <w:t xml:space="preserve"> Top of Atmosphere (TOA) reflectance for a specific band is calculated using the standard Landsat formula:</w:t>
      </w:r>
    </w:p>
    <w:p w14:paraId="0CD9E17D" w14:textId="77777777" w:rsidR="00F96A6E" w:rsidRPr="00815BA6" w:rsidRDefault="00F96A6E" w:rsidP="00815BA6">
      <w:pPr>
        <w:pStyle w:val="MDPI31text"/>
      </w:pPr>
    </w:p>
    <w:p w14:paraId="1628B0FA" w14:textId="77777777" w:rsidR="00815BA6" w:rsidRPr="00815BA6" w:rsidRDefault="00815BA6" w:rsidP="00BC50EF">
      <w:pPr>
        <w:pStyle w:val="MDPI31text"/>
        <w:jc w:val="center"/>
      </w:pPr>
      <w:r w:rsidRPr="00815BA6">
        <w:rPr>
          <w:noProof/>
          <w:lang w:val="en-GB"/>
        </w:rPr>
        <w:drawing>
          <wp:inline distT="0" distB="0" distL="0" distR="0" wp14:anchorId="2370B9DD" wp14:editId="36972914">
            <wp:extent cx="2478024" cy="582168"/>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47502" name="Picture 47502"/>
                    <pic:cNvPicPr/>
                  </pic:nvPicPr>
                  <pic:blipFill>
                    <a:blip r:embed="rId11"/>
                    <a:stretch>
                      <a:fillRect/>
                    </a:stretch>
                  </pic:blipFill>
                  <pic:spPr>
                    <a:xfrm>
                      <a:off x="0" y="0"/>
                      <a:ext cx="2478024" cy="582168"/>
                    </a:xfrm>
                    <a:prstGeom prst="rect">
                      <a:avLst/>
                    </a:prstGeom>
                  </pic:spPr>
                </pic:pic>
              </a:graphicData>
            </a:graphic>
          </wp:inline>
        </w:drawing>
      </w:r>
    </w:p>
    <w:p w14:paraId="321A1A13" w14:textId="77777777" w:rsidR="00815BA6" w:rsidRPr="00815BA6" w:rsidRDefault="00815BA6" w:rsidP="00815BA6">
      <w:pPr>
        <w:pStyle w:val="MDPI31text"/>
      </w:pPr>
    </w:p>
    <w:p w14:paraId="2E6707AC" w14:textId="77777777" w:rsidR="00815BA6" w:rsidRPr="00815BA6" w:rsidRDefault="00815BA6" w:rsidP="00815BA6">
      <w:pPr>
        <w:pStyle w:val="MDPI31text"/>
      </w:pPr>
      <w:r w:rsidRPr="00815BA6">
        <w:t>Where,</w:t>
      </w:r>
    </w:p>
    <w:p w14:paraId="419E10E0" w14:textId="1CADB870" w:rsidR="00815BA6" w:rsidRPr="00815BA6" w:rsidRDefault="00815BA6" w:rsidP="00815BA6">
      <w:pPr>
        <w:pStyle w:val="MDPI31text"/>
      </w:pPr>
      <w:r w:rsidRPr="00815BA6">
        <w:rPr>
          <w:noProof/>
        </w:rPr>
        <w:drawing>
          <wp:inline distT="0" distB="0" distL="0" distR="0" wp14:anchorId="68C26159" wp14:editId="58CF1D8E">
            <wp:extent cx="476885" cy="1555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885" cy="155575"/>
                    </a:xfrm>
                    <a:prstGeom prst="rect">
                      <a:avLst/>
                    </a:prstGeom>
                    <a:noFill/>
                    <a:ln>
                      <a:noFill/>
                    </a:ln>
                  </pic:spPr>
                </pic:pic>
              </a:graphicData>
            </a:graphic>
          </wp:inline>
        </w:drawing>
      </w:r>
      <w:r w:rsidRPr="00815BA6">
        <w:t>= Unitless planetary reflectance</w:t>
      </w:r>
    </w:p>
    <w:p w14:paraId="67FA2E79" w14:textId="43E2087B" w:rsidR="00815BA6" w:rsidRPr="00815BA6" w:rsidRDefault="00815BA6" w:rsidP="00815BA6">
      <w:pPr>
        <w:pStyle w:val="MDPI31text"/>
      </w:pPr>
      <w:r w:rsidRPr="00815BA6">
        <w:rPr>
          <w:noProof/>
          <w:lang w:val="en-GB"/>
        </w:rPr>
        <w:drawing>
          <wp:inline distT="0" distB="0" distL="0" distR="0" wp14:anchorId="600FBD47" wp14:editId="56DD44E7">
            <wp:extent cx="121920" cy="152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1920" cy="152400"/>
                    </a:xfrm>
                    <a:prstGeom prst="rect">
                      <a:avLst/>
                    </a:prstGeom>
                    <a:noFill/>
                  </pic:spPr>
                </pic:pic>
              </a:graphicData>
            </a:graphic>
          </wp:inline>
        </w:drawing>
      </w:r>
      <w:r w:rsidRPr="00815BA6">
        <w:t xml:space="preserve">= Wavelength, corresponding to a specific band number      </w:t>
      </w:r>
    </w:p>
    <w:p w14:paraId="03D5D4A4" w14:textId="6FC9EF37" w:rsidR="00815BA6" w:rsidRPr="00815BA6" w:rsidRDefault="00F96A6E" w:rsidP="00815BA6">
      <w:pPr>
        <w:pStyle w:val="MDPI31text"/>
        <w:ind w:left="0" w:firstLine="0"/>
      </w:pPr>
      <w:r>
        <w:t xml:space="preserve">                                  </w:t>
      </w:r>
      <w:r w:rsidR="00815BA6" w:rsidRPr="00815BA6">
        <w:rPr>
          <w:noProof/>
          <w:lang w:val="en-GB"/>
        </w:rPr>
        <w:drawing>
          <wp:inline distT="0" distB="0" distL="0" distR="0" wp14:anchorId="01A93248" wp14:editId="52FA97E5">
            <wp:extent cx="487680" cy="201295"/>
            <wp:effectExtent l="0" t="0" r="762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680" cy="201295"/>
                    </a:xfrm>
                    <a:prstGeom prst="rect">
                      <a:avLst/>
                    </a:prstGeom>
                    <a:noFill/>
                  </pic:spPr>
                </pic:pic>
              </a:graphicData>
            </a:graphic>
          </wp:inline>
        </w:drawing>
      </w:r>
      <w:r w:rsidR="00815BA6" w:rsidRPr="00815BA6">
        <w:t>= Mean solar exoatmospheric irradiances, illustrated in Table 3.4. Thome et</w:t>
      </w:r>
      <w:r>
        <w:t xml:space="preserve"> </w:t>
      </w:r>
      <w:r w:rsidR="00815BA6" w:rsidRPr="00815BA6">
        <w:t>al., 2001 (A) values were used.</w:t>
      </w:r>
    </w:p>
    <w:p w14:paraId="3D4B54A5" w14:textId="6C5B2D1D" w:rsidR="00815BA6" w:rsidRPr="00815BA6" w:rsidRDefault="00F96A6E" w:rsidP="00F96A6E">
      <w:pPr>
        <w:pStyle w:val="MDPI31text"/>
        <w:ind w:left="0" w:firstLine="0"/>
      </w:pPr>
      <w:r>
        <w:t xml:space="preserve">                                 </w:t>
      </w:r>
      <w:r w:rsidR="00815BA6" w:rsidRPr="00815BA6">
        <w:t>L</w:t>
      </w:r>
      <w:r w:rsidR="00815BA6" w:rsidRPr="00815BA6">
        <w:rPr>
          <w:i/>
          <w:vertAlign w:val="subscript"/>
        </w:rPr>
        <w:t>rad =</w:t>
      </w:r>
      <w:r w:rsidR="00815BA6" w:rsidRPr="00815BA6">
        <w:t xml:space="preserve"> spectral radiance at the sensor’s aperture.</w:t>
      </w:r>
    </w:p>
    <w:p w14:paraId="0DFB1935" w14:textId="0C0D9D35" w:rsidR="00815BA6" w:rsidRPr="00815BA6" w:rsidRDefault="00F96A6E" w:rsidP="00815BA6">
      <w:pPr>
        <w:pStyle w:val="MDPI31text"/>
        <w:ind w:left="0" w:firstLine="0"/>
      </w:pPr>
      <w:r>
        <w:t xml:space="preserve">                                 </w:t>
      </w:r>
      <w:r w:rsidR="00815BA6" w:rsidRPr="00815BA6">
        <w:t>d = Earth-Sun distance in astronomical units interpolated from values listed in          Table 5</w:t>
      </w:r>
    </w:p>
    <w:p w14:paraId="7502C2DE" w14:textId="0A41400A" w:rsidR="00815BA6" w:rsidRPr="00815BA6" w:rsidRDefault="00F96A6E" w:rsidP="00815BA6">
      <w:pPr>
        <w:pStyle w:val="MDPI31text"/>
        <w:ind w:left="0" w:firstLine="0"/>
      </w:pPr>
      <w:r>
        <w:t xml:space="preserve">                               </w:t>
      </w:r>
      <w:r w:rsidR="00815BA6" w:rsidRPr="00815BA6">
        <w:t xml:space="preserve"> </w:t>
      </w:r>
      <w:r w:rsidR="00815BA6" w:rsidRPr="00815BA6">
        <w:rPr>
          <w:noProof/>
          <w:lang w:val="en-GB"/>
        </w:rPr>
        <w:drawing>
          <wp:inline distT="0" distB="0" distL="0" distR="0" wp14:anchorId="72A21EAE" wp14:editId="507FF37E">
            <wp:extent cx="219710" cy="201295"/>
            <wp:effectExtent l="0" t="0" r="889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9710" cy="201295"/>
                    </a:xfrm>
                    <a:prstGeom prst="rect">
                      <a:avLst/>
                    </a:prstGeom>
                    <a:noFill/>
                  </pic:spPr>
                </pic:pic>
              </a:graphicData>
            </a:graphic>
          </wp:inline>
        </w:drawing>
      </w:r>
      <w:r w:rsidR="00815BA6" w:rsidRPr="00815BA6">
        <w:t xml:space="preserve"> = Solar zenith angle in degrees (zenith angle = 90– solar elevation angle), which   is found in the ASTER header file </w:t>
      </w:r>
    </w:p>
    <w:p w14:paraId="05FABCD5" w14:textId="5DA046B5" w:rsidR="00815BA6" w:rsidRPr="00815BA6" w:rsidRDefault="00815BA6" w:rsidP="00815BA6">
      <w:pPr>
        <w:pStyle w:val="MDPI31text"/>
      </w:pPr>
      <w:bookmarkStart w:id="8" w:name="_Toc514121412"/>
      <w:r w:rsidRPr="00815BA6">
        <w:rPr>
          <w:b/>
          <w:bCs/>
        </w:rPr>
        <w:t>Table 3</w:t>
      </w:r>
      <w:r w:rsidR="00F96A6E" w:rsidRPr="00F96A6E">
        <w:rPr>
          <w:b/>
          <w:bCs/>
        </w:rPr>
        <w:t>.</w:t>
      </w:r>
      <w:r w:rsidR="00F96A6E">
        <w:t xml:space="preserve"> </w:t>
      </w:r>
      <w:r w:rsidRPr="00815BA6">
        <w:t>Maximum Radiance Values for ASTER Bands and Gains</w:t>
      </w:r>
      <w:bookmarkEnd w:id="8"/>
      <w:r w:rsidRPr="00815BA6">
        <w:t xml:space="preserve"> </w:t>
      </w:r>
    </w:p>
    <w:tbl>
      <w:tblPr>
        <w:tblStyle w:val="PlainTable2"/>
        <w:tblW w:w="5321" w:type="pct"/>
        <w:tblInd w:w="-567" w:type="dxa"/>
        <w:tblLook w:val="04A0" w:firstRow="1" w:lastRow="0" w:firstColumn="1" w:lastColumn="0" w:noHBand="0" w:noVBand="1"/>
      </w:tblPr>
      <w:tblGrid>
        <w:gridCol w:w="4277"/>
        <w:gridCol w:w="1178"/>
        <w:gridCol w:w="1573"/>
        <w:gridCol w:w="1555"/>
        <w:gridCol w:w="2555"/>
      </w:tblGrid>
      <w:tr w:rsidR="00815BA6" w:rsidRPr="00815BA6" w14:paraId="05CED089" w14:textId="77777777" w:rsidTr="00F96A6E">
        <w:trPr>
          <w:cnfStyle w:val="100000000000" w:firstRow="1" w:lastRow="0" w:firstColumn="0" w:lastColumn="0" w:oddVBand="0" w:evenVBand="0" w:oddHBand="0"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920" w:type="pct"/>
            <w:vMerge w:val="restart"/>
          </w:tcPr>
          <w:p w14:paraId="7F2AE65B" w14:textId="72672E1D" w:rsidR="00815BA6" w:rsidRPr="00815BA6" w:rsidRDefault="00815BA6" w:rsidP="00F96A6E">
            <w:pPr>
              <w:pStyle w:val="MDPI31text"/>
              <w:spacing w:line="240" w:lineRule="auto"/>
              <w:jc w:val="center"/>
              <w:rPr>
                <w:b w:val="0"/>
              </w:rPr>
            </w:pPr>
            <w:r w:rsidRPr="00815BA6">
              <w:rPr>
                <w:b w:val="0"/>
              </w:rPr>
              <w:t>Band #</w:t>
            </w:r>
          </w:p>
        </w:tc>
        <w:tc>
          <w:tcPr>
            <w:tcW w:w="3080" w:type="pct"/>
            <w:gridSpan w:val="4"/>
          </w:tcPr>
          <w:p w14:paraId="2BD42CFE" w14:textId="7B610179" w:rsidR="00815BA6" w:rsidRPr="00815BA6" w:rsidRDefault="00815BA6" w:rsidP="00F96A6E">
            <w:pPr>
              <w:pStyle w:val="MDPI31text"/>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815BA6">
              <w:rPr>
                <w:b w:val="0"/>
              </w:rPr>
              <w:t>Maximum Radiance (W m</w:t>
            </w:r>
            <w:r w:rsidRPr="00815BA6">
              <w:rPr>
                <w:b w:val="0"/>
                <w:vertAlign w:val="superscript"/>
              </w:rPr>
              <w:t>-2</w:t>
            </w:r>
            <w:r w:rsidRPr="00815BA6">
              <w:rPr>
                <w:b w:val="0"/>
              </w:rPr>
              <w:t xml:space="preserve"> sr</w:t>
            </w:r>
            <w:r w:rsidRPr="00815BA6">
              <w:rPr>
                <w:b w:val="0"/>
                <w:vertAlign w:val="superscript"/>
              </w:rPr>
              <w:t>-1</w:t>
            </w:r>
            <w:r w:rsidRPr="00815BA6">
              <w:rPr>
                <w:b w:val="0"/>
              </w:rPr>
              <w:t xml:space="preserve"> µm</w:t>
            </w:r>
            <w:r w:rsidRPr="00815BA6">
              <w:rPr>
                <w:b w:val="0"/>
                <w:vertAlign w:val="superscript"/>
              </w:rPr>
              <w:t>-1</w:t>
            </w:r>
            <w:r w:rsidRPr="00815BA6">
              <w:rPr>
                <w:b w:val="0"/>
              </w:rPr>
              <w:t>)</w:t>
            </w:r>
          </w:p>
        </w:tc>
      </w:tr>
      <w:tr w:rsidR="00815BA6" w:rsidRPr="00815BA6" w14:paraId="09B7E499" w14:textId="77777777" w:rsidTr="00F96A6E">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920" w:type="pct"/>
            <w:vMerge/>
          </w:tcPr>
          <w:p w14:paraId="6A22DD73" w14:textId="77777777" w:rsidR="00815BA6" w:rsidRPr="00815BA6" w:rsidRDefault="00815BA6" w:rsidP="00F96A6E">
            <w:pPr>
              <w:pStyle w:val="MDPI31text"/>
              <w:spacing w:line="240" w:lineRule="auto"/>
              <w:jc w:val="center"/>
              <w:rPr>
                <w:b w:val="0"/>
              </w:rPr>
            </w:pPr>
          </w:p>
        </w:tc>
        <w:tc>
          <w:tcPr>
            <w:tcW w:w="529" w:type="pct"/>
          </w:tcPr>
          <w:p w14:paraId="56968222" w14:textId="5382715F" w:rsidR="00815BA6" w:rsidRPr="00815BA6" w:rsidRDefault="00815BA6" w:rsidP="00F96A6E">
            <w:pPr>
              <w:pStyle w:val="MDPI31text"/>
              <w:spacing w:line="240" w:lineRule="auto"/>
              <w:ind w:left="0"/>
              <w:jc w:val="center"/>
              <w:cnfStyle w:val="000000100000" w:firstRow="0" w:lastRow="0" w:firstColumn="0" w:lastColumn="0" w:oddVBand="0" w:evenVBand="0" w:oddHBand="1" w:evenHBand="0" w:firstRowFirstColumn="0" w:firstRowLastColumn="0" w:lastRowFirstColumn="0" w:lastRowLastColumn="0"/>
            </w:pPr>
            <w:r w:rsidRPr="00815BA6">
              <w:t>High gain</w:t>
            </w:r>
          </w:p>
        </w:tc>
        <w:tc>
          <w:tcPr>
            <w:tcW w:w="706" w:type="pct"/>
          </w:tcPr>
          <w:p w14:paraId="670B27C5" w14:textId="4E443170" w:rsidR="00815BA6" w:rsidRPr="00815BA6" w:rsidRDefault="00815BA6" w:rsidP="00F96A6E">
            <w:pPr>
              <w:pStyle w:val="MDPI31text"/>
              <w:spacing w:line="240" w:lineRule="auto"/>
              <w:ind w:left="0"/>
              <w:jc w:val="center"/>
              <w:cnfStyle w:val="000000100000" w:firstRow="0" w:lastRow="0" w:firstColumn="0" w:lastColumn="0" w:oddVBand="0" w:evenVBand="0" w:oddHBand="1" w:evenHBand="0" w:firstRowFirstColumn="0" w:firstRowLastColumn="0" w:lastRowFirstColumn="0" w:lastRowLastColumn="0"/>
            </w:pPr>
            <w:r w:rsidRPr="00815BA6">
              <w:t>Normal Gain</w:t>
            </w:r>
          </w:p>
        </w:tc>
        <w:tc>
          <w:tcPr>
            <w:tcW w:w="698" w:type="pct"/>
          </w:tcPr>
          <w:p w14:paraId="32018D1B" w14:textId="29296D0E" w:rsidR="00815BA6" w:rsidRPr="00815BA6" w:rsidRDefault="00815BA6" w:rsidP="00F96A6E">
            <w:pPr>
              <w:pStyle w:val="MDPI31text"/>
              <w:spacing w:line="240" w:lineRule="auto"/>
              <w:ind w:left="0"/>
              <w:jc w:val="center"/>
              <w:cnfStyle w:val="000000100000" w:firstRow="0" w:lastRow="0" w:firstColumn="0" w:lastColumn="0" w:oddVBand="0" w:evenVBand="0" w:oddHBand="1" w:evenHBand="0" w:firstRowFirstColumn="0" w:firstRowLastColumn="0" w:lastRowFirstColumn="0" w:lastRowLastColumn="0"/>
            </w:pPr>
            <w:r w:rsidRPr="00815BA6">
              <w:t>Low Gain 1</w:t>
            </w:r>
          </w:p>
        </w:tc>
        <w:tc>
          <w:tcPr>
            <w:tcW w:w="1147" w:type="pct"/>
          </w:tcPr>
          <w:p w14:paraId="008F04CD" w14:textId="354983FC" w:rsidR="00815BA6" w:rsidRPr="00815BA6" w:rsidRDefault="00815BA6" w:rsidP="00F96A6E">
            <w:pPr>
              <w:pStyle w:val="MDPI31text"/>
              <w:spacing w:line="240" w:lineRule="auto"/>
              <w:ind w:left="0"/>
              <w:jc w:val="center"/>
              <w:cnfStyle w:val="000000100000" w:firstRow="0" w:lastRow="0" w:firstColumn="0" w:lastColumn="0" w:oddVBand="0" w:evenVBand="0" w:oddHBand="1" w:evenHBand="0" w:firstRowFirstColumn="0" w:firstRowLastColumn="0" w:lastRowFirstColumn="0" w:lastRowLastColumn="0"/>
            </w:pPr>
            <w:r w:rsidRPr="00815BA6">
              <w:t>Low gain 2</w:t>
            </w:r>
          </w:p>
        </w:tc>
      </w:tr>
      <w:tr w:rsidR="00815BA6" w:rsidRPr="00815BA6" w14:paraId="5FC30ED4" w14:textId="77777777" w:rsidTr="00F96A6E">
        <w:trPr>
          <w:trHeight w:val="1040"/>
        </w:trPr>
        <w:tc>
          <w:tcPr>
            <w:cnfStyle w:val="001000000000" w:firstRow="0" w:lastRow="0" w:firstColumn="1" w:lastColumn="0" w:oddVBand="0" w:evenVBand="0" w:oddHBand="0" w:evenHBand="0" w:firstRowFirstColumn="0" w:firstRowLastColumn="0" w:lastRowFirstColumn="0" w:lastRowLastColumn="0"/>
            <w:tcW w:w="1920" w:type="pct"/>
          </w:tcPr>
          <w:p w14:paraId="6EC976EE" w14:textId="77777777" w:rsidR="00815BA6" w:rsidRPr="00815BA6" w:rsidRDefault="00815BA6" w:rsidP="00F96A6E">
            <w:pPr>
              <w:pStyle w:val="MDPI31text"/>
              <w:spacing w:line="240" w:lineRule="auto"/>
              <w:jc w:val="center"/>
              <w:rPr>
                <w:b w:val="0"/>
              </w:rPr>
            </w:pPr>
            <w:r w:rsidRPr="00815BA6">
              <w:rPr>
                <w:b w:val="0"/>
              </w:rPr>
              <w:t>1</w:t>
            </w:r>
          </w:p>
          <w:p w14:paraId="41E47A64" w14:textId="77777777" w:rsidR="00815BA6" w:rsidRPr="00815BA6" w:rsidRDefault="00815BA6" w:rsidP="00F96A6E">
            <w:pPr>
              <w:pStyle w:val="MDPI31text"/>
              <w:spacing w:line="240" w:lineRule="auto"/>
              <w:jc w:val="center"/>
              <w:rPr>
                <w:b w:val="0"/>
              </w:rPr>
            </w:pPr>
            <w:r w:rsidRPr="00815BA6">
              <w:rPr>
                <w:b w:val="0"/>
              </w:rPr>
              <w:t>2</w:t>
            </w:r>
          </w:p>
          <w:p w14:paraId="75381C2D" w14:textId="77777777" w:rsidR="00815BA6" w:rsidRPr="00815BA6" w:rsidRDefault="00815BA6" w:rsidP="00F96A6E">
            <w:pPr>
              <w:pStyle w:val="MDPI31text"/>
              <w:spacing w:line="240" w:lineRule="auto"/>
              <w:jc w:val="center"/>
              <w:rPr>
                <w:b w:val="0"/>
              </w:rPr>
            </w:pPr>
            <w:r w:rsidRPr="00815BA6">
              <w:rPr>
                <w:b w:val="0"/>
              </w:rPr>
              <w:t>3N</w:t>
            </w:r>
          </w:p>
          <w:p w14:paraId="049DDFFD" w14:textId="77777777" w:rsidR="00815BA6" w:rsidRPr="00815BA6" w:rsidRDefault="00815BA6" w:rsidP="00F96A6E">
            <w:pPr>
              <w:pStyle w:val="MDPI31text"/>
              <w:spacing w:line="240" w:lineRule="auto"/>
              <w:jc w:val="center"/>
              <w:rPr>
                <w:b w:val="0"/>
              </w:rPr>
            </w:pPr>
            <w:r w:rsidRPr="00815BA6">
              <w:rPr>
                <w:b w:val="0"/>
              </w:rPr>
              <w:t>3B</w:t>
            </w:r>
          </w:p>
        </w:tc>
        <w:tc>
          <w:tcPr>
            <w:tcW w:w="529" w:type="pct"/>
          </w:tcPr>
          <w:p w14:paraId="37A6A748" w14:textId="77777777" w:rsidR="00815BA6" w:rsidRPr="00815BA6" w:rsidRDefault="00815BA6" w:rsidP="00F96A6E">
            <w:pPr>
              <w:pStyle w:val="MDPI31text"/>
              <w:spacing w:line="240" w:lineRule="auto"/>
              <w:ind w:left="0"/>
              <w:jc w:val="center"/>
              <w:cnfStyle w:val="000000000000" w:firstRow="0" w:lastRow="0" w:firstColumn="0" w:lastColumn="0" w:oddVBand="0" w:evenVBand="0" w:oddHBand="0" w:evenHBand="0" w:firstRowFirstColumn="0" w:firstRowLastColumn="0" w:lastRowFirstColumn="0" w:lastRowLastColumn="0"/>
            </w:pPr>
            <w:r w:rsidRPr="00815BA6">
              <w:t>170.8</w:t>
            </w:r>
          </w:p>
          <w:p w14:paraId="0F6C3BBE" w14:textId="77777777" w:rsidR="00815BA6" w:rsidRPr="00815BA6" w:rsidRDefault="00815BA6" w:rsidP="00F96A6E">
            <w:pPr>
              <w:pStyle w:val="MDPI31text"/>
              <w:spacing w:line="240" w:lineRule="auto"/>
              <w:ind w:left="0"/>
              <w:jc w:val="center"/>
              <w:cnfStyle w:val="000000000000" w:firstRow="0" w:lastRow="0" w:firstColumn="0" w:lastColumn="0" w:oddVBand="0" w:evenVBand="0" w:oddHBand="0" w:evenHBand="0" w:firstRowFirstColumn="0" w:firstRowLastColumn="0" w:lastRowFirstColumn="0" w:lastRowLastColumn="0"/>
            </w:pPr>
            <w:r w:rsidRPr="00815BA6">
              <w:t>179.0</w:t>
            </w:r>
          </w:p>
          <w:p w14:paraId="463C9F8C" w14:textId="77777777" w:rsidR="00815BA6" w:rsidRPr="00815BA6" w:rsidRDefault="00815BA6" w:rsidP="00F96A6E">
            <w:pPr>
              <w:pStyle w:val="MDPI31text"/>
              <w:spacing w:line="240" w:lineRule="auto"/>
              <w:ind w:left="0"/>
              <w:jc w:val="center"/>
              <w:cnfStyle w:val="000000000000" w:firstRow="0" w:lastRow="0" w:firstColumn="0" w:lastColumn="0" w:oddVBand="0" w:evenVBand="0" w:oddHBand="0" w:evenHBand="0" w:firstRowFirstColumn="0" w:firstRowLastColumn="0" w:lastRowFirstColumn="0" w:lastRowLastColumn="0"/>
            </w:pPr>
            <w:r w:rsidRPr="00815BA6">
              <w:t>106.8</w:t>
            </w:r>
          </w:p>
          <w:p w14:paraId="1EC18831" w14:textId="77777777" w:rsidR="00815BA6" w:rsidRPr="00815BA6" w:rsidRDefault="00815BA6" w:rsidP="00F96A6E">
            <w:pPr>
              <w:pStyle w:val="MDPI31text"/>
              <w:spacing w:line="240" w:lineRule="auto"/>
              <w:ind w:left="0"/>
              <w:jc w:val="center"/>
              <w:cnfStyle w:val="000000000000" w:firstRow="0" w:lastRow="0" w:firstColumn="0" w:lastColumn="0" w:oddVBand="0" w:evenVBand="0" w:oddHBand="0" w:evenHBand="0" w:firstRowFirstColumn="0" w:firstRowLastColumn="0" w:lastRowFirstColumn="0" w:lastRowLastColumn="0"/>
            </w:pPr>
            <w:r w:rsidRPr="00815BA6">
              <w:t>106.8</w:t>
            </w:r>
          </w:p>
        </w:tc>
        <w:tc>
          <w:tcPr>
            <w:tcW w:w="706" w:type="pct"/>
          </w:tcPr>
          <w:p w14:paraId="01927A79" w14:textId="77777777" w:rsidR="00815BA6" w:rsidRPr="00815BA6" w:rsidRDefault="00815BA6" w:rsidP="00F96A6E">
            <w:pPr>
              <w:pStyle w:val="MDPI31text"/>
              <w:spacing w:line="240" w:lineRule="auto"/>
              <w:ind w:left="0"/>
              <w:jc w:val="center"/>
              <w:cnfStyle w:val="000000000000" w:firstRow="0" w:lastRow="0" w:firstColumn="0" w:lastColumn="0" w:oddVBand="0" w:evenVBand="0" w:oddHBand="0" w:evenHBand="0" w:firstRowFirstColumn="0" w:firstRowLastColumn="0" w:lastRowFirstColumn="0" w:lastRowLastColumn="0"/>
            </w:pPr>
            <w:r w:rsidRPr="00815BA6">
              <w:t>427</w:t>
            </w:r>
          </w:p>
          <w:p w14:paraId="6B71300C" w14:textId="77777777" w:rsidR="00815BA6" w:rsidRPr="00815BA6" w:rsidRDefault="00815BA6" w:rsidP="00F96A6E">
            <w:pPr>
              <w:pStyle w:val="MDPI31text"/>
              <w:spacing w:line="240" w:lineRule="auto"/>
              <w:ind w:left="0"/>
              <w:jc w:val="center"/>
              <w:cnfStyle w:val="000000000000" w:firstRow="0" w:lastRow="0" w:firstColumn="0" w:lastColumn="0" w:oddVBand="0" w:evenVBand="0" w:oddHBand="0" w:evenHBand="0" w:firstRowFirstColumn="0" w:firstRowLastColumn="0" w:lastRowFirstColumn="0" w:lastRowLastColumn="0"/>
            </w:pPr>
            <w:r w:rsidRPr="00815BA6">
              <w:t>358</w:t>
            </w:r>
          </w:p>
          <w:p w14:paraId="704D301F" w14:textId="77777777" w:rsidR="00815BA6" w:rsidRPr="00815BA6" w:rsidRDefault="00815BA6" w:rsidP="00F96A6E">
            <w:pPr>
              <w:pStyle w:val="MDPI31text"/>
              <w:spacing w:line="240" w:lineRule="auto"/>
              <w:ind w:left="0"/>
              <w:jc w:val="center"/>
              <w:cnfStyle w:val="000000000000" w:firstRow="0" w:lastRow="0" w:firstColumn="0" w:lastColumn="0" w:oddVBand="0" w:evenVBand="0" w:oddHBand="0" w:evenHBand="0" w:firstRowFirstColumn="0" w:firstRowLastColumn="0" w:lastRowFirstColumn="0" w:lastRowLastColumn="0"/>
            </w:pPr>
            <w:r w:rsidRPr="00815BA6">
              <w:t>218</w:t>
            </w:r>
          </w:p>
          <w:p w14:paraId="5C3C1311" w14:textId="77777777" w:rsidR="00815BA6" w:rsidRPr="00815BA6" w:rsidRDefault="00815BA6" w:rsidP="00F96A6E">
            <w:pPr>
              <w:pStyle w:val="MDPI31text"/>
              <w:spacing w:line="240" w:lineRule="auto"/>
              <w:ind w:left="0"/>
              <w:jc w:val="center"/>
              <w:cnfStyle w:val="000000000000" w:firstRow="0" w:lastRow="0" w:firstColumn="0" w:lastColumn="0" w:oddVBand="0" w:evenVBand="0" w:oddHBand="0" w:evenHBand="0" w:firstRowFirstColumn="0" w:firstRowLastColumn="0" w:lastRowFirstColumn="0" w:lastRowLastColumn="0"/>
            </w:pPr>
            <w:r w:rsidRPr="00815BA6">
              <w:t>218</w:t>
            </w:r>
          </w:p>
        </w:tc>
        <w:tc>
          <w:tcPr>
            <w:tcW w:w="698" w:type="pct"/>
          </w:tcPr>
          <w:p w14:paraId="07B44C1F" w14:textId="77777777" w:rsidR="00815BA6" w:rsidRPr="00815BA6" w:rsidRDefault="00815BA6" w:rsidP="00F96A6E">
            <w:pPr>
              <w:pStyle w:val="MDPI31text"/>
              <w:spacing w:line="240" w:lineRule="auto"/>
              <w:ind w:left="0"/>
              <w:jc w:val="center"/>
              <w:cnfStyle w:val="000000000000" w:firstRow="0" w:lastRow="0" w:firstColumn="0" w:lastColumn="0" w:oddVBand="0" w:evenVBand="0" w:oddHBand="0" w:evenHBand="0" w:firstRowFirstColumn="0" w:firstRowLastColumn="0" w:lastRowFirstColumn="0" w:lastRowLastColumn="0"/>
            </w:pPr>
            <w:r w:rsidRPr="00815BA6">
              <w:t>569</w:t>
            </w:r>
          </w:p>
          <w:p w14:paraId="2AD8E5AE" w14:textId="77777777" w:rsidR="00815BA6" w:rsidRPr="00815BA6" w:rsidRDefault="00815BA6" w:rsidP="00F96A6E">
            <w:pPr>
              <w:pStyle w:val="MDPI31text"/>
              <w:spacing w:line="240" w:lineRule="auto"/>
              <w:ind w:left="0"/>
              <w:jc w:val="center"/>
              <w:cnfStyle w:val="000000000000" w:firstRow="0" w:lastRow="0" w:firstColumn="0" w:lastColumn="0" w:oddVBand="0" w:evenVBand="0" w:oddHBand="0" w:evenHBand="0" w:firstRowFirstColumn="0" w:firstRowLastColumn="0" w:lastRowFirstColumn="0" w:lastRowLastColumn="0"/>
            </w:pPr>
            <w:r w:rsidRPr="00815BA6">
              <w:t>477</w:t>
            </w:r>
          </w:p>
          <w:p w14:paraId="5DF00253" w14:textId="77777777" w:rsidR="00815BA6" w:rsidRPr="00815BA6" w:rsidRDefault="00815BA6" w:rsidP="00F96A6E">
            <w:pPr>
              <w:pStyle w:val="MDPI31text"/>
              <w:spacing w:line="240" w:lineRule="auto"/>
              <w:ind w:left="0"/>
              <w:jc w:val="center"/>
              <w:cnfStyle w:val="000000000000" w:firstRow="0" w:lastRow="0" w:firstColumn="0" w:lastColumn="0" w:oddVBand="0" w:evenVBand="0" w:oddHBand="0" w:evenHBand="0" w:firstRowFirstColumn="0" w:firstRowLastColumn="0" w:lastRowFirstColumn="0" w:lastRowLastColumn="0"/>
            </w:pPr>
            <w:r w:rsidRPr="00815BA6">
              <w:t>290</w:t>
            </w:r>
          </w:p>
          <w:p w14:paraId="5B961A3E" w14:textId="77777777" w:rsidR="00815BA6" w:rsidRPr="00815BA6" w:rsidRDefault="00815BA6" w:rsidP="00F96A6E">
            <w:pPr>
              <w:pStyle w:val="MDPI31text"/>
              <w:spacing w:line="240" w:lineRule="auto"/>
              <w:ind w:left="0"/>
              <w:jc w:val="center"/>
              <w:cnfStyle w:val="000000000000" w:firstRow="0" w:lastRow="0" w:firstColumn="0" w:lastColumn="0" w:oddVBand="0" w:evenVBand="0" w:oddHBand="0" w:evenHBand="0" w:firstRowFirstColumn="0" w:firstRowLastColumn="0" w:lastRowFirstColumn="0" w:lastRowLastColumn="0"/>
            </w:pPr>
            <w:r w:rsidRPr="00815BA6">
              <w:t>290</w:t>
            </w:r>
          </w:p>
        </w:tc>
        <w:tc>
          <w:tcPr>
            <w:tcW w:w="1147" w:type="pct"/>
          </w:tcPr>
          <w:p w14:paraId="2879B28A" w14:textId="77777777" w:rsidR="00815BA6" w:rsidRPr="00815BA6" w:rsidRDefault="00815BA6" w:rsidP="00F96A6E">
            <w:pPr>
              <w:pStyle w:val="MDPI31text"/>
              <w:spacing w:line="240" w:lineRule="auto"/>
              <w:ind w:left="0"/>
              <w:jc w:val="center"/>
              <w:cnfStyle w:val="000000000000" w:firstRow="0" w:lastRow="0" w:firstColumn="0" w:lastColumn="0" w:oddVBand="0" w:evenVBand="0" w:oddHBand="0" w:evenHBand="0" w:firstRowFirstColumn="0" w:firstRowLastColumn="0" w:lastRowFirstColumn="0" w:lastRowLastColumn="0"/>
            </w:pPr>
            <w:r w:rsidRPr="00815BA6">
              <w:t>N/A</w:t>
            </w:r>
          </w:p>
        </w:tc>
      </w:tr>
      <w:tr w:rsidR="00815BA6" w:rsidRPr="00815BA6" w14:paraId="0BF89B13" w14:textId="77777777" w:rsidTr="00F96A6E">
        <w:trPr>
          <w:cnfStyle w:val="000000100000" w:firstRow="0" w:lastRow="0" w:firstColumn="0" w:lastColumn="0" w:oddVBand="0" w:evenVBand="0" w:oddHBand="1" w:evenHBand="0" w:firstRowFirstColumn="0" w:firstRowLastColumn="0" w:lastRowFirstColumn="0" w:lastRowLastColumn="0"/>
          <w:trHeight w:val="1527"/>
        </w:trPr>
        <w:tc>
          <w:tcPr>
            <w:cnfStyle w:val="001000000000" w:firstRow="0" w:lastRow="0" w:firstColumn="1" w:lastColumn="0" w:oddVBand="0" w:evenVBand="0" w:oddHBand="0" w:evenHBand="0" w:firstRowFirstColumn="0" w:firstRowLastColumn="0" w:lastRowFirstColumn="0" w:lastRowLastColumn="0"/>
            <w:tcW w:w="1920" w:type="pct"/>
          </w:tcPr>
          <w:p w14:paraId="591CCBC8" w14:textId="77777777" w:rsidR="00815BA6" w:rsidRPr="00815BA6" w:rsidRDefault="00815BA6" w:rsidP="00F96A6E">
            <w:pPr>
              <w:pStyle w:val="MDPI31text"/>
              <w:spacing w:line="240" w:lineRule="auto"/>
              <w:jc w:val="center"/>
              <w:rPr>
                <w:b w:val="0"/>
              </w:rPr>
            </w:pPr>
            <w:r w:rsidRPr="00815BA6">
              <w:rPr>
                <w:b w:val="0"/>
              </w:rPr>
              <w:t>4</w:t>
            </w:r>
          </w:p>
          <w:p w14:paraId="40C29FA8" w14:textId="77777777" w:rsidR="00815BA6" w:rsidRPr="00815BA6" w:rsidRDefault="00815BA6" w:rsidP="00F96A6E">
            <w:pPr>
              <w:pStyle w:val="MDPI31text"/>
              <w:spacing w:line="240" w:lineRule="auto"/>
              <w:jc w:val="center"/>
              <w:rPr>
                <w:b w:val="0"/>
              </w:rPr>
            </w:pPr>
            <w:r w:rsidRPr="00815BA6">
              <w:rPr>
                <w:b w:val="0"/>
              </w:rPr>
              <w:t>5</w:t>
            </w:r>
          </w:p>
          <w:p w14:paraId="0573CE5F" w14:textId="77777777" w:rsidR="00815BA6" w:rsidRPr="00815BA6" w:rsidRDefault="00815BA6" w:rsidP="00F96A6E">
            <w:pPr>
              <w:pStyle w:val="MDPI31text"/>
              <w:spacing w:line="240" w:lineRule="auto"/>
              <w:jc w:val="center"/>
              <w:rPr>
                <w:b w:val="0"/>
              </w:rPr>
            </w:pPr>
            <w:r w:rsidRPr="00815BA6">
              <w:rPr>
                <w:b w:val="0"/>
              </w:rPr>
              <w:t>6</w:t>
            </w:r>
          </w:p>
          <w:p w14:paraId="46C0B9ED" w14:textId="77777777" w:rsidR="00815BA6" w:rsidRPr="00815BA6" w:rsidRDefault="00815BA6" w:rsidP="00F96A6E">
            <w:pPr>
              <w:pStyle w:val="MDPI31text"/>
              <w:spacing w:line="240" w:lineRule="auto"/>
              <w:jc w:val="center"/>
              <w:rPr>
                <w:b w:val="0"/>
              </w:rPr>
            </w:pPr>
            <w:r w:rsidRPr="00815BA6">
              <w:rPr>
                <w:b w:val="0"/>
              </w:rPr>
              <w:t>7</w:t>
            </w:r>
          </w:p>
          <w:p w14:paraId="6AA98167" w14:textId="77777777" w:rsidR="00815BA6" w:rsidRPr="00815BA6" w:rsidRDefault="00815BA6" w:rsidP="00F96A6E">
            <w:pPr>
              <w:pStyle w:val="MDPI31text"/>
              <w:spacing w:line="240" w:lineRule="auto"/>
              <w:jc w:val="center"/>
              <w:rPr>
                <w:b w:val="0"/>
              </w:rPr>
            </w:pPr>
            <w:r w:rsidRPr="00815BA6">
              <w:rPr>
                <w:b w:val="0"/>
              </w:rPr>
              <w:t>8</w:t>
            </w:r>
          </w:p>
          <w:p w14:paraId="03D63120" w14:textId="77777777" w:rsidR="00815BA6" w:rsidRPr="00815BA6" w:rsidRDefault="00815BA6" w:rsidP="00F96A6E">
            <w:pPr>
              <w:pStyle w:val="MDPI31text"/>
              <w:spacing w:line="240" w:lineRule="auto"/>
              <w:jc w:val="center"/>
              <w:rPr>
                <w:b w:val="0"/>
              </w:rPr>
            </w:pPr>
            <w:r w:rsidRPr="00815BA6">
              <w:rPr>
                <w:b w:val="0"/>
              </w:rPr>
              <w:t>9</w:t>
            </w:r>
          </w:p>
        </w:tc>
        <w:tc>
          <w:tcPr>
            <w:tcW w:w="529" w:type="pct"/>
          </w:tcPr>
          <w:p w14:paraId="4B2750E5" w14:textId="77777777" w:rsidR="00815BA6" w:rsidRPr="00815BA6" w:rsidRDefault="00815BA6" w:rsidP="00F96A6E">
            <w:pPr>
              <w:pStyle w:val="MDPI31text"/>
              <w:spacing w:line="240" w:lineRule="auto"/>
              <w:ind w:left="0"/>
              <w:jc w:val="center"/>
              <w:cnfStyle w:val="000000100000" w:firstRow="0" w:lastRow="0" w:firstColumn="0" w:lastColumn="0" w:oddVBand="0" w:evenVBand="0" w:oddHBand="1" w:evenHBand="0" w:firstRowFirstColumn="0" w:firstRowLastColumn="0" w:lastRowFirstColumn="0" w:lastRowLastColumn="0"/>
            </w:pPr>
            <w:r w:rsidRPr="00815BA6">
              <w:t>27.5</w:t>
            </w:r>
          </w:p>
          <w:p w14:paraId="3E574AD7" w14:textId="77777777" w:rsidR="00815BA6" w:rsidRPr="00815BA6" w:rsidRDefault="00815BA6" w:rsidP="00F96A6E">
            <w:pPr>
              <w:pStyle w:val="MDPI31text"/>
              <w:spacing w:line="240" w:lineRule="auto"/>
              <w:ind w:left="0"/>
              <w:jc w:val="center"/>
              <w:cnfStyle w:val="000000100000" w:firstRow="0" w:lastRow="0" w:firstColumn="0" w:lastColumn="0" w:oddVBand="0" w:evenVBand="0" w:oddHBand="1" w:evenHBand="0" w:firstRowFirstColumn="0" w:firstRowLastColumn="0" w:lastRowFirstColumn="0" w:lastRowLastColumn="0"/>
            </w:pPr>
            <w:r w:rsidRPr="00815BA6">
              <w:t>8.8</w:t>
            </w:r>
          </w:p>
          <w:p w14:paraId="35DEF84B" w14:textId="77777777" w:rsidR="00815BA6" w:rsidRPr="00815BA6" w:rsidRDefault="00815BA6" w:rsidP="00F96A6E">
            <w:pPr>
              <w:pStyle w:val="MDPI31text"/>
              <w:spacing w:line="240" w:lineRule="auto"/>
              <w:ind w:left="0"/>
              <w:jc w:val="center"/>
              <w:cnfStyle w:val="000000100000" w:firstRow="0" w:lastRow="0" w:firstColumn="0" w:lastColumn="0" w:oddVBand="0" w:evenVBand="0" w:oddHBand="1" w:evenHBand="0" w:firstRowFirstColumn="0" w:firstRowLastColumn="0" w:lastRowFirstColumn="0" w:lastRowLastColumn="0"/>
            </w:pPr>
            <w:r w:rsidRPr="00815BA6">
              <w:t>7.9</w:t>
            </w:r>
          </w:p>
          <w:p w14:paraId="45E81516" w14:textId="77777777" w:rsidR="00815BA6" w:rsidRPr="00815BA6" w:rsidRDefault="00815BA6" w:rsidP="00F96A6E">
            <w:pPr>
              <w:pStyle w:val="MDPI31text"/>
              <w:spacing w:line="240" w:lineRule="auto"/>
              <w:ind w:left="0"/>
              <w:jc w:val="center"/>
              <w:cnfStyle w:val="000000100000" w:firstRow="0" w:lastRow="0" w:firstColumn="0" w:lastColumn="0" w:oddVBand="0" w:evenVBand="0" w:oddHBand="1" w:evenHBand="0" w:firstRowFirstColumn="0" w:firstRowLastColumn="0" w:lastRowFirstColumn="0" w:lastRowLastColumn="0"/>
            </w:pPr>
            <w:r w:rsidRPr="00815BA6">
              <w:t>7.55</w:t>
            </w:r>
          </w:p>
          <w:p w14:paraId="737DBD8A" w14:textId="77777777" w:rsidR="00815BA6" w:rsidRPr="00815BA6" w:rsidRDefault="00815BA6" w:rsidP="00F96A6E">
            <w:pPr>
              <w:pStyle w:val="MDPI31text"/>
              <w:spacing w:line="240" w:lineRule="auto"/>
              <w:ind w:left="0"/>
              <w:jc w:val="center"/>
              <w:cnfStyle w:val="000000100000" w:firstRow="0" w:lastRow="0" w:firstColumn="0" w:lastColumn="0" w:oddVBand="0" w:evenVBand="0" w:oddHBand="1" w:evenHBand="0" w:firstRowFirstColumn="0" w:firstRowLastColumn="0" w:lastRowFirstColumn="0" w:lastRowLastColumn="0"/>
            </w:pPr>
            <w:r w:rsidRPr="00815BA6">
              <w:t>5.27</w:t>
            </w:r>
          </w:p>
          <w:p w14:paraId="39DD3B16" w14:textId="77777777" w:rsidR="00815BA6" w:rsidRPr="00815BA6" w:rsidRDefault="00815BA6" w:rsidP="00F96A6E">
            <w:pPr>
              <w:pStyle w:val="MDPI31text"/>
              <w:spacing w:line="240" w:lineRule="auto"/>
              <w:ind w:left="0"/>
              <w:jc w:val="center"/>
              <w:cnfStyle w:val="000000100000" w:firstRow="0" w:lastRow="0" w:firstColumn="0" w:lastColumn="0" w:oddVBand="0" w:evenVBand="0" w:oddHBand="1" w:evenHBand="0" w:firstRowFirstColumn="0" w:firstRowLastColumn="0" w:lastRowFirstColumn="0" w:lastRowLastColumn="0"/>
            </w:pPr>
            <w:r w:rsidRPr="00815BA6">
              <w:t>4.02</w:t>
            </w:r>
          </w:p>
        </w:tc>
        <w:tc>
          <w:tcPr>
            <w:tcW w:w="706" w:type="pct"/>
          </w:tcPr>
          <w:p w14:paraId="7730A0D1" w14:textId="6059227A" w:rsidR="00815BA6" w:rsidRPr="00815BA6" w:rsidRDefault="00815BA6" w:rsidP="00F96A6E">
            <w:pPr>
              <w:pStyle w:val="MDPI31text"/>
              <w:spacing w:line="240" w:lineRule="auto"/>
              <w:ind w:left="0" w:firstLine="0"/>
              <w:jc w:val="center"/>
              <w:cnfStyle w:val="000000100000" w:firstRow="0" w:lastRow="0" w:firstColumn="0" w:lastColumn="0" w:oddVBand="0" w:evenVBand="0" w:oddHBand="1" w:evenHBand="0" w:firstRowFirstColumn="0" w:firstRowLastColumn="0" w:lastRowFirstColumn="0" w:lastRowLastColumn="0"/>
            </w:pPr>
            <w:r w:rsidRPr="00815BA6">
              <w:t>55.0</w:t>
            </w:r>
          </w:p>
          <w:p w14:paraId="1F966C5C" w14:textId="568C8A8B" w:rsidR="00815BA6" w:rsidRPr="00815BA6" w:rsidRDefault="00815BA6" w:rsidP="00F96A6E">
            <w:pPr>
              <w:pStyle w:val="MDPI31text"/>
              <w:spacing w:line="240" w:lineRule="auto"/>
              <w:ind w:left="0"/>
              <w:jc w:val="center"/>
              <w:cnfStyle w:val="000000100000" w:firstRow="0" w:lastRow="0" w:firstColumn="0" w:lastColumn="0" w:oddVBand="0" w:evenVBand="0" w:oddHBand="1" w:evenHBand="0" w:firstRowFirstColumn="0" w:firstRowLastColumn="0" w:lastRowFirstColumn="0" w:lastRowLastColumn="0"/>
            </w:pPr>
            <w:r w:rsidRPr="00815BA6">
              <w:t>17.6</w:t>
            </w:r>
          </w:p>
          <w:p w14:paraId="68C7D7C4" w14:textId="68ABE9BC" w:rsidR="00815BA6" w:rsidRPr="00815BA6" w:rsidRDefault="00815BA6" w:rsidP="00F96A6E">
            <w:pPr>
              <w:pStyle w:val="MDPI31text"/>
              <w:spacing w:line="240" w:lineRule="auto"/>
              <w:ind w:left="0"/>
              <w:jc w:val="center"/>
              <w:cnfStyle w:val="000000100000" w:firstRow="0" w:lastRow="0" w:firstColumn="0" w:lastColumn="0" w:oddVBand="0" w:evenVBand="0" w:oddHBand="1" w:evenHBand="0" w:firstRowFirstColumn="0" w:firstRowLastColumn="0" w:lastRowFirstColumn="0" w:lastRowLastColumn="0"/>
            </w:pPr>
            <w:r w:rsidRPr="00815BA6">
              <w:t>15.8</w:t>
            </w:r>
          </w:p>
          <w:p w14:paraId="55AD6BF1" w14:textId="2632B913" w:rsidR="00815BA6" w:rsidRPr="00815BA6" w:rsidRDefault="00815BA6" w:rsidP="00F96A6E">
            <w:pPr>
              <w:pStyle w:val="MDPI31text"/>
              <w:spacing w:line="240" w:lineRule="auto"/>
              <w:ind w:left="0"/>
              <w:jc w:val="center"/>
              <w:cnfStyle w:val="000000100000" w:firstRow="0" w:lastRow="0" w:firstColumn="0" w:lastColumn="0" w:oddVBand="0" w:evenVBand="0" w:oddHBand="1" w:evenHBand="0" w:firstRowFirstColumn="0" w:firstRowLastColumn="0" w:lastRowFirstColumn="0" w:lastRowLastColumn="0"/>
            </w:pPr>
            <w:r w:rsidRPr="00815BA6">
              <w:t>15.1</w:t>
            </w:r>
          </w:p>
          <w:p w14:paraId="7912F269" w14:textId="02F2D756" w:rsidR="00815BA6" w:rsidRPr="00815BA6" w:rsidRDefault="00815BA6" w:rsidP="00F96A6E">
            <w:pPr>
              <w:pStyle w:val="MDPI31text"/>
              <w:spacing w:line="240" w:lineRule="auto"/>
              <w:ind w:left="0"/>
              <w:jc w:val="center"/>
              <w:cnfStyle w:val="000000100000" w:firstRow="0" w:lastRow="0" w:firstColumn="0" w:lastColumn="0" w:oddVBand="0" w:evenVBand="0" w:oddHBand="1" w:evenHBand="0" w:firstRowFirstColumn="0" w:firstRowLastColumn="0" w:lastRowFirstColumn="0" w:lastRowLastColumn="0"/>
            </w:pPr>
            <w:r w:rsidRPr="00815BA6">
              <w:t>10.55</w:t>
            </w:r>
          </w:p>
          <w:p w14:paraId="66EA9BA1" w14:textId="393BB205" w:rsidR="00815BA6" w:rsidRPr="00815BA6" w:rsidRDefault="00815BA6" w:rsidP="00F96A6E">
            <w:pPr>
              <w:pStyle w:val="MDPI31text"/>
              <w:spacing w:line="240" w:lineRule="auto"/>
              <w:ind w:left="0"/>
              <w:jc w:val="center"/>
              <w:cnfStyle w:val="000000100000" w:firstRow="0" w:lastRow="0" w:firstColumn="0" w:lastColumn="0" w:oddVBand="0" w:evenVBand="0" w:oddHBand="1" w:evenHBand="0" w:firstRowFirstColumn="0" w:firstRowLastColumn="0" w:lastRowFirstColumn="0" w:lastRowLastColumn="0"/>
            </w:pPr>
            <w:r w:rsidRPr="00815BA6">
              <w:t>8.04</w:t>
            </w:r>
          </w:p>
        </w:tc>
        <w:tc>
          <w:tcPr>
            <w:tcW w:w="698" w:type="pct"/>
          </w:tcPr>
          <w:p w14:paraId="5161687F" w14:textId="77777777" w:rsidR="00815BA6" w:rsidRPr="00815BA6" w:rsidRDefault="00815BA6" w:rsidP="00F96A6E">
            <w:pPr>
              <w:pStyle w:val="MDPI31text"/>
              <w:spacing w:line="240" w:lineRule="auto"/>
              <w:ind w:left="0"/>
              <w:jc w:val="center"/>
              <w:cnfStyle w:val="000000100000" w:firstRow="0" w:lastRow="0" w:firstColumn="0" w:lastColumn="0" w:oddVBand="0" w:evenVBand="0" w:oddHBand="1" w:evenHBand="0" w:firstRowFirstColumn="0" w:firstRowLastColumn="0" w:lastRowFirstColumn="0" w:lastRowLastColumn="0"/>
            </w:pPr>
            <w:r w:rsidRPr="00815BA6">
              <w:t>73.3</w:t>
            </w:r>
          </w:p>
          <w:p w14:paraId="20F2B764" w14:textId="77777777" w:rsidR="00815BA6" w:rsidRPr="00815BA6" w:rsidRDefault="00815BA6" w:rsidP="00F96A6E">
            <w:pPr>
              <w:pStyle w:val="MDPI31text"/>
              <w:spacing w:line="240" w:lineRule="auto"/>
              <w:ind w:left="0"/>
              <w:jc w:val="center"/>
              <w:cnfStyle w:val="000000100000" w:firstRow="0" w:lastRow="0" w:firstColumn="0" w:lastColumn="0" w:oddVBand="0" w:evenVBand="0" w:oddHBand="1" w:evenHBand="0" w:firstRowFirstColumn="0" w:firstRowLastColumn="0" w:lastRowFirstColumn="0" w:lastRowLastColumn="0"/>
            </w:pPr>
            <w:r w:rsidRPr="00815BA6">
              <w:t>23.4</w:t>
            </w:r>
          </w:p>
          <w:p w14:paraId="1A723658" w14:textId="77777777" w:rsidR="00815BA6" w:rsidRPr="00815BA6" w:rsidRDefault="00815BA6" w:rsidP="00F96A6E">
            <w:pPr>
              <w:pStyle w:val="MDPI31text"/>
              <w:spacing w:line="240" w:lineRule="auto"/>
              <w:ind w:left="0"/>
              <w:jc w:val="center"/>
              <w:cnfStyle w:val="000000100000" w:firstRow="0" w:lastRow="0" w:firstColumn="0" w:lastColumn="0" w:oddVBand="0" w:evenVBand="0" w:oddHBand="1" w:evenHBand="0" w:firstRowFirstColumn="0" w:firstRowLastColumn="0" w:lastRowFirstColumn="0" w:lastRowLastColumn="0"/>
            </w:pPr>
            <w:r w:rsidRPr="00815BA6">
              <w:t>21.0</w:t>
            </w:r>
          </w:p>
          <w:p w14:paraId="2A9B9E98" w14:textId="77777777" w:rsidR="00815BA6" w:rsidRPr="00815BA6" w:rsidRDefault="00815BA6" w:rsidP="00F96A6E">
            <w:pPr>
              <w:pStyle w:val="MDPI31text"/>
              <w:spacing w:line="240" w:lineRule="auto"/>
              <w:ind w:left="0"/>
              <w:jc w:val="center"/>
              <w:cnfStyle w:val="000000100000" w:firstRow="0" w:lastRow="0" w:firstColumn="0" w:lastColumn="0" w:oddVBand="0" w:evenVBand="0" w:oddHBand="1" w:evenHBand="0" w:firstRowFirstColumn="0" w:firstRowLastColumn="0" w:lastRowFirstColumn="0" w:lastRowLastColumn="0"/>
            </w:pPr>
            <w:r w:rsidRPr="00815BA6">
              <w:t>20.1</w:t>
            </w:r>
          </w:p>
          <w:p w14:paraId="2F1FF1C8" w14:textId="77777777" w:rsidR="00815BA6" w:rsidRPr="00815BA6" w:rsidRDefault="00815BA6" w:rsidP="00F96A6E">
            <w:pPr>
              <w:pStyle w:val="MDPI31text"/>
              <w:spacing w:line="240" w:lineRule="auto"/>
              <w:ind w:left="0"/>
              <w:jc w:val="center"/>
              <w:cnfStyle w:val="000000100000" w:firstRow="0" w:lastRow="0" w:firstColumn="0" w:lastColumn="0" w:oddVBand="0" w:evenVBand="0" w:oddHBand="1" w:evenHBand="0" w:firstRowFirstColumn="0" w:firstRowLastColumn="0" w:lastRowFirstColumn="0" w:lastRowLastColumn="0"/>
            </w:pPr>
            <w:r w:rsidRPr="00815BA6">
              <w:t>14.06</w:t>
            </w:r>
          </w:p>
          <w:p w14:paraId="778B40D9" w14:textId="77777777" w:rsidR="00815BA6" w:rsidRPr="00815BA6" w:rsidRDefault="00815BA6" w:rsidP="00F96A6E">
            <w:pPr>
              <w:pStyle w:val="MDPI31text"/>
              <w:spacing w:line="240" w:lineRule="auto"/>
              <w:ind w:left="0"/>
              <w:jc w:val="center"/>
              <w:cnfStyle w:val="000000100000" w:firstRow="0" w:lastRow="0" w:firstColumn="0" w:lastColumn="0" w:oddVBand="0" w:evenVBand="0" w:oddHBand="1" w:evenHBand="0" w:firstRowFirstColumn="0" w:firstRowLastColumn="0" w:lastRowFirstColumn="0" w:lastRowLastColumn="0"/>
            </w:pPr>
            <w:r w:rsidRPr="00815BA6">
              <w:t>10.72</w:t>
            </w:r>
          </w:p>
        </w:tc>
        <w:tc>
          <w:tcPr>
            <w:tcW w:w="1147" w:type="pct"/>
          </w:tcPr>
          <w:p w14:paraId="3443B1B4" w14:textId="42293100" w:rsidR="00815BA6" w:rsidRPr="00815BA6" w:rsidRDefault="00815BA6" w:rsidP="00F96A6E">
            <w:pPr>
              <w:pStyle w:val="MDPI31text"/>
              <w:spacing w:line="240" w:lineRule="auto"/>
              <w:ind w:left="0"/>
              <w:jc w:val="center"/>
              <w:cnfStyle w:val="000000100000" w:firstRow="0" w:lastRow="0" w:firstColumn="0" w:lastColumn="0" w:oddVBand="0" w:evenVBand="0" w:oddHBand="1" w:evenHBand="0" w:firstRowFirstColumn="0" w:firstRowLastColumn="0" w:lastRowFirstColumn="0" w:lastRowLastColumn="0"/>
            </w:pPr>
            <w:r w:rsidRPr="00815BA6">
              <w:t>73.3</w:t>
            </w:r>
          </w:p>
          <w:p w14:paraId="24051D62" w14:textId="77777777" w:rsidR="00815BA6" w:rsidRPr="00815BA6" w:rsidRDefault="00815BA6" w:rsidP="00F96A6E">
            <w:pPr>
              <w:pStyle w:val="MDPI31text"/>
              <w:spacing w:line="240" w:lineRule="auto"/>
              <w:ind w:left="0"/>
              <w:jc w:val="center"/>
              <w:cnfStyle w:val="000000100000" w:firstRow="0" w:lastRow="0" w:firstColumn="0" w:lastColumn="0" w:oddVBand="0" w:evenVBand="0" w:oddHBand="1" w:evenHBand="0" w:firstRowFirstColumn="0" w:firstRowLastColumn="0" w:lastRowFirstColumn="0" w:lastRowLastColumn="0"/>
            </w:pPr>
            <w:r w:rsidRPr="00815BA6">
              <w:t>103.5</w:t>
            </w:r>
          </w:p>
          <w:p w14:paraId="73450E04" w14:textId="77777777" w:rsidR="00815BA6" w:rsidRPr="00815BA6" w:rsidRDefault="00815BA6" w:rsidP="00F96A6E">
            <w:pPr>
              <w:pStyle w:val="MDPI31text"/>
              <w:spacing w:line="240" w:lineRule="auto"/>
              <w:ind w:left="0"/>
              <w:jc w:val="center"/>
              <w:cnfStyle w:val="000000100000" w:firstRow="0" w:lastRow="0" w:firstColumn="0" w:lastColumn="0" w:oddVBand="0" w:evenVBand="0" w:oddHBand="1" w:evenHBand="0" w:firstRowFirstColumn="0" w:firstRowLastColumn="0" w:lastRowFirstColumn="0" w:lastRowLastColumn="0"/>
            </w:pPr>
            <w:r w:rsidRPr="00815BA6">
              <w:t>98.7</w:t>
            </w:r>
          </w:p>
          <w:p w14:paraId="3B37B25A" w14:textId="77777777" w:rsidR="00815BA6" w:rsidRPr="00815BA6" w:rsidRDefault="00815BA6" w:rsidP="00F96A6E">
            <w:pPr>
              <w:pStyle w:val="MDPI31text"/>
              <w:spacing w:line="240" w:lineRule="auto"/>
              <w:ind w:left="0"/>
              <w:jc w:val="center"/>
              <w:cnfStyle w:val="000000100000" w:firstRow="0" w:lastRow="0" w:firstColumn="0" w:lastColumn="0" w:oddVBand="0" w:evenVBand="0" w:oddHBand="1" w:evenHBand="0" w:firstRowFirstColumn="0" w:firstRowLastColumn="0" w:lastRowFirstColumn="0" w:lastRowLastColumn="0"/>
            </w:pPr>
            <w:r w:rsidRPr="00815BA6">
              <w:t>83.8</w:t>
            </w:r>
          </w:p>
          <w:p w14:paraId="62C20D1F" w14:textId="77777777" w:rsidR="00815BA6" w:rsidRPr="00815BA6" w:rsidRDefault="00815BA6" w:rsidP="00F96A6E">
            <w:pPr>
              <w:pStyle w:val="MDPI31text"/>
              <w:spacing w:line="240" w:lineRule="auto"/>
              <w:ind w:left="0"/>
              <w:jc w:val="center"/>
              <w:cnfStyle w:val="000000100000" w:firstRow="0" w:lastRow="0" w:firstColumn="0" w:lastColumn="0" w:oddVBand="0" w:evenVBand="0" w:oddHBand="1" w:evenHBand="0" w:firstRowFirstColumn="0" w:firstRowLastColumn="0" w:lastRowFirstColumn="0" w:lastRowLastColumn="0"/>
            </w:pPr>
            <w:r w:rsidRPr="00815BA6">
              <w:t>62.0</w:t>
            </w:r>
          </w:p>
          <w:p w14:paraId="497E43B7" w14:textId="77777777" w:rsidR="00815BA6" w:rsidRPr="00815BA6" w:rsidRDefault="00815BA6" w:rsidP="00F96A6E">
            <w:pPr>
              <w:pStyle w:val="MDPI31text"/>
              <w:spacing w:line="240" w:lineRule="auto"/>
              <w:ind w:left="0"/>
              <w:jc w:val="center"/>
              <w:cnfStyle w:val="000000100000" w:firstRow="0" w:lastRow="0" w:firstColumn="0" w:lastColumn="0" w:oddVBand="0" w:evenVBand="0" w:oddHBand="1" w:evenHBand="0" w:firstRowFirstColumn="0" w:firstRowLastColumn="0" w:lastRowFirstColumn="0" w:lastRowLastColumn="0"/>
            </w:pPr>
            <w:r w:rsidRPr="00815BA6">
              <w:t>67.0</w:t>
            </w:r>
          </w:p>
        </w:tc>
      </w:tr>
      <w:tr w:rsidR="00815BA6" w:rsidRPr="00815BA6" w14:paraId="4A82148F" w14:textId="77777777" w:rsidTr="00F96A6E">
        <w:trPr>
          <w:trHeight w:val="1460"/>
        </w:trPr>
        <w:tc>
          <w:tcPr>
            <w:cnfStyle w:val="001000000000" w:firstRow="0" w:lastRow="0" w:firstColumn="1" w:lastColumn="0" w:oddVBand="0" w:evenVBand="0" w:oddHBand="0" w:evenHBand="0" w:firstRowFirstColumn="0" w:firstRowLastColumn="0" w:lastRowFirstColumn="0" w:lastRowLastColumn="0"/>
            <w:tcW w:w="1920" w:type="pct"/>
          </w:tcPr>
          <w:p w14:paraId="5B61E857" w14:textId="77777777" w:rsidR="00815BA6" w:rsidRPr="00815BA6" w:rsidRDefault="00815BA6" w:rsidP="00F96A6E">
            <w:pPr>
              <w:pStyle w:val="MDPI31text"/>
              <w:spacing w:line="240" w:lineRule="auto"/>
              <w:jc w:val="center"/>
              <w:rPr>
                <w:b w:val="0"/>
              </w:rPr>
            </w:pPr>
            <w:r w:rsidRPr="00815BA6">
              <w:rPr>
                <w:b w:val="0"/>
              </w:rPr>
              <w:t>10</w:t>
            </w:r>
          </w:p>
          <w:p w14:paraId="561B3389" w14:textId="77777777" w:rsidR="00815BA6" w:rsidRPr="00815BA6" w:rsidRDefault="00815BA6" w:rsidP="00F96A6E">
            <w:pPr>
              <w:pStyle w:val="MDPI31text"/>
              <w:spacing w:line="240" w:lineRule="auto"/>
              <w:jc w:val="center"/>
              <w:rPr>
                <w:b w:val="0"/>
              </w:rPr>
            </w:pPr>
            <w:r w:rsidRPr="00815BA6">
              <w:rPr>
                <w:b w:val="0"/>
              </w:rPr>
              <w:t>11</w:t>
            </w:r>
          </w:p>
          <w:p w14:paraId="6C94F81E" w14:textId="77777777" w:rsidR="00815BA6" w:rsidRPr="00815BA6" w:rsidRDefault="00815BA6" w:rsidP="00F96A6E">
            <w:pPr>
              <w:pStyle w:val="MDPI31text"/>
              <w:spacing w:line="240" w:lineRule="auto"/>
              <w:jc w:val="center"/>
              <w:rPr>
                <w:b w:val="0"/>
              </w:rPr>
            </w:pPr>
            <w:r w:rsidRPr="00815BA6">
              <w:rPr>
                <w:b w:val="0"/>
              </w:rPr>
              <w:t>12</w:t>
            </w:r>
          </w:p>
          <w:p w14:paraId="29FF7F93" w14:textId="77777777" w:rsidR="00815BA6" w:rsidRPr="00815BA6" w:rsidRDefault="00815BA6" w:rsidP="00F96A6E">
            <w:pPr>
              <w:pStyle w:val="MDPI31text"/>
              <w:spacing w:line="240" w:lineRule="auto"/>
              <w:jc w:val="center"/>
              <w:rPr>
                <w:b w:val="0"/>
              </w:rPr>
            </w:pPr>
            <w:r w:rsidRPr="00815BA6">
              <w:rPr>
                <w:b w:val="0"/>
              </w:rPr>
              <w:t>13</w:t>
            </w:r>
          </w:p>
          <w:p w14:paraId="49CDFACD" w14:textId="77777777" w:rsidR="00815BA6" w:rsidRPr="00815BA6" w:rsidRDefault="00815BA6" w:rsidP="00F96A6E">
            <w:pPr>
              <w:pStyle w:val="MDPI31text"/>
              <w:spacing w:line="240" w:lineRule="auto"/>
              <w:jc w:val="center"/>
              <w:rPr>
                <w:b w:val="0"/>
              </w:rPr>
            </w:pPr>
            <w:r w:rsidRPr="00815BA6">
              <w:rPr>
                <w:b w:val="0"/>
              </w:rPr>
              <w:t>14</w:t>
            </w:r>
          </w:p>
        </w:tc>
        <w:tc>
          <w:tcPr>
            <w:tcW w:w="529" w:type="pct"/>
          </w:tcPr>
          <w:p w14:paraId="7E1B607D" w14:textId="77777777" w:rsidR="00815BA6" w:rsidRPr="00815BA6" w:rsidRDefault="00815BA6" w:rsidP="00F96A6E">
            <w:pPr>
              <w:pStyle w:val="MDPI31text"/>
              <w:spacing w:line="240" w:lineRule="auto"/>
              <w:ind w:left="0"/>
              <w:jc w:val="center"/>
              <w:cnfStyle w:val="000000000000" w:firstRow="0" w:lastRow="0" w:firstColumn="0" w:lastColumn="0" w:oddVBand="0" w:evenVBand="0" w:oddHBand="0" w:evenHBand="0" w:firstRowFirstColumn="0" w:firstRowLastColumn="0" w:lastRowFirstColumn="0" w:lastRowLastColumn="0"/>
            </w:pPr>
            <w:r w:rsidRPr="00815BA6">
              <w:t>N/A</w:t>
            </w:r>
          </w:p>
        </w:tc>
        <w:tc>
          <w:tcPr>
            <w:tcW w:w="706" w:type="pct"/>
          </w:tcPr>
          <w:p w14:paraId="7B518954" w14:textId="427B2D4D" w:rsidR="00815BA6" w:rsidRPr="00815BA6" w:rsidRDefault="00815BA6" w:rsidP="00F96A6E">
            <w:pPr>
              <w:pStyle w:val="MDPI31text"/>
              <w:spacing w:line="240" w:lineRule="auto"/>
              <w:ind w:left="0"/>
              <w:jc w:val="center"/>
              <w:cnfStyle w:val="000000000000" w:firstRow="0" w:lastRow="0" w:firstColumn="0" w:lastColumn="0" w:oddVBand="0" w:evenVBand="0" w:oddHBand="0" w:evenHBand="0" w:firstRowFirstColumn="0" w:firstRowLastColumn="0" w:lastRowFirstColumn="0" w:lastRowLastColumn="0"/>
            </w:pPr>
            <w:r w:rsidRPr="00815BA6">
              <w:t>28.17</w:t>
            </w:r>
          </w:p>
          <w:p w14:paraId="020E4757" w14:textId="0A85C7D4" w:rsidR="00815BA6" w:rsidRPr="00815BA6" w:rsidRDefault="00815BA6" w:rsidP="00F96A6E">
            <w:pPr>
              <w:pStyle w:val="MDPI31text"/>
              <w:spacing w:line="240" w:lineRule="auto"/>
              <w:ind w:left="0"/>
              <w:jc w:val="center"/>
              <w:cnfStyle w:val="000000000000" w:firstRow="0" w:lastRow="0" w:firstColumn="0" w:lastColumn="0" w:oddVBand="0" w:evenVBand="0" w:oddHBand="0" w:evenHBand="0" w:firstRowFirstColumn="0" w:firstRowLastColumn="0" w:lastRowFirstColumn="0" w:lastRowLastColumn="0"/>
            </w:pPr>
            <w:r w:rsidRPr="00815BA6">
              <w:t>27.75</w:t>
            </w:r>
          </w:p>
          <w:p w14:paraId="78D396C4" w14:textId="494FD639" w:rsidR="00815BA6" w:rsidRPr="00815BA6" w:rsidRDefault="00815BA6" w:rsidP="00F96A6E">
            <w:pPr>
              <w:pStyle w:val="MDPI31text"/>
              <w:spacing w:line="240" w:lineRule="auto"/>
              <w:ind w:left="0"/>
              <w:jc w:val="center"/>
              <w:cnfStyle w:val="000000000000" w:firstRow="0" w:lastRow="0" w:firstColumn="0" w:lastColumn="0" w:oddVBand="0" w:evenVBand="0" w:oddHBand="0" w:evenHBand="0" w:firstRowFirstColumn="0" w:firstRowLastColumn="0" w:lastRowFirstColumn="0" w:lastRowLastColumn="0"/>
            </w:pPr>
            <w:r w:rsidRPr="00815BA6">
              <w:t>26.97</w:t>
            </w:r>
          </w:p>
          <w:p w14:paraId="684BC5F4" w14:textId="16DA2A1E" w:rsidR="00815BA6" w:rsidRPr="00815BA6" w:rsidRDefault="00815BA6" w:rsidP="00F96A6E">
            <w:pPr>
              <w:pStyle w:val="MDPI31text"/>
              <w:spacing w:line="240" w:lineRule="auto"/>
              <w:ind w:left="0"/>
              <w:jc w:val="center"/>
              <w:cnfStyle w:val="000000000000" w:firstRow="0" w:lastRow="0" w:firstColumn="0" w:lastColumn="0" w:oddVBand="0" w:evenVBand="0" w:oddHBand="0" w:evenHBand="0" w:firstRowFirstColumn="0" w:firstRowLastColumn="0" w:lastRowFirstColumn="0" w:lastRowLastColumn="0"/>
            </w:pPr>
            <w:r w:rsidRPr="00815BA6">
              <w:t>23.30</w:t>
            </w:r>
          </w:p>
          <w:p w14:paraId="3DF61003" w14:textId="4A8E7978" w:rsidR="00815BA6" w:rsidRPr="00815BA6" w:rsidRDefault="00815BA6" w:rsidP="00F96A6E">
            <w:pPr>
              <w:pStyle w:val="MDPI31text"/>
              <w:spacing w:line="240" w:lineRule="auto"/>
              <w:ind w:left="0"/>
              <w:jc w:val="center"/>
              <w:cnfStyle w:val="000000000000" w:firstRow="0" w:lastRow="0" w:firstColumn="0" w:lastColumn="0" w:oddVBand="0" w:evenVBand="0" w:oddHBand="0" w:evenHBand="0" w:firstRowFirstColumn="0" w:firstRowLastColumn="0" w:lastRowFirstColumn="0" w:lastRowLastColumn="0"/>
            </w:pPr>
            <w:r w:rsidRPr="00815BA6">
              <w:t>21.38</w:t>
            </w:r>
          </w:p>
        </w:tc>
        <w:tc>
          <w:tcPr>
            <w:tcW w:w="698" w:type="pct"/>
          </w:tcPr>
          <w:p w14:paraId="23D10BEC" w14:textId="77777777" w:rsidR="00815BA6" w:rsidRPr="00815BA6" w:rsidRDefault="00815BA6" w:rsidP="00F96A6E">
            <w:pPr>
              <w:pStyle w:val="MDPI31text"/>
              <w:spacing w:line="240" w:lineRule="auto"/>
              <w:ind w:left="0"/>
              <w:jc w:val="center"/>
              <w:cnfStyle w:val="000000000000" w:firstRow="0" w:lastRow="0" w:firstColumn="0" w:lastColumn="0" w:oddVBand="0" w:evenVBand="0" w:oddHBand="0" w:evenHBand="0" w:firstRowFirstColumn="0" w:firstRowLastColumn="0" w:lastRowFirstColumn="0" w:lastRowLastColumn="0"/>
            </w:pPr>
            <w:r w:rsidRPr="00815BA6">
              <w:t>N/A</w:t>
            </w:r>
          </w:p>
        </w:tc>
        <w:tc>
          <w:tcPr>
            <w:tcW w:w="1147" w:type="pct"/>
          </w:tcPr>
          <w:p w14:paraId="25C3257E" w14:textId="77777777" w:rsidR="00815BA6" w:rsidRPr="00815BA6" w:rsidRDefault="00815BA6" w:rsidP="00F96A6E">
            <w:pPr>
              <w:pStyle w:val="MDPI31text"/>
              <w:spacing w:line="240" w:lineRule="auto"/>
              <w:ind w:left="0"/>
              <w:jc w:val="center"/>
              <w:cnfStyle w:val="000000000000" w:firstRow="0" w:lastRow="0" w:firstColumn="0" w:lastColumn="0" w:oddVBand="0" w:evenVBand="0" w:oddHBand="0" w:evenHBand="0" w:firstRowFirstColumn="0" w:firstRowLastColumn="0" w:lastRowFirstColumn="0" w:lastRowLastColumn="0"/>
            </w:pPr>
            <w:r w:rsidRPr="00815BA6">
              <w:t>N/A</w:t>
            </w:r>
          </w:p>
        </w:tc>
      </w:tr>
    </w:tbl>
    <w:p w14:paraId="351DF785" w14:textId="77777777" w:rsidR="00F96A6E" w:rsidRDefault="00F96A6E" w:rsidP="00815BA6">
      <w:pPr>
        <w:pStyle w:val="MDPI31text"/>
        <w:rPr>
          <w:b/>
          <w:bCs/>
        </w:rPr>
      </w:pPr>
      <w:bookmarkStart w:id="9" w:name="_Toc514121413"/>
    </w:p>
    <w:p w14:paraId="7B5B9E38" w14:textId="4E2D262A" w:rsidR="00815BA6" w:rsidRPr="00815BA6" w:rsidRDefault="00815BA6" w:rsidP="00815BA6">
      <w:pPr>
        <w:pStyle w:val="MDPI31text"/>
      </w:pPr>
      <w:r w:rsidRPr="00815BA6">
        <w:rPr>
          <w:b/>
          <w:bCs/>
        </w:rPr>
        <w:t>Table 4</w:t>
      </w:r>
      <w:r w:rsidR="00F96A6E" w:rsidRPr="00F96A6E">
        <w:rPr>
          <w:b/>
          <w:bCs/>
        </w:rPr>
        <w:t>.</w:t>
      </w:r>
      <w:r w:rsidRPr="00815BA6">
        <w:t xml:space="preserve"> ASTER Solar Spectral Irradiances (Wm</w:t>
      </w:r>
      <w:r w:rsidRPr="00815BA6">
        <w:rPr>
          <w:vertAlign w:val="superscript"/>
        </w:rPr>
        <w:t>-2</w:t>
      </w:r>
      <w:r w:rsidRPr="00815BA6">
        <w:t xml:space="preserve"> µm</w:t>
      </w:r>
      <w:r w:rsidRPr="00815BA6">
        <w:rPr>
          <w:vertAlign w:val="superscript"/>
        </w:rPr>
        <w:t>-1</w:t>
      </w:r>
      <w:r w:rsidRPr="00815BA6">
        <w:t>)</w:t>
      </w:r>
      <w:bookmarkEnd w:id="9"/>
    </w:p>
    <w:tbl>
      <w:tblPr>
        <w:tblStyle w:val="PlainTable21"/>
        <w:tblW w:w="5000" w:type="pct"/>
        <w:tblLook w:val="04A0" w:firstRow="1" w:lastRow="0" w:firstColumn="1" w:lastColumn="0" w:noHBand="0" w:noVBand="1"/>
      </w:tblPr>
      <w:tblGrid>
        <w:gridCol w:w="1566"/>
        <w:gridCol w:w="2210"/>
        <w:gridCol w:w="3270"/>
        <w:gridCol w:w="3420"/>
      </w:tblGrid>
      <w:tr w:rsidR="00F96A6E" w:rsidRPr="00F96A6E" w14:paraId="097DEA9C" w14:textId="77777777" w:rsidTr="00BC50EF">
        <w:trPr>
          <w:cnfStyle w:val="100000000000" w:firstRow="1" w:lastRow="0" w:firstColumn="0" w:lastColumn="0" w:oddVBand="0" w:evenVBand="0" w:oddHBand="0" w:evenHBand="0" w:firstRowFirstColumn="0" w:firstRowLastColumn="0" w:lastRowFirstColumn="0" w:lastRowLastColumn="0"/>
          <w:trHeight w:val="641"/>
        </w:trPr>
        <w:tc>
          <w:tcPr>
            <w:cnfStyle w:val="001000000000" w:firstRow="0" w:lastRow="0" w:firstColumn="1" w:lastColumn="0" w:oddVBand="0" w:evenVBand="0" w:oddHBand="0" w:evenHBand="0" w:firstRowFirstColumn="0" w:firstRowLastColumn="0" w:lastRowFirstColumn="0" w:lastRowLastColumn="0"/>
            <w:tcW w:w="748" w:type="pct"/>
          </w:tcPr>
          <w:p w14:paraId="74620B37" w14:textId="77777777" w:rsidR="00F96A6E" w:rsidRPr="00F96A6E" w:rsidRDefault="00F96A6E" w:rsidP="00BC50EF">
            <w:pPr>
              <w:spacing w:line="240" w:lineRule="auto"/>
              <w:ind w:right="5"/>
              <w:jc w:val="center"/>
              <w:rPr>
                <w:rFonts w:ascii="Times New Roman" w:hAnsi="Times New Roman"/>
                <w:b w:val="0"/>
                <w:noProof w:val="0"/>
                <w:sz w:val="24"/>
                <w:szCs w:val="24"/>
              </w:rPr>
            </w:pPr>
            <w:r w:rsidRPr="00F96A6E">
              <w:rPr>
                <w:rFonts w:ascii="Times New Roman" w:hAnsi="Times New Roman"/>
                <w:b w:val="0"/>
                <w:noProof w:val="0"/>
                <w:sz w:val="24"/>
                <w:szCs w:val="24"/>
              </w:rPr>
              <w:t xml:space="preserve">Band# </w:t>
            </w:r>
          </w:p>
        </w:tc>
        <w:tc>
          <w:tcPr>
            <w:tcW w:w="1056" w:type="pct"/>
          </w:tcPr>
          <w:p w14:paraId="70552D5F" w14:textId="77777777" w:rsidR="00F96A6E" w:rsidRPr="00F96A6E" w:rsidRDefault="00F96A6E" w:rsidP="00BC50EF">
            <w:pPr>
              <w:spacing w:line="240" w:lineRule="auto"/>
              <w:ind w:right="6"/>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noProof w:val="0"/>
                <w:sz w:val="24"/>
                <w:szCs w:val="24"/>
              </w:rPr>
            </w:pPr>
            <w:r w:rsidRPr="00F96A6E">
              <w:rPr>
                <w:rFonts w:ascii="Times New Roman" w:hAnsi="Times New Roman"/>
                <w:b w:val="0"/>
                <w:noProof w:val="0"/>
                <w:sz w:val="24"/>
                <w:szCs w:val="24"/>
              </w:rPr>
              <w:t xml:space="preserve">Smith: </w:t>
            </w:r>
            <w:r w:rsidRPr="00F96A6E">
              <w:rPr>
                <w:rFonts w:ascii="Times New Roman" w:hAnsi="Times New Roman"/>
                <w:noProof w:val="0"/>
                <w:sz w:val="24"/>
                <w:szCs w:val="24"/>
              </w:rPr>
              <w:t>E</w:t>
            </w:r>
            <w:r w:rsidRPr="00F96A6E">
              <w:rPr>
                <w:rFonts w:ascii="Times New Roman" w:hAnsi="Times New Roman"/>
                <w:noProof w:val="0"/>
                <w:sz w:val="24"/>
                <w:szCs w:val="24"/>
                <w:vertAlign w:val="subscript"/>
              </w:rPr>
              <w:t>SUN</w:t>
            </w:r>
            <w:r w:rsidRPr="00F96A6E">
              <w:rPr>
                <w:rFonts w:ascii="Times New Roman" w:hAnsi="Times New Roman"/>
                <w:b w:val="0"/>
                <w:noProof w:val="0"/>
                <w:sz w:val="24"/>
                <w:szCs w:val="24"/>
              </w:rPr>
              <w:t xml:space="preserve"> </w:t>
            </w:r>
          </w:p>
        </w:tc>
        <w:tc>
          <w:tcPr>
            <w:tcW w:w="1562" w:type="pct"/>
          </w:tcPr>
          <w:p w14:paraId="0EBA810A" w14:textId="43D72EDB" w:rsidR="00F96A6E" w:rsidRPr="00F96A6E" w:rsidRDefault="00F96A6E" w:rsidP="00BC50EF">
            <w:pPr>
              <w:spacing w:line="240" w:lineRule="auto"/>
              <w:ind w:left="67"/>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noProof w:val="0"/>
                <w:sz w:val="24"/>
                <w:szCs w:val="24"/>
              </w:rPr>
            </w:pPr>
            <w:r w:rsidRPr="00F96A6E">
              <w:rPr>
                <w:rFonts w:ascii="Times New Roman" w:hAnsi="Times New Roman"/>
                <w:b w:val="0"/>
                <w:noProof w:val="0"/>
                <w:sz w:val="24"/>
                <w:szCs w:val="24"/>
              </w:rPr>
              <w:t>Thome et al., 2001            (A):</w:t>
            </w:r>
            <w:r w:rsidRPr="00F96A6E">
              <w:rPr>
                <w:rFonts w:ascii="Times New Roman" w:hAnsi="Times New Roman"/>
                <w:noProof w:val="0"/>
                <w:sz w:val="24"/>
                <w:szCs w:val="24"/>
              </w:rPr>
              <w:t xml:space="preserve"> E</w:t>
            </w:r>
            <w:r w:rsidRPr="00F96A6E">
              <w:rPr>
                <w:rFonts w:ascii="Times New Roman" w:hAnsi="Times New Roman"/>
                <w:noProof w:val="0"/>
                <w:sz w:val="24"/>
                <w:szCs w:val="24"/>
                <w:vertAlign w:val="subscript"/>
              </w:rPr>
              <w:t>SUN</w:t>
            </w:r>
          </w:p>
        </w:tc>
        <w:tc>
          <w:tcPr>
            <w:tcW w:w="1634" w:type="pct"/>
          </w:tcPr>
          <w:p w14:paraId="23F502EC" w14:textId="06F92B42" w:rsidR="00F96A6E" w:rsidRPr="00F96A6E" w:rsidRDefault="00F96A6E" w:rsidP="00BC50EF">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noProof w:val="0"/>
                <w:sz w:val="24"/>
                <w:szCs w:val="24"/>
              </w:rPr>
            </w:pPr>
            <w:r w:rsidRPr="00F96A6E">
              <w:rPr>
                <w:rFonts w:ascii="Times New Roman" w:hAnsi="Times New Roman"/>
                <w:b w:val="0"/>
                <w:noProof w:val="0"/>
                <w:sz w:val="24"/>
                <w:szCs w:val="24"/>
              </w:rPr>
              <w:t xml:space="preserve">Thome et al., </w:t>
            </w:r>
            <w:r w:rsidRPr="00F96A6E">
              <w:rPr>
                <w:rFonts w:ascii="Times New Roman" w:hAnsi="Times New Roman"/>
                <w:noProof w:val="0"/>
                <w:sz w:val="24"/>
                <w:szCs w:val="24"/>
              </w:rPr>
              <w:t>2001 (</w:t>
            </w:r>
            <w:r w:rsidRPr="00F96A6E">
              <w:rPr>
                <w:rFonts w:ascii="Times New Roman" w:hAnsi="Times New Roman"/>
                <w:b w:val="0"/>
                <w:noProof w:val="0"/>
                <w:sz w:val="24"/>
                <w:szCs w:val="24"/>
              </w:rPr>
              <w:t>B):</w:t>
            </w:r>
            <w:r w:rsidRPr="00F96A6E">
              <w:rPr>
                <w:rFonts w:ascii="Times New Roman" w:hAnsi="Times New Roman"/>
                <w:noProof w:val="0"/>
                <w:sz w:val="24"/>
                <w:szCs w:val="24"/>
              </w:rPr>
              <w:t xml:space="preserve"> E</w:t>
            </w:r>
            <w:r w:rsidRPr="00F96A6E">
              <w:rPr>
                <w:rFonts w:ascii="Times New Roman" w:hAnsi="Times New Roman"/>
                <w:noProof w:val="0"/>
                <w:sz w:val="24"/>
                <w:szCs w:val="24"/>
                <w:vertAlign w:val="subscript"/>
              </w:rPr>
              <w:t>SUN</w:t>
            </w:r>
            <w:r w:rsidRPr="00F96A6E">
              <w:rPr>
                <w:rFonts w:ascii="Times New Roman" w:hAnsi="Times New Roman"/>
                <w:b w:val="0"/>
                <w:noProof w:val="0"/>
                <w:sz w:val="24"/>
                <w:szCs w:val="24"/>
              </w:rPr>
              <w:t xml:space="preserve"> </w:t>
            </w:r>
          </w:p>
        </w:tc>
      </w:tr>
      <w:tr w:rsidR="00F96A6E" w:rsidRPr="00F96A6E" w14:paraId="47A82E3F" w14:textId="77777777" w:rsidTr="00BC50EF">
        <w:trPr>
          <w:cnfStyle w:val="000000100000" w:firstRow="0" w:lastRow="0" w:firstColumn="0" w:lastColumn="0" w:oddVBand="0" w:evenVBand="0" w:oddHBand="1" w:evenHBand="0" w:firstRowFirstColumn="0" w:firstRowLastColumn="0" w:lastRowFirstColumn="0" w:lastRowLastColumn="0"/>
          <w:trHeight w:val="1046"/>
        </w:trPr>
        <w:tc>
          <w:tcPr>
            <w:cnfStyle w:val="001000000000" w:firstRow="0" w:lastRow="0" w:firstColumn="1" w:lastColumn="0" w:oddVBand="0" w:evenVBand="0" w:oddHBand="0" w:evenHBand="0" w:firstRowFirstColumn="0" w:firstRowLastColumn="0" w:lastRowFirstColumn="0" w:lastRowLastColumn="0"/>
            <w:tcW w:w="748" w:type="pct"/>
          </w:tcPr>
          <w:p w14:paraId="3E9E121A" w14:textId="77777777" w:rsidR="00F96A6E" w:rsidRPr="00F96A6E" w:rsidRDefault="00F96A6E" w:rsidP="00BC50EF">
            <w:pPr>
              <w:spacing w:line="240" w:lineRule="auto"/>
              <w:jc w:val="center"/>
              <w:rPr>
                <w:rFonts w:ascii="Times New Roman" w:hAnsi="Times New Roman"/>
                <w:b w:val="0"/>
                <w:noProof w:val="0"/>
                <w:sz w:val="24"/>
                <w:szCs w:val="24"/>
              </w:rPr>
            </w:pPr>
            <w:r w:rsidRPr="00F96A6E">
              <w:rPr>
                <w:rFonts w:ascii="Times New Roman" w:hAnsi="Times New Roman"/>
                <w:b w:val="0"/>
                <w:noProof w:val="0"/>
                <w:sz w:val="24"/>
                <w:szCs w:val="24"/>
              </w:rPr>
              <w:t>1</w:t>
            </w:r>
          </w:p>
          <w:p w14:paraId="51294876" w14:textId="77777777" w:rsidR="00F96A6E" w:rsidRPr="00F96A6E" w:rsidRDefault="00F96A6E" w:rsidP="00BC50EF">
            <w:pPr>
              <w:spacing w:line="240" w:lineRule="auto"/>
              <w:jc w:val="center"/>
              <w:rPr>
                <w:rFonts w:ascii="Times New Roman" w:hAnsi="Times New Roman"/>
                <w:b w:val="0"/>
                <w:noProof w:val="0"/>
                <w:sz w:val="24"/>
                <w:szCs w:val="24"/>
              </w:rPr>
            </w:pPr>
            <w:r w:rsidRPr="00F96A6E">
              <w:rPr>
                <w:rFonts w:ascii="Times New Roman" w:hAnsi="Times New Roman"/>
                <w:b w:val="0"/>
                <w:noProof w:val="0"/>
                <w:sz w:val="24"/>
                <w:szCs w:val="24"/>
              </w:rPr>
              <w:t>2</w:t>
            </w:r>
          </w:p>
          <w:p w14:paraId="37CDA89D" w14:textId="77777777" w:rsidR="00F96A6E" w:rsidRPr="00F96A6E" w:rsidRDefault="00F96A6E" w:rsidP="00BC50EF">
            <w:pPr>
              <w:spacing w:line="240" w:lineRule="auto"/>
              <w:jc w:val="center"/>
              <w:rPr>
                <w:rFonts w:ascii="Times New Roman" w:hAnsi="Times New Roman"/>
                <w:b w:val="0"/>
                <w:noProof w:val="0"/>
                <w:sz w:val="24"/>
                <w:szCs w:val="24"/>
              </w:rPr>
            </w:pPr>
            <w:r w:rsidRPr="00F96A6E">
              <w:rPr>
                <w:rFonts w:ascii="Times New Roman" w:hAnsi="Times New Roman"/>
                <w:b w:val="0"/>
                <w:noProof w:val="0"/>
                <w:sz w:val="24"/>
                <w:szCs w:val="24"/>
              </w:rPr>
              <w:t>3N</w:t>
            </w:r>
          </w:p>
          <w:p w14:paraId="67CA6F64" w14:textId="77777777" w:rsidR="00F96A6E" w:rsidRPr="00F96A6E" w:rsidRDefault="00F96A6E" w:rsidP="00BC50EF">
            <w:pPr>
              <w:spacing w:line="240" w:lineRule="auto"/>
              <w:jc w:val="center"/>
              <w:rPr>
                <w:rFonts w:ascii="Times New Roman" w:hAnsi="Times New Roman"/>
                <w:b w:val="0"/>
                <w:noProof w:val="0"/>
                <w:sz w:val="24"/>
                <w:szCs w:val="24"/>
              </w:rPr>
            </w:pPr>
            <w:r w:rsidRPr="00F96A6E">
              <w:rPr>
                <w:rFonts w:ascii="Times New Roman" w:hAnsi="Times New Roman"/>
                <w:b w:val="0"/>
                <w:noProof w:val="0"/>
                <w:sz w:val="24"/>
                <w:szCs w:val="24"/>
              </w:rPr>
              <w:t>3B</w:t>
            </w:r>
          </w:p>
        </w:tc>
        <w:tc>
          <w:tcPr>
            <w:tcW w:w="1056" w:type="pct"/>
          </w:tcPr>
          <w:p w14:paraId="5C203FCB" w14:textId="77777777" w:rsidR="00F96A6E" w:rsidRPr="00F96A6E" w:rsidRDefault="00F96A6E" w:rsidP="00BC50EF">
            <w:pPr>
              <w:spacing w:line="240" w:lineRule="auto"/>
              <w:ind w:left="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noProof w:val="0"/>
                <w:sz w:val="24"/>
                <w:szCs w:val="24"/>
              </w:rPr>
            </w:pPr>
            <w:r w:rsidRPr="00F96A6E">
              <w:rPr>
                <w:rFonts w:ascii="Times New Roman" w:hAnsi="Times New Roman"/>
                <w:noProof w:val="0"/>
                <w:sz w:val="24"/>
                <w:szCs w:val="24"/>
              </w:rPr>
              <w:t>1845.99</w:t>
            </w:r>
          </w:p>
          <w:p w14:paraId="5C3C413C" w14:textId="77777777" w:rsidR="00F96A6E" w:rsidRPr="00F96A6E" w:rsidRDefault="00F96A6E" w:rsidP="00BC50EF">
            <w:pPr>
              <w:spacing w:line="240" w:lineRule="auto"/>
              <w:ind w:left="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noProof w:val="0"/>
                <w:sz w:val="24"/>
                <w:szCs w:val="24"/>
              </w:rPr>
            </w:pPr>
            <w:r w:rsidRPr="00F96A6E">
              <w:rPr>
                <w:rFonts w:ascii="Times New Roman" w:hAnsi="Times New Roman"/>
                <w:noProof w:val="0"/>
                <w:sz w:val="24"/>
                <w:szCs w:val="24"/>
              </w:rPr>
              <w:t>1555.74</w:t>
            </w:r>
          </w:p>
          <w:p w14:paraId="0E9F899F" w14:textId="77777777" w:rsidR="00F96A6E" w:rsidRPr="00F96A6E" w:rsidRDefault="00F96A6E" w:rsidP="00BC50EF">
            <w:pPr>
              <w:spacing w:line="240" w:lineRule="auto"/>
              <w:ind w:left="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noProof w:val="0"/>
                <w:sz w:val="24"/>
                <w:szCs w:val="24"/>
              </w:rPr>
            </w:pPr>
            <w:r w:rsidRPr="00F96A6E">
              <w:rPr>
                <w:rFonts w:ascii="Times New Roman" w:hAnsi="Times New Roman"/>
                <w:noProof w:val="0"/>
                <w:sz w:val="24"/>
                <w:szCs w:val="24"/>
              </w:rPr>
              <w:t>1119.47</w:t>
            </w:r>
          </w:p>
        </w:tc>
        <w:tc>
          <w:tcPr>
            <w:tcW w:w="1562" w:type="pct"/>
          </w:tcPr>
          <w:p w14:paraId="196F3EAE" w14:textId="77777777" w:rsidR="00F96A6E" w:rsidRPr="00F96A6E" w:rsidRDefault="00F96A6E" w:rsidP="00BC50EF">
            <w:pPr>
              <w:spacing w:line="240" w:lineRule="auto"/>
              <w:ind w:left="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noProof w:val="0"/>
                <w:sz w:val="24"/>
                <w:szCs w:val="24"/>
              </w:rPr>
            </w:pPr>
            <w:r w:rsidRPr="00F96A6E">
              <w:rPr>
                <w:rFonts w:ascii="Times New Roman" w:hAnsi="Times New Roman"/>
                <w:noProof w:val="0"/>
                <w:sz w:val="24"/>
                <w:szCs w:val="24"/>
              </w:rPr>
              <w:t>1847</w:t>
            </w:r>
          </w:p>
          <w:p w14:paraId="5BC4493D" w14:textId="77777777" w:rsidR="00F96A6E" w:rsidRPr="00F96A6E" w:rsidRDefault="00F96A6E" w:rsidP="00BC50EF">
            <w:pPr>
              <w:spacing w:line="240" w:lineRule="auto"/>
              <w:ind w:left="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noProof w:val="0"/>
                <w:sz w:val="24"/>
                <w:szCs w:val="24"/>
              </w:rPr>
            </w:pPr>
            <w:r w:rsidRPr="00F96A6E">
              <w:rPr>
                <w:rFonts w:ascii="Times New Roman" w:hAnsi="Times New Roman"/>
                <w:noProof w:val="0"/>
                <w:sz w:val="24"/>
                <w:szCs w:val="24"/>
              </w:rPr>
              <w:t>1553</w:t>
            </w:r>
          </w:p>
          <w:p w14:paraId="143A9390" w14:textId="77777777" w:rsidR="00F96A6E" w:rsidRPr="00F96A6E" w:rsidRDefault="00F96A6E" w:rsidP="00BC50EF">
            <w:pPr>
              <w:spacing w:line="240" w:lineRule="auto"/>
              <w:ind w:left="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noProof w:val="0"/>
                <w:sz w:val="24"/>
                <w:szCs w:val="24"/>
              </w:rPr>
            </w:pPr>
            <w:r w:rsidRPr="00F96A6E">
              <w:rPr>
                <w:rFonts w:ascii="Times New Roman" w:hAnsi="Times New Roman"/>
                <w:noProof w:val="0"/>
                <w:sz w:val="24"/>
                <w:szCs w:val="24"/>
              </w:rPr>
              <w:t>1118</w:t>
            </w:r>
          </w:p>
        </w:tc>
        <w:tc>
          <w:tcPr>
            <w:tcW w:w="1634" w:type="pct"/>
          </w:tcPr>
          <w:p w14:paraId="263BAC18" w14:textId="77777777" w:rsidR="00F96A6E" w:rsidRPr="00F96A6E" w:rsidRDefault="00F96A6E" w:rsidP="00BC50EF">
            <w:pPr>
              <w:spacing w:line="240" w:lineRule="auto"/>
              <w:ind w:left="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noProof w:val="0"/>
                <w:sz w:val="24"/>
                <w:szCs w:val="24"/>
              </w:rPr>
            </w:pPr>
            <w:r w:rsidRPr="00F96A6E">
              <w:rPr>
                <w:rFonts w:ascii="Times New Roman" w:hAnsi="Times New Roman"/>
                <w:noProof w:val="0"/>
                <w:sz w:val="24"/>
                <w:szCs w:val="24"/>
              </w:rPr>
              <w:t>1848</w:t>
            </w:r>
          </w:p>
          <w:p w14:paraId="5A45D1B6" w14:textId="77777777" w:rsidR="00F96A6E" w:rsidRPr="00F96A6E" w:rsidRDefault="00F96A6E" w:rsidP="00BC50EF">
            <w:pPr>
              <w:spacing w:line="240" w:lineRule="auto"/>
              <w:ind w:left="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noProof w:val="0"/>
                <w:sz w:val="24"/>
                <w:szCs w:val="24"/>
              </w:rPr>
            </w:pPr>
            <w:r w:rsidRPr="00F96A6E">
              <w:rPr>
                <w:rFonts w:ascii="Times New Roman" w:hAnsi="Times New Roman"/>
                <w:noProof w:val="0"/>
                <w:sz w:val="24"/>
                <w:szCs w:val="24"/>
              </w:rPr>
              <w:t>1549</w:t>
            </w:r>
          </w:p>
          <w:p w14:paraId="438B0769" w14:textId="77777777" w:rsidR="00F96A6E" w:rsidRPr="00F96A6E" w:rsidRDefault="00F96A6E" w:rsidP="00BC50EF">
            <w:pPr>
              <w:spacing w:line="240" w:lineRule="auto"/>
              <w:ind w:left="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noProof w:val="0"/>
                <w:sz w:val="24"/>
                <w:szCs w:val="24"/>
              </w:rPr>
            </w:pPr>
            <w:r w:rsidRPr="00F96A6E">
              <w:rPr>
                <w:rFonts w:ascii="Times New Roman" w:hAnsi="Times New Roman"/>
                <w:noProof w:val="0"/>
                <w:sz w:val="24"/>
                <w:szCs w:val="24"/>
              </w:rPr>
              <w:t>1114</w:t>
            </w:r>
          </w:p>
        </w:tc>
      </w:tr>
      <w:tr w:rsidR="00F96A6E" w:rsidRPr="00F96A6E" w14:paraId="5E512502" w14:textId="77777777" w:rsidTr="00BC50EF">
        <w:trPr>
          <w:trHeight w:val="1800"/>
        </w:trPr>
        <w:tc>
          <w:tcPr>
            <w:cnfStyle w:val="001000000000" w:firstRow="0" w:lastRow="0" w:firstColumn="1" w:lastColumn="0" w:oddVBand="0" w:evenVBand="0" w:oddHBand="0" w:evenHBand="0" w:firstRowFirstColumn="0" w:firstRowLastColumn="0" w:lastRowFirstColumn="0" w:lastRowLastColumn="0"/>
            <w:tcW w:w="748" w:type="pct"/>
          </w:tcPr>
          <w:p w14:paraId="1A02FE55" w14:textId="77777777" w:rsidR="00F96A6E" w:rsidRPr="00F96A6E" w:rsidRDefault="00F96A6E" w:rsidP="00BC50EF">
            <w:pPr>
              <w:spacing w:line="240" w:lineRule="auto"/>
              <w:jc w:val="center"/>
              <w:rPr>
                <w:rFonts w:ascii="Times New Roman" w:hAnsi="Times New Roman"/>
                <w:b w:val="0"/>
                <w:noProof w:val="0"/>
                <w:sz w:val="24"/>
                <w:szCs w:val="24"/>
              </w:rPr>
            </w:pPr>
            <w:r w:rsidRPr="00F96A6E">
              <w:rPr>
                <w:rFonts w:ascii="Times New Roman" w:hAnsi="Times New Roman"/>
                <w:b w:val="0"/>
                <w:noProof w:val="0"/>
                <w:sz w:val="24"/>
                <w:szCs w:val="24"/>
              </w:rPr>
              <w:t>4</w:t>
            </w:r>
          </w:p>
          <w:p w14:paraId="7FE3B561" w14:textId="77777777" w:rsidR="00F96A6E" w:rsidRPr="00F96A6E" w:rsidRDefault="00F96A6E" w:rsidP="00BC50EF">
            <w:pPr>
              <w:spacing w:line="240" w:lineRule="auto"/>
              <w:jc w:val="center"/>
              <w:rPr>
                <w:rFonts w:ascii="Times New Roman" w:hAnsi="Times New Roman"/>
                <w:b w:val="0"/>
                <w:noProof w:val="0"/>
                <w:sz w:val="24"/>
                <w:szCs w:val="24"/>
              </w:rPr>
            </w:pPr>
            <w:r w:rsidRPr="00F96A6E">
              <w:rPr>
                <w:rFonts w:ascii="Times New Roman" w:hAnsi="Times New Roman"/>
                <w:b w:val="0"/>
                <w:noProof w:val="0"/>
                <w:sz w:val="24"/>
                <w:szCs w:val="24"/>
              </w:rPr>
              <w:t>5</w:t>
            </w:r>
          </w:p>
          <w:p w14:paraId="5DB23469" w14:textId="77777777" w:rsidR="00F96A6E" w:rsidRPr="00F96A6E" w:rsidRDefault="00F96A6E" w:rsidP="00BC50EF">
            <w:pPr>
              <w:spacing w:line="240" w:lineRule="auto"/>
              <w:jc w:val="center"/>
              <w:rPr>
                <w:rFonts w:ascii="Times New Roman" w:hAnsi="Times New Roman"/>
                <w:b w:val="0"/>
                <w:noProof w:val="0"/>
                <w:sz w:val="24"/>
                <w:szCs w:val="24"/>
              </w:rPr>
            </w:pPr>
            <w:r w:rsidRPr="00F96A6E">
              <w:rPr>
                <w:rFonts w:ascii="Times New Roman" w:hAnsi="Times New Roman"/>
                <w:b w:val="0"/>
                <w:noProof w:val="0"/>
                <w:sz w:val="24"/>
                <w:szCs w:val="24"/>
              </w:rPr>
              <w:t>6</w:t>
            </w:r>
          </w:p>
          <w:p w14:paraId="189188D2" w14:textId="77777777" w:rsidR="00F96A6E" w:rsidRPr="00F96A6E" w:rsidRDefault="00F96A6E" w:rsidP="00BC50EF">
            <w:pPr>
              <w:spacing w:line="240" w:lineRule="auto"/>
              <w:jc w:val="center"/>
              <w:rPr>
                <w:rFonts w:ascii="Times New Roman" w:hAnsi="Times New Roman"/>
                <w:b w:val="0"/>
                <w:noProof w:val="0"/>
                <w:sz w:val="24"/>
                <w:szCs w:val="24"/>
              </w:rPr>
            </w:pPr>
            <w:r w:rsidRPr="00F96A6E">
              <w:rPr>
                <w:rFonts w:ascii="Times New Roman" w:hAnsi="Times New Roman"/>
                <w:b w:val="0"/>
                <w:noProof w:val="0"/>
                <w:sz w:val="24"/>
                <w:szCs w:val="24"/>
              </w:rPr>
              <w:t>7</w:t>
            </w:r>
          </w:p>
          <w:p w14:paraId="223AB09D" w14:textId="77777777" w:rsidR="00F96A6E" w:rsidRPr="00F96A6E" w:rsidRDefault="00F96A6E" w:rsidP="00BC50EF">
            <w:pPr>
              <w:spacing w:line="240" w:lineRule="auto"/>
              <w:jc w:val="center"/>
              <w:rPr>
                <w:rFonts w:ascii="Times New Roman" w:hAnsi="Times New Roman"/>
                <w:b w:val="0"/>
                <w:noProof w:val="0"/>
                <w:sz w:val="24"/>
                <w:szCs w:val="24"/>
              </w:rPr>
            </w:pPr>
            <w:r w:rsidRPr="00F96A6E">
              <w:rPr>
                <w:rFonts w:ascii="Times New Roman" w:hAnsi="Times New Roman"/>
                <w:b w:val="0"/>
                <w:noProof w:val="0"/>
                <w:sz w:val="24"/>
                <w:szCs w:val="24"/>
              </w:rPr>
              <w:t>8</w:t>
            </w:r>
          </w:p>
          <w:p w14:paraId="40964616" w14:textId="77777777" w:rsidR="00F96A6E" w:rsidRPr="00F96A6E" w:rsidRDefault="00F96A6E" w:rsidP="00BC50EF">
            <w:pPr>
              <w:spacing w:line="240" w:lineRule="auto"/>
              <w:jc w:val="center"/>
              <w:rPr>
                <w:rFonts w:ascii="Times New Roman" w:hAnsi="Times New Roman"/>
                <w:b w:val="0"/>
                <w:noProof w:val="0"/>
                <w:sz w:val="24"/>
                <w:szCs w:val="24"/>
              </w:rPr>
            </w:pPr>
            <w:r w:rsidRPr="00F96A6E">
              <w:rPr>
                <w:rFonts w:ascii="Times New Roman" w:hAnsi="Times New Roman"/>
                <w:b w:val="0"/>
                <w:noProof w:val="0"/>
                <w:sz w:val="24"/>
                <w:szCs w:val="24"/>
              </w:rPr>
              <w:t>9</w:t>
            </w:r>
          </w:p>
        </w:tc>
        <w:tc>
          <w:tcPr>
            <w:tcW w:w="1056" w:type="pct"/>
          </w:tcPr>
          <w:p w14:paraId="600B85AB" w14:textId="77777777" w:rsidR="00F96A6E" w:rsidRPr="00F96A6E" w:rsidRDefault="00F96A6E" w:rsidP="00BC50EF">
            <w:pPr>
              <w:spacing w:line="240" w:lineRule="auto"/>
              <w:ind w:left="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noProof w:val="0"/>
                <w:sz w:val="24"/>
                <w:szCs w:val="24"/>
              </w:rPr>
            </w:pPr>
            <w:r w:rsidRPr="00F96A6E">
              <w:rPr>
                <w:rFonts w:ascii="Times New Roman" w:hAnsi="Times New Roman"/>
                <w:noProof w:val="0"/>
                <w:sz w:val="24"/>
                <w:szCs w:val="24"/>
              </w:rPr>
              <w:t xml:space="preserve">  231.25</w:t>
            </w:r>
          </w:p>
          <w:p w14:paraId="3513DC7F" w14:textId="77777777" w:rsidR="00F96A6E" w:rsidRPr="00F96A6E" w:rsidRDefault="00F96A6E" w:rsidP="00BC50EF">
            <w:pPr>
              <w:spacing w:line="240" w:lineRule="auto"/>
              <w:ind w:left="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noProof w:val="0"/>
                <w:sz w:val="24"/>
                <w:szCs w:val="24"/>
              </w:rPr>
            </w:pPr>
            <w:r w:rsidRPr="00F96A6E">
              <w:rPr>
                <w:rFonts w:ascii="Times New Roman" w:hAnsi="Times New Roman"/>
                <w:noProof w:val="0"/>
                <w:sz w:val="24"/>
                <w:szCs w:val="24"/>
              </w:rPr>
              <w:t>79.81</w:t>
            </w:r>
          </w:p>
          <w:p w14:paraId="55FEB2C7" w14:textId="77777777" w:rsidR="00F96A6E" w:rsidRPr="00F96A6E" w:rsidRDefault="00F96A6E" w:rsidP="00BC50EF">
            <w:pPr>
              <w:spacing w:line="240" w:lineRule="auto"/>
              <w:ind w:left="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noProof w:val="0"/>
                <w:sz w:val="24"/>
                <w:szCs w:val="24"/>
              </w:rPr>
            </w:pPr>
            <w:r w:rsidRPr="00F96A6E">
              <w:rPr>
                <w:rFonts w:ascii="Times New Roman" w:hAnsi="Times New Roman"/>
                <w:noProof w:val="0"/>
                <w:sz w:val="24"/>
                <w:szCs w:val="24"/>
              </w:rPr>
              <w:t>74.99</w:t>
            </w:r>
          </w:p>
          <w:p w14:paraId="271D5070" w14:textId="77777777" w:rsidR="00F96A6E" w:rsidRPr="00F96A6E" w:rsidRDefault="00F96A6E" w:rsidP="00BC50EF">
            <w:pPr>
              <w:spacing w:line="240" w:lineRule="auto"/>
              <w:ind w:left="4" w:right="20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noProof w:val="0"/>
                <w:sz w:val="24"/>
                <w:szCs w:val="24"/>
              </w:rPr>
            </w:pPr>
            <w:r w:rsidRPr="00F96A6E">
              <w:rPr>
                <w:rFonts w:ascii="Times New Roman" w:hAnsi="Times New Roman"/>
                <w:noProof w:val="0"/>
                <w:sz w:val="24"/>
                <w:szCs w:val="24"/>
              </w:rPr>
              <w:t xml:space="preserve">    68.66</w:t>
            </w:r>
          </w:p>
          <w:p w14:paraId="2AA3B1DB" w14:textId="77777777" w:rsidR="00F96A6E" w:rsidRPr="00F96A6E" w:rsidRDefault="00F96A6E" w:rsidP="00BC50EF">
            <w:pPr>
              <w:spacing w:line="240" w:lineRule="auto"/>
              <w:ind w:left="4" w:right="20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noProof w:val="0"/>
                <w:sz w:val="24"/>
                <w:szCs w:val="24"/>
              </w:rPr>
            </w:pPr>
            <w:r w:rsidRPr="00F96A6E">
              <w:rPr>
                <w:rFonts w:ascii="Times New Roman" w:hAnsi="Times New Roman"/>
                <w:noProof w:val="0"/>
                <w:sz w:val="24"/>
                <w:szCs w:val="24"/>
              </w:rPr>
              <w:t xml:space="preserve">    59.74</w:t>
            </w:r>
          </w:p>
          <w:p w14:paraId="64EAD7E0" w14:textId="77777777" w:rsidR="00F96A6E" w:rsidRPr="00F96A6E" w:rsidRDefault="00F96A6E" w:rsidP="00BC50EF">
            <w:pPr>
              <w:spacing w:line="240" w:lineRule="auto"/>
              <w:ind w:left="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noProof w:val="0"/>
                <w:sz w:val="24"/>
                <w:szCs w:val="24"/>
              </w:rPr>
            </w:pPr>
            <w:r w:rsidRPr="00F96A6E">
              <w:rPr>
                <w:rFonts w:ascii="Times New Roman" w:hAnsi="Times New Roman"/>
                <w:noProof w:val="0"/>
                <w:sz w:val="24"/>
                <w:szCs w:val="24"/>
              </w:rPr>
              <w:t>56.92</w:t>
            </w:r>
          </w:p>
        </w:tc>
        <w:tc>
          <w:tcPr>
            <w:tcW w:w="1562" w:type="pct"/>
          </w:tcPr>
          <w:p w14:paraId="2068AADB" w14:textId="77777777" w:rsidR="00F96A6E" w:rsidRPr="00F96A6E" w:rsidRDefault="00F96A6E" w:rsidP="00BC50EF">
            <w:pPr>
              <w:spacing w:line="240" w:lineRule="auto"/>
              <w:ind w:left="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noProof w:val="0"/>
                <w:sz w:val="24"/>
                <w:szCs w:val="24"/>
              </w:rPr>
            </w:pPr>
            <w:r w:rsidRPr="00F96A6E">
              <w:rPr>
                <w:rFonts w:ascii="Times New Roman" w:hAnsi="Times New Roman"/>
                <w:noProof w:val="0"/>
                <w:sz w:val="24"/>
                <w:szCs w:val="24"/>
              </w:rPr>
              <w:t>232.5</w:t>
            </w:r>
          </w:p>
          <w:p w14:paraId="6A6F5E69" w14:textId="77777777" w:rsidR="00F96A6E" w:rsidRPr="00F96A6E" w:rsidRDefault="00F96A6E" w:rsidP="00BC50EF">
            <w:pPr>
              <w:spacing w:line="240" w:lineRule="auto"/>
              <w:ind w:left="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noProof w:val="0"/>
                <w:sz w:val="24"/>
                <w:szCs w:val="24"/>
              </w:rPr>
            </w:pPr>
            <w:r w:rsidRPr="00F96A6E">
              <w:rPr>
                <w:rFonts w:ascii="Times New Roman" w:hAnsi="Times New Roman"/>
                <w:noProof w:val="0"/>
                <w:sz w:val="24"/>
                <w:szCs w:val="24"/>
              </w:rPr>
              <w:t>80.32</w:t>
            </w:r>
          </w:p>
          <w:p w14:paraId="4D85CD97" w14:textId="77777777" w:rsidR="00F96A6E" w:rsidRPr="00F96A6E" w:rsidRDefault="00F96A6E" w:rsidP="00BC50EF">
            <w:pPr>
              <w:spacing w:line="240" w:lineRule="auto"/>
              <w:ind w:left="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noProof w:val="0"/>
                <w:sz w:val="24"/>
                <w:szCs w:val="24"/>
              </w:rPr>
            </w:pPr>
            <w:r w:rsidRPr="00F96A6E">
              <w:rPr>
                <w:rFonts w:ascii="Times New Roman" w:hAnsi="Times New Roman"/>
                <w:noProof w:val="0"/>
                <w:sz w:val="24"/>
                <w:szCs w:val="24"/>
              </w:rPr>
              <w:t>74.92</w:t>
            </w:r>
          </w:p>
          <w:p w14:paraId="212D05D4" w14:textId="77777777" w:rsidR="00F96A6E" w:rsidRPr="00F96A6E" w:rsidRDefault="00F96A6E" w:rsidP="00BC50EF">
            <w:pPr>
              <w:spacing w:line="240" w:lineRule="auto"/>
              <w:ind w:left="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noProof w:val="0"/>
                <w:sz w:val="24"/>
                <w:szCs w:val="24"/>
              </w:rPr>
            </w:pPr>
            <w:r w:rsidRPr="00F96A6E">
              <w:rPr>
                <w:rFonts w:ascii="Times New Roman" w:hAnsi="Times New Roman"/>
                <w:noProof w:val="0"/>
                <w:sz w:val="24"/>
                <w:szCs w:val="24"/>
              </w:rPr>
              <w:t>69.20</w:t>
            </w:r>
          </w:p>
          <w:p w14:paraId="5745660A" w14:textId="77777777" w:rsidR="00F96A6E" w:rsidRPr="00F96A6E" w:rsidRDefault="00F96A6E" w:rsidP="00BC50EF">
            <w:pPr>
              <w:spacing w:line="240" w:lineRule="auto"/>
              <w:ind w:left="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noProof w:val="0"/>
                <w:sz w:val="24"/>
                <w:szCs w:val="24"/>
              </w:rPr>
            </w:pPr>
            <w:r w:rsidRPr="00F96A6E">
              <w:rPr>
                <w:rFonts w:ascii="Times New Roman" w:hAnsi="Times New Roman"/>
                <w:noProof w:val="0"/>
                <w:sz w:val="24"/>
                <w:szCs w:val="24"/>
              </w:rPr>
              <w:t>59.82</w:t>
            </w:r>
          </w:p>
          <w:p w14:paraId="1C68672D" w14:textId="77777777" w:rsidR="00F96A6E" w:rsidRPr="00F96A6E" w:rsidRDefault="00F96A6E" w:rsidP="00BC50EF">
            <w:pPr>
              <w:spacing w:line="240" w:lineRule="auto"/>
              <w:ind w:left="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noProof w:val="0"/>
                <w:sz w:val="24"/>
                <w:szCs w:val="24"/>
              </w:rPr>
            </w:pPr>
            <w:r w:rsidRPr="00F96A6E">
              <w:rPr>
                <w:rFonts w:ascii="Times New Roman" w:hAnsi="Times New Roman"/>
                <w:noProof w:val="0"/>
                <w:sz w:val="24"/>
                <w:szCs w:val="24"/>
              </w:rPr>
              <w:t>57.32</w:t>
            </w:r>
          </w:p>
        </w:tc>
        <w:tc>
          <w:tcPr>
            <w:tcW w:w="1634" w:type="pct"/>
          </w:tcPr>
          <w:p w14:paraId="6C4ADF25" w14:textId="77777777" w:rsidR="00F96A6E" w:rsidRPr="00F96A6E" w:rsidRDefault="00F96A6E" w:rsidP="00BC50EF">
            <w:pPr>
              <w:spacing w:line="240" w:lineRule="auto"/>
              <w:ind w:left="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noProof w:val="0"/>
                <w:sz w:val="24"/>
                <w:szCs w:val="24"/>
              </w:rPr>
            </w:pPr>
            <w:r w:rsidRPr="00F96A6E">
              <w:rPr>
                <w:rFonts w:ascii="Times New Roman" w:hAnsi="Times New Roman"/>
                <w:noProof w:val="0"/>
                <w:sz w:val="24"/>
                <w:szCs w:val="24"/>
              </w:rPr>
              <w:t>225.4</w:t>
            </w:r>
          </w:p>
          <w:p w14:paraId="0F5F7852" w14:textId="77777777" w:rsidR="00F96A6E" w:rsidRPr="00F96A6E" w:rsidRDefault="00F96A6E" w:rsidP="00BC50EF">
            <w:pPr>
              <w:spacing w:line="240" w:lineRule="auto"/>
              <w:ind w:left="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noProof w:val="0"/>
                <w:sz w:val="24"/>
                <w:szCs w:val="24"/>
              </w:rPr>
            </w:pPr>
            <w:r w:rsidRPr="00F96A6E">
              <w:rPr>
                <w:rFonts w:ascii="Times New Roman" w:hAnsi="Times New Roman"/>
                <w:noProof w:val="0"/>
                <w:sz w:val="24"/>
                <w:szCs w:val="24"/>
              </w:rPr>
              <w:t>86.63</w:t>
            </w:r>
          </w:p>
          <w:p w14:paraId="5C97883A" w14:textId="77777777" w:rsidR="00F96A6E" w:rsidRPr="00F96A6E" w:rsidRDefault="00F96A6E" w:rsidP="00BC50EF">
            <w:pPr>
              <w:spacing w:line="240" w:lineRule="auto"/>
              <w:ind w:left="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noProof w:val="0"/>
                <w:sz w:val="24"/>
                <w:szCs w:val="24"/>
              </w:rPr>
            </w:pPr>
            <w:r w:rsidRPr="00F96A6E">
              <w:rPr>
                <w:rFonts w:ascii="Times New Roman" w:hAnsi="Times New Roman"/>
                <w:noProof w:val="0"/>
                <w:sz w:val="24"/>
                <w:szCs w:val="24"/>
              </w:rPr>
              <w:t>81.85</w:t>
            </w:r>
          </w:p>
          <w:p w14:paraId="3C51F9E1" w14:textId="77777777" w:rsidR="00F96A6E" w:rsidRPr="00F96A6E" w:rsidRDefault="00F96A6E" w:rsidP="00BC50EF">
            <w:pPr>
              <w:spacing w:line="240" w:lineRule="auto"/>
              <w:ind w:left="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noProof w:val="0"/>
                <w:sz w:val="24"/>
                <w:szCs w:val="24"/>
              </w:rPr>
            </w:pPr>
            <w:r w:rsidRPr="00F96A6E">
              <w:rPr>
                <w:rFonts w:ascii="Times New Roman" w:hAnsi="Times New Roman"/>
                <w:noProof w:val="0"/>
                <w:sz w:val="24"/>
                <w:szCs w:val="24"/>
              </w:rPr>
              <w:t>74.85</w:t>
            </w:r>
          </w:p>
          <w:p w14:paraId="2FEBFA4A" w14:textId="77777777" w:rsidR="00F96A6E" w:rsidRPr="00F96A6E" w:rsidRDefault="00F96A6E" w:rsidP="00BC50EF">
            <w:pPr>
              <w:spacing w:line="240" w:lineRule="auto"/>
              <w:ind w:left="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noProof w:val="0"/>
                <w:sz w:val="24"/>
                <w:szCs w:val="24"/>
              </w:rPr>
            </w:pPr>
            <w:r w:rsidRPr="00F96A6E">
              <w:rPr>
                <w:rFonts w:ascii="Times New Roman" w:hAnsi="Times New Roman"/>
                <w:noProof w:val="0"/>
                <w:sz w:val="24"/>
                <w:szCs w:val="24"/>
              </w:rPr>
              <w:t>66.49</w:t>
            </w:r>
          </w:p>
          <w:p w14:paraId="0AEDC2A7" w14:textId="77777777" w:rsidR="00F96A6E" w:rsidRPr="00F96A6E" w:rsidRDefault="00F96A6E" w:rsidP="00BC50EF">
            <w:pPr>
              <w:spacing w:line="240" w:lineRule="auto"/>
              <w:ind w:left="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noProof w:val="0"/>
                <w:sz w:val="24"/>
                <w:szCs w:val="24"/>
              </w:rPr>
            </w:pPr>
            <w:r w:rsidRPr="00F96A6E">
              <w:rPr>
                <w:rFonts w:ascii="Times New Roman" w:hAnsi="Times New Roman"/>
                <w:noProof w:val="0"/>
                <w:sz w:val="24"/>
                <w:szCs w:val="24"/>
              </w:rPr>
              <w:t>59.85</w:t>
            </w:r>
          </w:p>
        </w:tc>
      </w:tr>
      <w:tr w:rsidR="00F96A6E" w:rsidRPr="00F96A6E" w14:paraId="4E6EF099" w14:textId="77777777" w:rsidTr="00BC50EF">
        <w:trPr>
          <w:cnfStyle w:val="000000100000" w:firstRow="0" w:lastRow="0" w:firstColumn="0" w:lastColumn="0" w:oddVBand="0" w:evenVBand="0" w:oddHBand="1" w:evenHBand="0" w:firstRowFirstColumn="0" w:firstRowLastColumn="0" w:lastRowFirstColumn="0" w:lastRowLastColumn="0"/>
          <w:trHeight w:val="1539"/>
        </w:trPr>
        <w:tc>
          <w:tcPr>
            <w:cnfStyle w:val="001000000000" w:firstRow="0" w:lastRow="0" w:firstColumn="1" w:lastColumn="0" w:oddVBand="0" w:evenVBand="0" w:oddHBand="0" w:evenHBand="0" w:firstRowFirstColumn="0" w:firstRowLastColumn="0" w:lastRowFirstColumn="0" w:lastRowLastColumn="0"/>
            <w:tcW w:w="748" w:type="pct"/>
          </w:tcPr>
          <w:p w14:paraId="6A059B3C" w14:textId="77777777" w:rsidR="00F96A6E" w:rsidRPr="00F96A6E" w:rsidRDefault="00F96A6E" w:rsidP="00BC50EF">
            <w:pPr>
              <w:spacing w:line="240" w:lineRule="auto"/>
              <w:jc w:val="center"/>
              <w:rPr>
                <w:rFonts w:ascii="Times New Roman" w:hAnsi="Times New Roman"/>
                <w:b w:val="0"/>
                <w:noProof w:val="0"/>
                <w:sz w:val="24"/>
                <w:szCs w:val="24"/>
              </w:rPr>
            </w:pPr>
            <w:r w:rsidRPr="00F96A6E">
              <w:rPr>
                <w:rFonts w:ascii="Times New Roman" w:hAnsi="Times New Roman"/>
                <w:b w:val="0"/>
                <w:noProof w:val="0"/>
                <w:sz w:val="24"/>
                <w:szCs w:val="24"/>
              </w:rPr>
              <w:t>10</w:t>
            </w:r>
          </w:p>
          <w:p w14:paraId="74214102" w14:textId="77777777" w:rsidR="00F96A6E" w:rsidRPr="00F96A6E" w:rsidRDefault="00F96A6E" w:rsidP="00BC50EF">
            <w:pPr>
              <w:spacing w:line="240" w:lineRule="auto"/>
              <w:jc w:val="center"/>
              <w:rPr>
                <w:rFonts w:ascii="Times New Roman" w:hAnsi="Times New Roman"/>
                <w:b w:val="0"/>
                <w:noProof w:val="0"/>
                <w:sz w:val="24"/>
                <w:szCs w:val="24"/>
              </w:rPr>
            </w:pPr>
            <w:r w:rsidRPr="00F96A6E">
              <w:rPr>
                <w:rFonts w:ascii="Times New Roman" w:hAnsi="Times New Roman"/>
                <w:b w:val="0"/>
                <w:noProof w:val="0"/>
                <w:sz w:val="24"/>
                <w:szCs w:val="24"/>
              </w:rPr>
              <w:t>11</w:t>
            </w:r>
          </w:p>
          <w:p w14:paraId="3AC7DF5D" w14:textId="77777777" w:rsidR="00F96A6E" w:rsidRPr="00F96A6E" w:rsidRDefault="00F96A6E" w:rsidP="00BC50EF">
            <w:pPr>
              <w:spacing w:line="240" w:lineRule="auto"/>
              <w:jc w:val="center"/>
              <w:rPr>
                <w:rFonts w:ascii="Times New Roman" w:hAnsi="Times New Roman"/>
                <w:b w:val="0"/>
                <w:noProof w:val="0"/>
                <w:sz w:val="24"/>
                <w:szCs w:val="24"/>
              </w:rPr>
            </w:pPr>
            <w:r w:rsidRPr="00F96A6E">
              <w:rPr>
                <w:rFonts w:ascii="Times New Roman" w:hAnsi="Times New Roman"/>
                <w:b w:val="0"/>
                <w:noProof w:val="0"/>
                <w:sz w:val="24"/>
                <w:szCs w:val="24"/>
              </w:rPr>
              <w:t>12</w:t>
            </w:r>
          </w:p>
          <w:p w14:paraId="20D0D385" w14:textId="77777777" w:rsidR="00F96A6E" w:rsidRPr="00F96A6E" w:rsidRDefault="00F96A6E" w:rsidP="00BC50EF">
            <w:pPr>
              <w:spacing w:line="240" w:lineRule="auto"/>
              <w:jc w:val="center"/>
              <w:rPr>
                <w:rFonts w:ascii="Times New Roman" w:hAnsi="Times New Roman"/>
                <w:b w:val="0"/>
                <w:noProof w:val="0"/>
                <w:sz w:val="24"/>
                <w:szCs w:val="24"/>
              </w:rPr>
            </w:pPr>
            <w:r w:rsidRPr="00F96A6E">
              <w:rPr>
                <w:rFonts w:ascii="Times New Roman" w:hAnsi="Times New Roman"/>
                <w:b w:val="0"/>
                <w:noProof w:val="0"/>
                <w:sz w:val="24"/>
                <w:szCs w:val="24"/>
              </w:rPr>
              <w:t>13</w:t>
            </w:r>
          </w:p>
          <w:p w14:paraId="064F5BE7" w14:textId="77777777" w:rsidR="00F96A6E" w:rsidRPr="00F96A6E" w:rsidRDefault="00F96A6E" w:rsidP="00BC50EF">
            <w:pPr>
              <w:spacing w:line="240" w:lineRule="auto"/>
              <w:jc w:val="center"/>
              <w:rPr>
                <w:rFonts w:ascii="Times New Roman" w:hAnsi="Times New Roman"/>
                <w:b w:val="0"/>
                <w:noProof w:val="0"/>
                <w:sz w:val="24"/>
                <w:szCs w:val="24"/>
              </w:rPr>
            </w:pPr>
            <w:r w:rsidRPr="00F96A6E">
              <w:rPr>
                <w:rFonts w:ascii="Times New Roman" w:hAnsi="Times New Roman"/>
                <w:b w:val="0"/>
                <w:noProof w:val="0"/>
                <w:sz w:val="24"/>
                <w:szCs w:val="24"/>
              </w:rPr>
              <w:t>14</w:t>
            </w:r>
          </w:p>
        </w:tc>
        <w:tc>
          <w:tcPr>
            <w:tcW w:w="1056" w:type="pct"/>
          </w:tcPr>
          <w:p w14:paraId="2D856471" w14:textId="77777777" w:rsidR="00F96A6E" w:rsidRPr="00F96A6E" w:rsidRDefault="00F96A6E" w:rsidP="00BC50EF">
            <w:pPr>
              <w:spacing w:line="240" w:lineRule="auto"/>
              <w:ind w:left="4"/>
              <w:jc w:val="left"/>
              <w:cnfStyle w:val="000000100000" w:firstRow="0" w:lastRow="0" w:firstColumn="0" w:lastColumn="0" w:oddVBand="0" w:evenVBand="0" w:oddHBand="1" w:evenHBand="0" w:firstRowFirstColumn="0" w:firstRowLastColumn="0" w:lastRowFirstColumn="0" w:lastRowLastColumn="0"/>
              <w:rPr>
                <w:rFonts w:ascii="Times New Roman" w:hAnsi="Times New Roman"/>
                <w:noProof w:val="0"/>
                <w:sz w:val="24"/>
                <w:szCs w:val="24"/>
              </w:rPr>
            </w:pPr>
            <w:r w:rsidRPr="00F96A6E">
              <w:rPr>
                <w:rFonts w:ascii="Times New Roman" w:hAnsi="Times New Roman"/>
                <w:noProof w:val="0"/>
                <w:sz w:val="24"/>
                <w:szCs w:val="24"/>
              </w:rPr>
              <w:t xml:space="preserve">       N/A  </w:t>
            </w:r>
          </w:p>
        </w:tc>
        <w:tc>
          <w:tcPr>
            <w:tcW w:w="1562" w:type="pct"/>
          </w:tcPr>
          <w:p w14:paraId="716B0D61" w14:textId="77777777" w:rsidR="00F96A6E" w:rsidRPr="00F96A6E" w:rsidRDefault="00F96A6E" w:rsidP="00BC50EF">
            <w:pPr>
              <w:spacing w:line="240" w:lineRule="auto"/>
              <w:ind w:left="4"/>
              <w:jc w:val="left"/>
              <w:cnfStyle w:val="000000100000" w:firstRow="0" w:lastRow="0" w:firstColumn="0" w:lastColumn="0" w:oddVBand="0" w:evenVBand="0" w:oddHBand="1" w:evenHBand="0" w:firstRowFirstColumn="0" w:firstRowLastColumn="0" w:lastRowFirstColumn="0" w:lastRowLastColumn="0"/>
              <w:rPr>
                <w:rFonts w:ascii="Times New Roman" w:hAnsi="Times New Roman"/>
                <w:noProof w:val="0"/>
                <w:sz w:val="24"/>
                <w:szCs w:val="24"/>
              </w:rPr>
            </w:pPr>
            <w:r w:rsidRPr="00F96A6E">
              <w:rPr>
                <w:rFonts w:ascii="Times New Roman" w:hAnsi="Times New Roman"/>
                <w:noProof w:val="0"/>
                <w:sz w:val="24"/>
                <w:szCs w:val="24"/>
              </w:rPr>
              <w:t xml:space="preserve">              N/A </w:t>
            </w:r>
          </w:p>
        </w:tc>
        <w:tc>
          <w:tcPr>
            <w:tcW w:w="1634" w:type="pct"/>
          </w:tcPr>
          <w:p w14:paraId="32ED2346" w14:textId="77777777" w:rsidR="00F96A6E" w:rsidRPr="00F96A6E" w:rsidRDefault="00F96A6E" w:rsidP="00BC50EF">
            <w:pPr>
              <w:spacing w:line="240" w:lineRule="auto"/>
              <w:ind w:left="4"/>
              <w:jc w:val="left"/>
              <w:cnfStyle w:val="000000100000" w:firstRow="0" w:lastRow="0" w:firstColumn="0" w:lastColumn="0" w:oddVBand="0" w:evenVBand="0" w:oddHBand="1" w:evenHBand="0" w:firstRowFirstColumn="0" w:firstRowLastColumn="0" w:lastRowFirstColumn="0" w:lastRowLastColumn="0"/>
              <w:rPr>
                <w:rFonts w:ascii="Times New Roman" w:hAnsi="Times New Roman"/>
                <w:noProof w:val="0"/>
                <w:sz w:val="24"/>
                <w:szCs w:val="24"/>
              </w:rPr>
            </w:pPr>
            <w:r w:rsidRPr="00F96A6E">
              <w:rPr>
                <w:rFonts w:ascii="Times New Roman" w:hAnsi="Times New Roman"/>
                <w:noProof w:val="0"/>
                <w:sz w:val="24"/>
                <w:szCs w:val="24"/>
              </w:rPr>
              <w:t xml:space="preserve">               N/A  </w:t>
            </w:r>
          </w:p>
        </w:tc>
      </w:tr>
    </w:tbl>
    <w:p w14:paraId="7E74B20E" w14:textId="77777777" w:rsidR="00947E5C" w:rsidRDefault="00815BA6" w:rsidP="00815BA6">
      <w:pPr>
        <w:pStyle w:val="MDPI31text"/>
      </w:pPr>
      <w:r w:rsidRPr="00815BA6">
        <w:t xml:space="preserve">           (Source: Thome et al., 2001).  </w:t>
      </w:r>
    </w:p>
    <w:p w14:paraId="4010BA61" w14:textId="46D1ECC2" w:rsidR="00815BA6" w:rsidRPr="00815BA6" w:rsidRDefault="00815BA6" w:rsidP="00815BA6">
      <w:pPr>
        <w:pStyle w:val="MDPI31text"/>
      </w:pPr>
      <w:r w:rsidRPr="00815BA6">
        <w:t xml:space="preserve">           </w:t>
      </w:r>
    </w:p>
    <w:p w14:paraId="5CCAF5C0" w14:textId="00714706" w:rsidR="00815BA6" w:rsidRPr="00815BA6" w:rsidRDefault="00947E5C" w:rsidP="00947E5C">
      <w:pPr>
        <w:pStyle w:val="MDPI31text"/>
        <w:spacing w:line="240" w:lineRule="auto"/>
        <w:rPr>
          <w:i/>
          <w:iCs/>
        </w:rPr>
      </w:pPr>
      <w:bookmarkStart w:id="10" w:name="_Toc514121342"/>
      <w:r w:rsidRPr="006547CC">
        <w:rPr>
          <w:i/>
          <w:iCs/>
        </w:rPr>
        <w:t>2</w:t>
      </w:r>
      <w:r w:rsidR="00815BA6" w:rsidRPr="00815BA6">
        <w:rPr>
          <w:i/>
          <w:iCs/>
        </w:rPr>
        <w:t xml:space="preserve">.3.2 </w:t>
      </w:r>
      <w:r w:rsidRPr="006547CC">
        <w:rPr>
          <w:i/>
          <w:iCs/>
        </w:rPr>
        <w:t>Image Processing</w:t>
      </w:r>
      <w:bookmarkEnd w:id="10"/>
    </w:p>
    <w:p w14:paraId="7142B0C5" w14:textId="4940008F" w:rsidR="00815BA6" w:rsidRDefault="00815BA6" w:rsidP="00815BA6">
      <w:pPr>
        <w:pStyle w:val="MDPI31text"/>
      </w:pPr>
      <w:r w:rsidRPr="00815BA6">
        <w:t xml:space="preserve">The processing techniques adopted are meant to transform the ASTER data into an image display that would increase </w:t>
      </w:r>
      <w:r w:rsidR="00947E5C">
        <w:t xml:space="preserve">the </w:t>
      </w:r>
      <w:r w:rsidRPr="00815BA6">
        <w:t>contrast between interesting targets and the background. Some enhancement techniques such as band composite, band ratio</w:t>
      </w:r>
      <w:r w:rsidR="00947E5C">
        <w:t>,</w:t>
      </w:r>
      <w:r w:rsidRPr="00815BA6">
        <w:t xml:space="preserve"> and Principal Component Analysis (PCA) were applied which allowed the extraction of spatial and spectral information related to lithology, structures, hydrothermal alteration, and others. These techniques allow to </w:t>
      </w:r>
      <w:r w:rsidR="00947E5C">
        <w:t>creation</w:t>
      </w:r>
      <w:r w:rsidRPr="00815BA6">
        <w:t xml:space="preserve"> </w:t>
      </w:r>
      <w:r w:rsidR="00947E5C">
        <w:t xml:space="preserve">of </w:t>
      </w:r>
      <w:r w:rsidRPr="00815BA6">
        <w:t xml:space="preserve">a mineral potential map of gold mineralization occurrence and delineate mineral exploration targets for further work.  </w:t>
      </w:r>
    </w:p>
    <w:p w14:paraId="376251E8" w14:textId="77777777" w:rsidR="00BC50EF" w:rsidRPr="00815BA6" w:rsidRDefault="00BC50EF" w:rsidP="00815BA6">
      <w:pPr>
        <w:pStyle w:val="MDPI31text"/>
      </w:pPr>
    </w:p>
    <w:p w14:paraId="26847698" w14:textId="6AAF9AAE" w:rsidR="00815BA6" w:rsidRPr="00815BA6" w:rsidRDefault="00815BA6" w:rsidP="00815BA6">
      <w:pPr>
        <w:pStyle w:val="MDPI31text"/>
      </w:pPr>
      <w:bookmarkStart w:id="11" w:name="_Toc514121414"/>
      <w:r w:rsidRPr="00815BA6">
        <w:rPr>
          <w:b/>
          <w:bCs/>
        </w:rPr>
        <w:t>Table 5</w:t>
      </w:r>
      <w:r w:rsidR="00947E5C" w:rsidRPr="00947E5C">
        <w:rPr>
          <w:b/>
          <w:bCs/>
        </w:rPr>
        <w:t>.</w:t>
      </w:r>
      <w:r w:rsidRPr="00815BA6">
        <w:t xml:space="preserve"> Earth-Sun Distance in Astronomical Units</w:t>
      </w:r>
      <w:bookmarkEnd w:id="11"/>
    </w:p>
    <w:tbl>
      <w:tblPr>
        <w:tblStyle w:val="PlainTable21"/>
        <w:tblW w:w="5000" w:type="pct"/>
        <w:tblLook w:val="04A0" w:firstRow="1" w:lastRow="0" w:firstColumn="1" w:lastColumn="0" w:noHBand="0" w:noVBand="1"/>
      </w:tblPr>
      <w:tblGrid>
        <w:gridCol w:w="1566"/>
        <w:gridCol w:w="2210"/>
        <w:gridCol w:w="3270"/>
        <w:gridCol w:w="3420"/>
      </w:tblGrid>
      <w:tr w:rsidR="00947E5C" w:rsidRPr="00947E5C" w14:paraId="0563B669" w14:textId="77777777" w:rsidTr="00BC50EF">
        <w:trPr>
          <w:cnfStyle w:val="100000000000" w:firstRow="1" w:lastRow="0" w:firstColumn="0" w:lastColumn="0" w:oddVBand="0" w:evenVBand="0" w:oddHBand="0" w:evenHBand="0" w:firstRowFirstColumn="0" w:firstRowLastColumn="0" w:lastRowFirstColumn="0" w:lastRowLastColumn="0"/>
          <w:trHeight w:val="641"/>
        </w:trPr>
        <w:tc>
          <w:tcPr>
            <w:cnfStyle w:val="001000000000" w:firstRow="0" w:lastRow="0" w:firstColumn="1" w:lastColumn="0" w:oddVBand="0" w:evenVBand="0" w:oddHBand="0" w:evenHBand="0" w:firstRowFirstColumn="0" w:firstRowLastColumn="0" w:lastRowFirstColumn="0" w:lastRowLastColumn="0"/>
            <w:tcW w:w="748" w:type="pct"/>
          </w:tcPr>
          <w:p w14:paraId="17F660FD" w14:textId="77777777" w:rsidR="00947E5C" w:rsidRPr="00947E5C" w:rsidRDefault="00947E5C" w:rsidP="00BC50EF">
            <w:pPr>
              <w:spacing w:line="240" w:lineRule="auto"/>
              <w:ind w:right="5"/>
              <w:jc w:val="center"/>
              <w:rPr>
                <w:rFonts w:ascii="Times New Roman" w:hAnsi="Times New Roman"/>
                <w:b w:val="0"/>
                <w:noProof w:val="0"/>
                <w:sz w:val="24"/>
                <w:szCs w:val="24"/>
              </w:rPr>
            </w:pPr>
            <w:bookmarkStart w:id="12" w:name="_Hlk147250114"/>
            <w:r w:rsidRPr="00947E5C">
              <w:rPr>
                <w:rFonts w:ascii="Times New Roman" w:hAnsi="Times New Roman"/>
                <w:b w:val="0"/>
                <w:noProof w:val="0"/>
                <w:sz w:val="24"/>
                <w:szCs w:val="24"/>
              </w:rPr>
              <w:t xml:space="preserve">Band# </w:t>
            </w:r>
          </w:p>
        </w:tc>
        <w:tc>
          <w:tcPr>
            <w:tcW w:w="1056" w:type="pct"/>
          </w:tcPr>
          <w:p w14:paraId="61F394FD" w14:textId="77777777" w:rsidR="00947E5C" w:rsidRPr="00947E5C" w:rsidRDefault="00947E5C" w:rsidP="00BC50EF">
            <w:pPr>
              <w:spacing w:line="240" w:lineRule="auto"/>
              <w:ind w:right="6"/>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noProof w:val="0"/>
                <w:sz w:val="24"/>
                <w:szCs w:val="24"/>
              </w:rPr>
            </w:pPr>
            <w:r w:rsidRPr="00947E5C">
              <w:rPr>
                <w:rFonts w:ascii="Times New Roman" w:hAnsi="Times New Roman"/>
                <w:b w:val="0"/>
                <w:noProof w:val="0"/>
                <w:sz w:val="24"/>
                <w:szCs w:val="24"/>
              </w:rPr>
              <w:t xml:space="preserve">Smith: </w:t>
            </w:r>
            <w:r w:rsidRPr="00947E5C">
              <w:rPr>
                <w:rFonts w:ascii="Times New Roman" w:hAnsi="Times New Roman"/>
                <w:noProof w:val="0"/>
                <w:sz w:val="24"/>
                <w:szCs w:val="24"/>
              </w:rPr>
              <w:t>E</w:t>
            </w:r>
            <w:r w:rsidRPr="00947E5C">
              <w:rPr>
                <w:rFonts w:ascii="Times New Roman" w:hAnsi="Times New Roman"/>
                <w:noProof w:val="0"/>
                <w:sz w:val="24"/>
                <w:szCs w:val="24"/>
                <w:vertAlign w:val="subscript"/>
              </w:rPr>
              <w:t>SUN</w:t>
            </w:r>
            <w:r w:rsidRPr="00947E5C">
              <w:rPr>
                <w:rFonts w:ascii="Times New Roman" w:hAnsi="Times New Roman"/>
                <w:b w:val="0"/>
                <w:noProof w:val="0"/>
                <w:sz w:val="24"/>
                <w:szCs w:val="24"/>
              </w:rPr>
              <w:t xml:space="preserve"> </w:t>
            </w:r>
          </w:p>
        </w:tc>
        <w:tc>
          <w:tcPr>
            <w:tcW w:w="1562" w:type="pct"/>
          </w:tcPr>
          <w:p w14:paraId="58A787E6" w14:textId="77777777" w:rsidR="00947E5C" w:rsidRPr="00947E5C" w:rsidRDefault="00947E5C" w:rsidP="00BC50EF">
            <w:pPr>
              <w:spacing w:line="240" w:lineRule="auto"/>
              <w:ind w:left="67"/>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noProof w:val="0"/>
                <w:sz w:val="24"/>
                <w:szCs w:val="24"/>
              </w:rPr>
            </w:pPr>
            <w:r w:rsidRPr="00947E5C">
              <w:rPr>
                <w:rFonts w:ascii="Times New Roman" w:hAnsi="Times New Roman"/>
                <w:b w:val="0"/>
                <w:noProof w:val="0"/>
                <w:sz w:val="24"/>
                <w:szCs w:val="24"/>
              </w:rPr>
              <w:t>Thome et al., 2001             (A):</w:t>
            </w:r>
            <w:r w:rsidRPr="00947E5C">
              <w:rPr>
                <w:rFonts w:ascii="Times New Roman" w:hAnsi="Times New Roman"/>
                <w:noProof w:val="0"/>
                <w:sz w:val="24"/>
                <w:szCs w:val="24"/>
              </w:rPr>
              <w:t xml:space="preserve"> E</w:t>
            </w:r>
            <w:r w:rsidRPr="00947E5C">
              <w:rPr>
                <w:rFonts w:ascii="Times New Roman" w:hAnsi="Times New Roman"/>
                <w:noProof w:val="0"/>
                <w:sz w:val="24"/>
                <w:szCs w:val="24"/>
                <w:vertAlign w:val="subscript"/>
              </w:rPr>
              <w:t>SUN</w:t>
            </w:r>
          </w:p>
        </w:tc>
        <w:tc>
          <w:tcPr>
            <w:tcW w:w="1634" w:type="pct"/>
          </w:tcPr>
          <w:p w14:paraId="2E15622A" w14:textId="78AAECDE" w:rsidR="00947E5C" w:rsidRPr="00947E5C" w:rsidRDefault="00947E5C" w:rsidP="00BC50EF">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noProof w:val="0"/>
                <w:sz w:val="24"/>
                <w:szCs w:val="24"/>
              </w:rPr>
            </w:pPr>
            <w:r w:rsidRPr="00947E5C">
              <w:rPr>
                <w:rFonts w:ascii="Times New Roman" w:hAnsi="Times New Roman"/>
                <w:b w:val="0"/>
                <w:noProof w:val="0"/>
                <w:sz w:val="24"/>
                <w:szCs w:val="24"/>
              </w:rPr>
              <w:t xml:space="preserve">Thome et al., </w:t>
            </w:r>
            <w:r w:rsidRPr="00947E5C">
              <w:rPr>
                <w:rFonts w:ascii="Times New Roman" w:hAnsi="Times New Roman"/>
                <w:noProof w:val="0"/>
                <w:sz w:val="24"/>
                <w:szCs w:val="24"/>
              </w:rPr>
              <w:t>2001 (</w:t>
            </w:r>
            <w:r w:rsidRPr="00947E5C">
              <w:rPr>
                <w:rFonts w:ascii="Times New Roman" w:hAnsi="Times New Roman"/>
                <w:b w:val="0"/>
                <w:noProof w:val="0"/>
                <w:sz w:val="24"/>
                <w:szCs w:val="24"/>
              </w:rPr>
              <w:t>B):</w:t>
            </w:r>
            <w:r w:rsidRPr="00947E5C">
              <w:rPr>
                <w:rFonts w:ascii="Times New Roman" w:hAnsi="Times New Roman"/>
                <w:noProof w:val="0"/>
                <w:sz w:val="24"/>
                <w:szCs w:val="24"/>
              </w:rPr>
              <w:t xml:space="preserve"> E</w:t>
            </w:r>
            <w:r w:rsidRPr="00947E5C">
              <w:rPr>
                <w:rFonts w:ascii="Times New Roman" w:hAnsi="Times New Roman"/>
                <w:noProof w:val="0"/>
                <w:sz w:val="24"/>
                <w:szCs w:val="24"/>
                <w:vertAlign w:val="subscript"/>
              </w:rPr>
              <w:t>SUN</w:t>
            </w:r>
            <w:r w:rsidRPr="00947E5C">
              <w:rPr>
                <w:rFonts w:ascii="Times New Roman" w:hAnsi="Times New Roman"/>
                <w:b w:val="0"/>
                <w:noProof w:val="0"/>
                <w:sz w:val="24"/>
                <w:szCs w:val="24"/>
              </w:rPr>
              <w:t xml:space="preserve"> </w:t>
            </w:r>
          </w:p>
        </w:tc>
      </w:tr>
      <w:tr w:rsidR="00947E5C" w:rsidRPr="00947E5C" w14:paraId="7EBC0074" w14:textId="77777777" w:rsidTr="00BC50EF">
        <w:trPr>
          <w:cnfStyle w:val="000000100000" w:firstRow="0" w:lastRow="0" w:firstColumn="0" w:lastColumn="0" w:oddVBand="0" w:evenVBand="0" w:oddHBand="1" w:evenHBand="0" w:firstRowFirstColumn="0" w:firstRowLastColumn="0" w:lastRowFirstColumn="0" w:lastRowLastColumn="0"/>
          <w:trHeight w:val="1222"/>
        </w:trPr>
        <w:tc>
          <w:tcPr>
            <w:cnfStyle w:val="001000000000" w:firstRow="0" w:lastRow="0" w:firstColumn="1" w:lastColumn="0" w:oddVBand="0" w:evenVBand="0" w:oddHBand="0" w:evenHBand="0" w:firstRowFirstColumn="0" w:firstRowLastColumn="0" w:lastRowFirstColumn="0" w:lastRowLastColumn="0"/>
            <w:tcW w:w="748" w:type="pct"/>
          </w:tcPr>
          <w:p w14:paraId="5D5982C1" w14:textId="77777777" w:rsidR="00947E5C" w:rsidRPr="00947E5C" w:rsidRDefault="00947E5C" w:rsidP="00BC50EF">
            <w:pPr>
              <w:spacing w:line="240" w:lineRule="auto"/>
              <w:jc w:val="center"/>
              <w:rPr>
                <w:rFonts w:ascii="Times New Roman" w:hAnsi="Times New Roman"/>
                <w:b w:val="0"/>
                <w:noProof w:val="0"/>
                <w:sz w:val="24"/>
                <w:szCs w:val="24"/>
              </w:rPr>
            </w:pPr>
            <w:r w:rsidRPr="00947E5C">
              <w:rPr>
                <w:rFonts w:ascii="Times New Roman" w:hAnsi="Times New Roman"/>
                <w:b w:val="0"/>
                <w:noProof w:val="0"/>
                <w:sz w:val="24"/>
                <w:szCs w:val="24"/>
              </w:rPr>
              <w:t>1</w:t>
            </w:r>
          </w:p>
          <w:p w14:paraId="4DFA112F" w14:textId="77777777" w:rsidR="00947E5C" w:rsidRPr="00947E5C" w:rsidRDefault="00947E5C" w:rsidP="00BC50EF">
            <w:pPr>
              <w:spacing w:line="240" w:lineRule="auto"/>
              <w:jc w:val="center"/>
              <w:rPr>
                <w:rFonts w:ascii="Times New Roman" w:hAnsi="Times New Roman"/>
                <w:b w:val="0"/>
                <w:noProof w:val="0"/>
                <w:sz w:val="24"/>
                <w:szCs w:val="24"/>
              </w:rPr>
            </w:pPr>
            <w:r w:rsidRPr="00947E5C">
              <w:rPr>
                <w:rFonts w:ascii="Times New Roman" w:hAnsi="Times New Roman"/>
                <w:b w:val="0"/>
                <w:noProof w:val="0"/>
                <w:sz w:val="24"/>
                <w:szCs w:val="24"/>
              </w:rPr>
              <w:t>2</w:t>
            </w:r>
          </w:p>
          <w:p w14:paraId="0D722792" w14:textId="77777777" w:rsidR="00947E5C" w:rsidRPr="00947E5C" w:rsidRDefault="00947E5C" w:rsidP="00BC50EF">
            <w:pPr>
              <w:spacing w:line="240" w:lineRule="auto"/>
              <w:jc w:val="center"/>
              <w:rPr>
                <w:rFonts w:ascii="Times New Roman" w:hAnsi="Times New Roman"/>
                <w:b w:val="0"/>
                <w:noProof w:val="0"/>
                <w:sz w:val="24"/>
                <w:szCs w:val="24"/>
              </w:rPr>
            </w:pPr>
            <w:r w:rsidRPr="00947E5C">
              <w:rPr>
                <w:rFonts w:ascii="Times New Roman" w:hAnsi="Times New Roman"/>
                <w:b w:val="0"/>
                <w:noProof w:val="0"/>
                <w:sz w:val="24"/>
                <w:szCs w:val="24"/>
              </w:rPr>
              <w:t>3N</w:t>
            </w:r>
          </w:p>
          <w:p w14:paraId="6F64CA4D" w14:textId="77777777" w:rsidR="00947E5C" w:rsidRPr="00947E5C" w:rsidRDefault="00947E5C" w:rsidP="00BC50EF">
            <w:pPr>
              <w:spacing w:line="240" w:lineRule="auto"/>
              <w:jc w:val="center"/>
              <w:rPr>
                <w:rFonts w:ascii="Times New Roman" w:hAnsi="Times New Roman"/>
                <w:b w:val="0"/>
                <w:noProof w:val="0"/>
                <w:sz w:val="24"/>
                <w:szCs w:val="24"/>
              </w:rPr>
            </w:pPr>
            <w:r w:rsidRPr="00947E5C">
              <w:rPr>
                <w:rFonts w:ascii="Times New Roman" w:hAnsi="Times New Roman"/>
                <w:b w:val="0"/>
                <w:noProof w:val="0"/>
                <w:sz w:val="24"/>
                <w:szCs w:val="24"/>
              </w:rPr>
              <w:t>3B</w:t>
            </w:r>
          </w:p>
        </w:tc>
        <w:tc>
          <w:tcPr>
            <w:tcW w:w="1056" w:type="pct"/>
          </w:tcPr>
          <w:p w14:paraId="08B1EA01" w14:textId="77777777" w:rsidR="00947E5C" w:rsidRPr="00947E5C" w:rsidRDefault="00947E5C" w:rsidP="00BC50EF">
            <w:pPr>
              <w:spacing w:line="240" w:lineRule="auto"/>
              <w:ind w:left="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noProof w:val="0"/>
                <w:sz w:val="24"/>
                <w:szCs w:val="24"/>
              </w:rPr>
            </w:pPr>
            <w:r w:rsidRPr="00947E5C">
              <w:rPr>
                <w:rFonts w:ascii="Times New Roman" w:hAnsi="Times New Roman"/>
                <w:noProof w:val="0"/>
                <w:sz w:val="24"/>
                <w:szCs w:val="24"/>
              </w:rPr>
              <w:t>1845.99</w:t>
            </w:r>
          </w:p>
          <w:p w14:paraId="2C6AEFEC" w14:textId="77777777" w:rsidR="00947E5C" w:rsidRPr="00947E5C" w:rsidRDefault="00947E5C" w:rsidP="00BC50EF">
            <w:pPr>
              <w:spacing w:line="240" w:lineRule="auto"/>
              <w:ind w:left="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noProof w:val="0"/>
                <w:sz w:val="24"/>
                <w:szCs w:val="24"/>
              </w:rPr>
            </w:pPr>
            <w:r w:rsidRPr="00947E5C">
              <w:rPr>
                <w:rFonts w:ascii="Times New Roman" w:hAnsi="Times New Roman"/>
                <w:noProof w:val="0"/>
                <w:sz w:val="24"/>
                <w:szCs w:val="24"/>
              </w:rPr>
              <w:t>1555.74</w:t>
            </w:r>
          </w:p>
          <w:p w14:paraId="1D82F61F" w14:textId="77777777" w:rsidR="00947E5C" w:rsidRPr="00947E5C" w:rsidRDefault="00947E5C" w:rsidP="00BC50EF">
            <w:pPr>
              <w:spacing w:line="240" w:lineRule="auto"/>
              <w:ind w:left="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noProof w:val="0"/>
                <w:sz w:val="24"/>
                <w:szCs w:val="24"/>
              </w:rPr>
            </w:pPr>
            <w:r w:rsidRPr="00947E5C">
              <w:rPr>
                <w:rFonts w:ascii="Times New Roman" w:hAnsi="Times New Roman"/>
                <w:noProof w:val="0"/>
                <w:sz w:val="24"/>
                <w:szCs w:val="24"/>
              </w:rPr>
              <w:t>1119.47</w:t>
            </w:r>
          </w:p>
        </w:tc>
        <w:tc>
          <w:tcPr>
            <w:tcW w:w="1562" w:type="pct"/>
          </w:tcPr>
          <w:p w14:paraId="4428BE61" w14:textId="77777777" w:rsidR="00947E5C" w:rsidRPr="00947E5C" w:rsidRDefault="00947E5C" w:rsidP="00BC50EF">
            <w:pPr>
              <w:spacing w:line="240" w:lineRule="auto"/>
              <w:ind w:left="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noProof w:val="0"/>
                <w:sz w:val="24"/>
                <w:szCs w:val="24"/>
              </w:rPr>
            </w:pPr>
            <w:r w:rsidRPr="00947E5C">
              <w:rPr>
                <w:rFonts w:ascii="Times New Roman" w:hAnsi="Times New Roman"/>
                <w:noProof w:val="0"/>
                <w:sz w:val="24"/>
                <w:szCs w:val="24"/>
              </w:rPr>
              <w:t>1847</w:t>
            </w:r>
          </w:p>
          <w:p w14:paraId="6A1C7523" w14:textId="77777777" w:rsidR="00947E5C" w:rsidRPr="00947E5C" w:rsidRDefault="00947E5C" w:rsidP="00BC50EF">
            <w:pPr>
              <w:spacing w:line="240" w:lineRule="auto"/>
              <w:ind w:left="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noProof w:val="0"/>
                <w:sz w:val="24"/>
                <w:szCs w:val="24"/>
              </w:rPr>
            </w:pPr>
            <w:r w:rsidRPr="00947E5C">
              <w:rPr>
                <w:rFonts w:ascii="Times New Roman" w:hAnsi="Times New Roman"/>
                <w:noProof w:val="0"/>
                <w:sz w:val="24"/>
                <w:szCs w:val="24"/>
              </w:rPr>
              <w:t>1553</w:t>
            </w:r>
          </w:p>
          <w:p w14:paraId="60C6C11D" w14:textId="77777777" w:rsidR="00947E5C" w:rsidRPr="00947E5C" w:rsidRDefault="00947E5C" w:rsidP="00BC50EF">
            <w:pPr>
              <w:spacing w:line="240" w:lineRule="auto"/>
              <w:ind w:left="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noProof w:val="0"/>
                <w:sz w:val="24"/>
                <w:szCs w:val="24"/>
              </w:rPr>
            </w:pPr>
            <w:r w:rsidRPr="00947E5C">
              <w:rPr>
                <w:rFonts w:ascii="Times New Roman" w:hAnsi="Times New Roman"/>
                <w:noProof w:val="0"/>
                <w:sz w:val="24"/>
                <w:szCs w:val="24"/>
              </w:rPr>
              <w:t>1118</w:t>
            </w:r>
          </w:p>
        </w:tc>
        <w:tc>
          <w:tcPr>
            <w:tcW w:w="1634" w:type="pct"/>
          </w:tcPr>
          <w:p w14:paraId="43EB69F9" w14:textId="77777777" w:rsidR="00947E5C" w:rsidRPr="00947E5C" w:rsidRDefault="00947E5C" w:rsidP="00BC50EF">
            <w:pPr>
              <w:spacing w:line="240" w:lineRule="auto"/>
              <w:ind w:left="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noProof w:val="0"/>
                <w:sz w:val="24"/>
                <w:szCs w:val="24"/>
              </w:rPr>
            </w:pPr>
            <w:r w:rsidRPr="00947E5C">
              <w:rPr>
                <w:rFonts w:ascii="Times New Roman" w:hAnsi="Times New Roman"/>
                <w:noProof w:val="0"/>
                <w:sz w:val="24"/>
                <w:szCs w:val="24"/>
              </w:rPr>
              <w:t>1848</w:t>
            </w:r>
          </w:p>
          <w:p w14:paraId="394D59A3" w14:textId="77777777" w:rsidR="00947E5C" w:rsidRPr="00947E5C" w:rsidRDefault="00947E5C" w:rsidP="00BC50EF">
            <w:pPr>
              <w:spacing w:line="240" w:lineRule="auto"/>
              <w:ind w:left="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noProof w:val="0"/>
                <w:sz w:val="24"/>
                <w:szCs w:val="24"/>
              </w:rPr>
            </w:pPr>
            <w:r w:rsidRPr="00947E5C">
              <w:rPr>
                <w:rFonts w:ascii="Times New Roman" w:hAnsi="Times New Roman"/>
                <w:noProof w:val="0"/>
                <w:sz w:val="24"/>
                <w:szCs w:val="24"/>
              </w:rPr>
              <w:t>1549</w:t>
            </w:r>
          </w:p>
          <w:p w14:paraId="6774966F" w14:textId="77777777" w:rsidR="00947E5C" w:rsidRPr="00947E5C" w:rsidRDefault="00947E5C" w:rsidP="00BC50EF">
            <w:pPr>
              <w:spacing w:line="240" w:lineRule="auto"/>
              <w:ind w:left="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noProof w:val="0"/>
                <w:sz w:val="24"/>
                <w:szCs w:val="24"/>
              </w:rPr>
            </w:pPr>
            <w:r w:rsidRPr="00947E5C">
              <w:rPr>
                <w:rFonts w:ascii="Times New Roman" w:hAnsi="Times New Roman"/>
                <w:noProof w:val="0"/>
                <w:sz w:val="24"/>
                <w:szCs w:val="24"/>
              </w:rPr>
              <w:t>1114</w:t>
            </w:r>
          </w:p>
        </w:tc>
      </w:tr>
      <w:tr w:rsidR="00947E5C" w:rsidRPr="00947E5C" w14:paraId="2CD8FDCF" w14:textId="77777777" w:rsidTr="00BC50EF">
        <w:trPr>
          <w:trHeight w:val="1800"/>
        </w:trPr>
        <w:tc>
          <w:tcPr>
            <w:cnfStyle w:val="001000000000" w:firstRow="0" w:lastRow="0" w:firstColumn="1" w:lastColumn="0" w:oddVBand="0" w:evenVBand="0" w:oddHBand="0" w:evenHBand="0" w:firstRowFirstColumn="0" w:firstRowLastColumn="0" w:lastRowFirstColumn="0" w:lastRowLastColumn="0"/>
            <w:tcW w:w="748" w:type="pct"/>
          </w:tcPr>
          <w:p w14:paraId="0D6A6412" w14:textId="77777777" w:rsidR="00947E5C" w:rsidRPr="00947E5C" w:rsidRDefault="00947E5C" w:rsidP="00BC50EF">
            <w:pPr>
              <w:spacing w:line="240" w:lineRule="auto"/>
              <w:jc w:val="center"/>
              <w:rPr>
                <w:rFonts w:ascii="Times New Roman" w:hAnsi="Times New Roman"/>
                <w:b w:val="0"/>
                <w:noProof w:val="0"/>
                <w:sz w:val="24"/>
                <w:szCs w:val="24"/>
              </w:rPr>
            </w:pPr>
            <w:r w:rsidRPr="00947E5C">
              <w:rPr>
                <w:rFonts w:ascii="Times New Roman" w:hAnsi="Times New Roman"/>
                <w:b w:val="0"/>
                <w:noProof w:val="0"/>
                <w:sz w:val="24"/>
                <w:szCs w:val="24"/>
              </w:rPr>
              <w:t>4</w:t>
            </w:r>
          </w:p>
          <w:p w14:paraId="458DB8D1" w14:textId="77777777" w:rsidR="00947E5C" w:rsidRPr="00947E5C" w:rsidRDefault="00947E5C" w:rsidP="00BC50EF">
            <w:pPr>
              <w:spacing w:line="240" w:lineRule="auto"/>
              <w:jc w:val="center"/>
              <w:rPr>
                <w:rFonts w:ascii="Times New Roman" w:hAnsi="Times New Roman"/>
                <w:b w:val="0"/>
                <w:noProof w:val="0"/>
                <w:sz w:val="24"/>
                <w:szCs w:val="24"/>
              </w:rPr>
            </w:pPr>
            <w:r w:rsidRPr="00947E5C">
              <w:rPr>
                <w:rFonts w:ascii="Times New Roman" w:hAnsi="Times New Roman"/>
                <w:b w:val="0"/>
                <w:noProof w:val="0"/>
                <w:sz w:val="24"/>
                <w:szCs w:val="24"/>
              </w:rPr>
              <w:t>5</w:t>
            </w:r>
          </w:p>
          <w:p w14:paraId="68F7FF31" w14:textId="77777777" w:rsidR="00947E5C" w:rsidRPr="00947E5C" w:rsidRDefault="00947E5C" w:rsidP="00BC50EF">
            <w:pPr>
              <w:spacing w:line="240" w:lineRule="auto"/>
              <w:jc w:val="center"/>
              <w:rPr>
                <w:rFonts w:ascii="Times New Roman" w:hAnsi="Times New Roman"/>
                <w:b w:val="0"/>
                <w:noProof w:val="0"/>
                <w:sz w:val="24"/>
                <w:szCs w:val="24"/>
              </w:rPr>
            </w:pPr>
            <w:r w:rsidRPr="00947E5C">
              <w:rPr>
                <w:rFonts w:ascii="Times New Roman" w:hAnsi="Times New Roman"/>
                <w:b w:val="0"/>
                <w:noProof w:val="0"/>
                <w:sz w:val="24"/>
                <w:szCs w:val="24"/>
              </w:rPr>
              <w:t>6</w:t>
            </w:r>
          </w:p>
          <w:p w14:paraId="0D05EFC4" w14:textId="77777777" w:rsidR="00947E5C" w:rsidRPr="00947E5C" w:rsidRDefault="00947E5C" w:rsidP="00BC50EF">
            <w:pPr>
              <w:spacing w:line="240" w:lineRule="auto"/>
              <w:jc w:val="center"/>
              <w:rPr>
                <w:rFonts w:ascii="Times New Roman" w:hAnsi="Times New Roman"/>
                <w:b w:val="0"/>
                <w:noProof w:val="0"/>
                <w:sz w:val="24"/>
                <w:szCs w:val="24"/>
              </w:rPr>
            </w:pPr>
            <w:r w:rsidRPr="00947E5C">
              <w:rPr>
                <w:rFonts w:ascii="Times New Roman" w:hAnsi="Times New Roman"/>
                <w:b w:val="0"/>
                <w:noProof w:val="0"/>
                <w:sz w:val="24"/>
                <w:szCs w:val="24"/>
              </w:rPr>
              <w:t>7</w:t>
            </w:r>
          </w:p>
          <w:p w14:paraId="37CBFA6F" w14:textId="77777777" w:rsidR="00947E5C" w:rsidRPr="00947E5C" w:rsidRDefault="00947E5C" w:rsidP="00BC50EF">
            <w:pPr>
              <w:spacing w:line="240" w:lineRule="auto"/>
              <w:jc w:val="center"/>
              <w:rPr>
                <w:rFonts w:ascii="Times New Roman" w:hAnsi="Times New Roman"/>
                <w:b w:val="0"/>
                <w:noProof w:val="0"/>
                <w:sz w:val="24"/>
                <w:szCs w:val="24"/>
              </w:rPr>
            </w:pPr>
            <w:r w:rsidRPr="00947E5C">
              <w:rPr>
                <w:rFonts w:ascii="Times New Roman" w:hAnsi="Times New Roman"/>
                <w:b w:val="0"/>
                <w:noProof w:val="0"/>
                <w:sz w:val="24"/>
                <w:szCs w:val="24"/>
              </w:rPr>
              <w:t>8</w:t>
            </w:r>
          </w:p>
          <w:p w14:paraId="27535210" w14:textId="77777777" w:rsidR="00947E5C" w:rsidRPr="00947E5C" w:rsidRDefault="00947E5C" w:rsidP="00BC50EF">
            <w:pPr>
              <w:spacing w:line="240" w:lineRule="auto"/>
              <w:jc w:val="center"/>
              <w:rPr>
                <w:rFonts w:ascii="Times New Roman" w:hAnsi="Times New Roman"/>
                <w:b w:val="0"/>
                <w:noProof w:val="0"/>
                <w:sz w:val="24"/>
                <w:szCs w:val="24"/>
              </w:rPr>
            </w:pPr>
            <w:r w:rsidRPr="00947E5C">
              <w:rPr>
                <w:rFonts w:ascii="Times New Roman" w:hAnsi="Times New Roman"/>
                <w:b w:val="0"/>
                <w:noProof w:val="0"/>
                <w:sz w:val="24"/>
                <w:szCs w:val="24"/>
              </w:rPr>
              <w:t>9</w:t>
            </w:r>
          </w:p>
        </w:tc>
        <w:tc>
          <w:tcPr>
            <w:tcW w:w="1056" w:type="pct"/>
          </w:tcPr>
          <w:p w14:paraId="427FEC34" w14:textId="77777777" w:rsidR="00947E5C" w:rsidRPr="00947E5C" w:rsidRDefault="00947E5C" w:rsidP="00BC50EF">
            <w:pPr>
              <w:spacing w:line="240" w:lineRule="auto"/>
              <w:ind w:left="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noProof w:val="0"/>
                <w:sz w:val="24"/>
                <w:szCs w:val="24"/>
              </w:rPr>
            </w:pPr>
            <w:r w:rsidRPr="00947E5C">
              <w:rPr>
                <w:rFonts w:ascii="Times New Roman" w:hAnsi="Times New Roman"/>
                <w:noProof w:val="0"/>
                <w:sz w:val="24"/>
                <w:szCs w:val="24"/>
              </w:rPr>
              <w:t xml:space="preserve">  231.25</w:t>
            </w:r>
          </w:p>
          <w:p w14:paraId="4095702A" w14:textId="77777777" w:rsidR="00947E5C" w:rsidRPr="00947E5C" w:rsidRDefault="00947E5C" w:rsidP="00BC50EF">
            <w:pPr>
              <w:spacing w:line="240" w:lineRule="auto"/>
              <w:ind w:left="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noProof w:val="0"/>
                <w:sz w:val="24"/>
                <w:szCs w:val="24"/>
              </w:rPr>
            </w:pPr>
            <w:r w:rsidRPr="00947E5C">
              <w:rPr>
                <w:rFonts w:ascii="Times New Roman" w:hAnsi="Times New Roman"/>
                <w:noProof w:val="0"/>
                <w:sz w:val="24"/>
                <w:szCs w:val="24"/>
              </w:rPr>
              <w:t>79.81</w:t>
            </w:r>
          </w:p>
          <w:p w14:paraId="3FFCDCF7" w14:textId="77777777" w:rsidR="00947E5C" w:rsidRPr="00947E5C" w:rsidRDefault="00947E5C" w:rsidP="00BC50EF">
            <w:pPr>
              <w:spacing w:line="240" w:lineRule="auto"/>
              <w:ind w:left="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noProof w:val="0"/>
                <w:sz w:val="24"/>
                <w:szCs w:val="24"/>
              </w:rPr>
            </w:pPr>
            <w:r w:rsidRPr="00947E5C">
              <w:rPr>
                <w:rFonts w:ascii="Times New Roman" w:hAnsi="Times New Roman"/>
                <w:noProof w:val="0"/>
                <w:sz w:val="24"/>
                <w:szCs w:val="24"/>
              </w:rPr>
              <w:t>74.99</w:t>
            </w:r>
          </w:p>
          <w:p w14:paraId="62B5C42C" w14:textId="77777777" w:rsidR="00947E5C" w:rsidRPr="00947E5C" w:rsidRDefault="00947E5C" w:rsidP="00BC50EF">
            <w:pPr>
              <w:spacing w:after="5" w:line="240" w:lineRule="auto"/>
              <w:ind w:left="4" w:right="20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noProof w:val="0"/>
                <w:sz w:val="24"/>
                <w:szCs w:val="24"/>
              </w:rPr>
            </w:pPr>
            <w:r w:rsidRPr="00947E5C">
              <w:rPr>
                <w:rFonts w:ascii="Times New Roman" w:hAnsi="Times New Roman"/>
                <w:noProof w:val="0"/>
                <w:sz w:val="24"/>
                <w:szCs w:val="24"/>
              </w:rPr>
              <w:t xml:space="preserve">    68.66</w:t>
            </w:r>
          </w:p>
          <w:p w14:paraId="7233C105" w14:textId="77777777" w:rsidR="00947E5C" w:rsidRPr="00947E5C" w:rsidRDefault="00947E5C" w:rsidP="00BC50EF">
            <w:pPr>
              <w:spacing w:after="5" w:line="240" w:lineRule="auto"/>
              <w:ind w:left="4" w:right="20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noProof w:val="0"/>
                <w:sz w:val="24"/>
                <w:szCs w:val="24"/>
              </w:rPr>
            </w:pPr>
            <w:r w:rsidRPr="00947E5C">
              <w:rPr>
                <w:rFonts w:ascii="Times New Roman" w:hAnsi="Times New Roman"/>
                <w:noProof w:val="0"/>
                <w:sz w:val="24"/>
                <w:szCs w:val="24"/>
              </w:rPr>
              <w:t xml:space="preserve">    59.74</w:t>
            </w:r>
          </w:p>
          <w:p w14:paraId="4680D261" w14:textId="77777777" w:rsidR="00947E5C" w:rsidRPr="00947E5C" w:rsidRDefault="00947E5C" w:rsidP="00BC50EF">
            <w:pPr>
              <w:spacing w:line="240" w:lineRule="auto"/>
              <w:ind w:left="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noProof w:val="0"/>
                <w:sz w:val="24"/>
                <w:szCs w:val="24"/>
              </w:rPr>
            </w:pPr>
            <w:r w:rsidRPr="00947E5C">
              <w:rPr>
                <w:rFonts w:ascii="Times New Roman" w:hAnsi="Times New Roman"/>
                <w:noProof w:val="0"/>
                <w:sz w:val="24"/>
                <w:szCs w:val="24"/>
              </w:rPr>
              <w:t>56.92</w:t>
            </w:r>
          </w:p>
        </w:tc>
        <w:tc>
          <w:tcPr>
            <w:tcW w:w="1562" w:type="pct"/>
          </w:tcPr>
          <w:p w14:paraId="5713ACED" w14:textId="77777777" w:rsidR="00947E5C" w:rsidRPr="00947E5C" w:rsidRDefault="00947E5C" w:rsidP="00BC50EF">
            <w:pPr>
              <w:spacing w:line="240" w:lineRule="auto"/>
              <w:ind w:left="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noProof w:val="0"/>
                <w:sz w:val="24"/>
                <w:szCs w:val="24"/>
              </w:rPr>
            </w:pPr>
            <w:r w:rsidRPr="00947E5C">
              <w:rPr>
                <w:rFonts w:ascii="Times New Roman" w:hAnsi="Times New Roman"/>
                <w:noProof w:val="0"/>
                <w:sz w:val="24"/>
                <w:szCs w:val="24"/>
              </w:rPr>
              <w:t>232.5</w:t>
            </w:r>
          </w:p>
          <w:p w14:paraId="28DDEA33" w14:textId="77777777" w:rsidR="00947E5C" w:rsidRPr="00947E5C" w:rsidRDefault="00947E5C" w:rsidP="00BC50EF">
            <w:pPr>
              <w:spacing w:line="240" w:lineRule="auto"/>
              <w:ind w:left="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noProof w:val="0"/>
                <w:sz w:val="24"/>
                <w:szCs w:val="24"/>
              </w:rPr>
            </w:pPr>
            <w:r w:rsidRPr="00947E5C">
              <w:rPr>
                <w:rFonts w:ascii="Times New Roman" w:hAnsi="Times New Roman"/>
                <w:noProof w:val="0"/>
                <w:sz w:val="24"/>
                <w:szCs w:val="24"/>
              </w:rPr>
              <w:t>80.32</w:t>
            </w:r>
          </w:p>
          <w:p w14:paraId="646E61CB" w14:textId="77777777" w:rsidR="00947E5C" w:rsidRPr="00947E5C" w:rsidRDefault="00947E5C" w:rsidP="00BC50EF">
            <w:pPr>
              <w:spacing w:line="240" w:lineRule="auto"/>
              <w:ind w:left="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noProof w:val="0"/>
                <w:sz w:val="24"/>
                <w:szCs w:val="24"/>
              </w:rPr>
            </w:pPr>
            <w:r w:rsidRPr="00947E5C">
              <w:rPr>
                <w:rFonts w:ascii="Times New Roman" w:hAnsi="Times New Roman"/>
                <w:noProof w:val="0"/>
                <w:sz w:val="24"/>
                <w:szCs w:val="24"/>
              </w:rPr>
              <w:t>74.92</w:t>
            </w:r>
          </w:p>
          <w:p w14:paraId="79AA9C95" w14:textId="77777777" w:rsidR="00947E5C" w:rsidRPr="00947E5C" w:rsidRDefault="00947E5C" w:rsidP="00BC50EF">
            <w:pPr>
              <w:spacing w:line="240" w:lineRule="auto"/>
              <w:ind w:left="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noProof w:val="0"/>
                <w:sz w:val="24"/>
                <w:szCs w:val="24"/>
              </w:rPr>
            </w:pPr>
            <w:r w:rsidRPr="00947E5C">
              <w:rPr>
                <w:rFonts w:ascii="Times New Roman" w:hAnsi="Times New Roman"/>
                <w:noProof w:val="0"/>
                <w:sz w:val="24"/>
                <w:szCs w:val="24"/>
              </w:rPr>
              <w:t>69.20</w:t>
            </w:r>
          </w:p>
          <w:p w14:paraId="2145F94A" w14:textId="77777777" w:rsidR="00947E5C" w:rsidRPr="00947E5C" w:rsidRDefault="00947E5C" w:rsidP="00BC50EF">
            <w:pPr>
              <w:spacing w:line="240" w:lineRule="auto"/>
              <w:ind w:left="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noProof w:val="0"/>
                <w:sz w:val="24"/>
                <w:szCs w:val="24"/>
              </w:rPr>
            </w:pPr>
            <w:r w:rsidRPr="00947E5C">
              <w:rPr>
                <w:rFonts w:ascii="Times New Roman" w:hAnsi="Times New Roman"/>
                <w:noProof w:val="0"/>
                <w:sz w:val="24"/>
                <w:szCs w:val="24"/>
              </w:rPr>
              <w:t>59.82</w:t>
            </w:r>
          </w:p>
          <w:p w14:paraId="14795AC9" w14:textId="77777777" w:rsidR="00947E5C" w:rsidRPr="00947E5C" w:rsidRDefault="00947E5C" w:rsidP="00BC50EF">
            <w:pPr>
              <w:spacing w:line="240" w:lineRule="auto"/>
              <w:ind w:left="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noProof w:val="0"/>
                <w:sz w:val="24"/>
                <w:szCs w:val="24"/>
              </w:rPr>
            </w:pPr>
            <w:r w:rsidRPr="00947E5C">
              <w:rPr>
                <w:rFonts w:ascii="Times New Roman" w:hAnsi="Times New Roman"/>
                <w:noProof w:val="0"/>
                <w:sz w:val="24"/>
                <w:szCs w:val="24"/>
              </w:rPr>
              <w:t>57.32</w:t>
            </w:r>
          </w:p>
        </w:tc>
        <w:tc>
          <w:tcPr>
            <w:tcW w:w="1634" w:type="pct"/>
          </w:tcPr>
          <w:p w14:paraId="0E9C8EC4" w14:textId="77777777" w:rsidR="00947E5C" w:rsidRPr="00947E5C" w:rsidRDefault="00947E5C" w:rsidP="00BC50EF">
            <w:pPr>
              <w:spacing w:line="240" w:lineRule="auto"/>
              <w:ind w:left="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noProof w:val="0"/>
                <w:sz w:val="24"/>
                <w:szCs w:val="24"/>
              </w:rPr>
            </w:pPr>
            <w:r w:rsidRPr="00947E5C">
              <w:rPr>
                <w:rFonts w:ascii="Times New Roman" w:hAnsi="Times New Roman"/>
                <w:noProof w:val="0"/>
                <w:sz w:val="24"/>
                <w:szCs w:val="24"/>
              </w:rPr>
              <w:t>225.4</w:t>
            </w:r>
          </w:p>
          <w:p w14:paraId="271D9C18" w14:textId="77777777" w:rsidR="00947E5C" w:rsidRPr="00947E5C" w:rsidRDefault="00947E5C" w:rsidP="00BC50EF">
            <w:pPr>
              <w:spacing w:line="240" w:lineRule="auto"/>
              <w:ind w:left="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noProof w:val="0"/>
                <w:sz w:val="24"/>
                <w:szCs w:val="24"/>
              </w:rPr>
            </w:pPr>
            <w:r w:rsidRPr="00947E5C">
              <w:rPr>
                <w:rFonts w:ascii="Times New Roman" w:hAnsi="Times New Roman"/>
                <w:noProof w:val="0"/>
                <w:sz w:val="24"/>
                <w:szCs w:val="24"/>
              </w:rPr>
              <w:t>86.63</w:t>
            </w:r>
          </w:p>
          <w:p w14:paraId="35FA029C" w14:textId="77777777" w:rsidR="00947E5C" w:rsidRPr="00947E5C" w:rsidRDefault="00947E5C" w:rsidP="00BC50EF">
            <w:pPr>
              <w:spacing w:line="240" w:lineRule="auto"/>
              <w:ind w:left="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noProof w:val="0"/>
                <w:sz w:val="24"/>
                <w:szCs w:val="24"/>
              </w:rPr>
            </w:pPr>
            <w:r w:rsidRPr="00947E5C">
              <w:rPr>
                <w:rFonts w:ascii="Times New Roman" w:hAnsi="Times New Roman"/>
                <w:noProof w:val="0"/>
                <w:sz w:val="24"/>
                <w:szCs w:val="24"/>
              </w:rPr>
              <w:t>81.85</w:t>
            </w:r>
          </w:p>
          <w:p w14:paraId="5342F5DC" w14:textId="77777777" w:rsidR="00947E5C" w:rsidRPr="00947E5C" w:rsidRDefault="00947E5C" w:rsidP="00BC50EF">
            <w:pPr>
              <w:spacing w:after="5" w:line="240" w:lineRule="auto"/>
              <w:ind w:left="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noProof w:val="0"/>
                <w:sz w:val="24"/>
                <w:szCs w:val="24"/>
              </w:rPr>
            </w:pPr>
            <w:r w:rsidRPr="00947E5C">
              <w:rPr>
                <w:rFonts w:ascii="Times New Roman" w:hAnsi="Times New Roman"/>
                <w:noProof w:val="0"/>
                <w:sz w:val="24"/>
                <w:szCs w:val="24"/>
              </w:rPr>
              <w:t>74.85</w:t>
            </w:r>
          </w:p>
          <w:p w14:paraId="4ADED4EF" w14:textId="77777777" w:rsidR="00947E5C" w:rsidRPr="00947E5C" w:rsidRDefault="00947E5C" w:rsidP="00BC50EF">
            <w:pPr>
              <w:spacing w:after="5" w:line="240" w:lineRule="auto"/>
              <w:ind w:left="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noProof w:val="0"/>
                <w:sz w:val="24"/>
                <w:szCs w:val="24"/>
              </w:rPr>
            </w:pPr>
            <w:r w:rsidRPr="00947E5C">
              <w:rPr>
                <w:rFonts w:ascii="Times New Roman" w:hAnsi="Times New Roman"/>
                <w:noProof w:val="0"/>
                <w:sz w:val="24"/>
                <w:szCs w:val="24"/>
              </w:rPr>
              <w:t>66.49</w:t>
            </w:r>
          </w:p>
          <w:p w14:paraId="619BB0C2" w14:textId="77777777" w:rsidR="00947E5C" w:rsidRPr="00947E5C" w:rsidRDefault="00947E5C" w:rsidP="00BC50EF">
            <w:pPr>
              <w:spacing w:line="240" w:lineRule="auto"/>
              <w:ind w:left="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noProof w:val="0"/>
                <w:sz w:val="24"/>
                <w:szCs w:val="24"/>
              </w:rPr>
            </w:pPr>
            <w:r w:rsidRPr="00947E5C">
              <w:rPr>
                <w:rFonts w:ascii="Times New Roman" w:hAnsi="Times New Roman"/>
                <w:noProof w:val="0"/>
                <w:sz w:val="24"/>
                <w:szCs w:val="24"/>
              </w:rPr>
              <w:t>59.85</w:t>
            </w:r>
          </w:p>
        </w:tc>
      </w:tr>
      <w:tr w:rsidR="00947E5C" w:rsidRPr="00947E5C" w14:paraId="30D708BC" w14:textId="77777777" w:rsidTr="00BC50EF">
        <w:trPr>
          <w:cnfStyle w:val="000000100000" w:firstRow="0" w:lastRow="0" w:firstColumn="0" w:lastColumn="0" w:oddVBand="0" w:evenVBand="0" w:oddHBand="1" w:evenHBand="0" w:firstRowFirstColumn="0" w:firstRowLastColumn="0" w:lastRowFirstColumn="0" w:lastRowLastColumn="0"/>
          <w:trHeight w:val="1539"/>
        </w:trPr>
        <w:tc>
          <w:tcPr>
            <w:cnfStyle w:val="001000000000" w:firstRow="0" w:lastRow="0" w:firstColumn="1" w:lastColumn="0" w:oddVBand="0" w:evenVBand="0" w:oddHBand="0" w:evenHBand="0" w:firstRowFirstColumn="0" w:firstRowLastColumn="0" w:lastRowFirstColumn="0" w:lastRowLastColumn="0"/>
            <w:tcW w:w="748" w:type="pct"/>
          </w:tcPr>
          <w:p w14:paraId="1B8DC74B" w14:textId="77777777" w:rsidR="00947E5C" w:rsidRPr="00947E5C" w:rsidRDefault="00947E5C" w:rsidP="00BC50EF">
            <w:pPr>
              <w:spacing w:line="240" w:lineRule="auto"/>
              <w:jc w:val="center"/>
              <w:rPr>
                <w:rFonts w:ascii="Times New Roman" w:hAnsi="Times New Roman"/>
                <w:b w:val="0"/>
                <w:noProof w:val="0"/>
                <w:sz w:val="24"/>
                <w:szCs w:val="24"/>
              </w:rPr>
            </w:pPr>
            <w:r w:rsidRPr="00947E5C">
              <w:rPr>
                <w:rFonts w:ascii="Times New Roman" w:hAnsi="Times New Roman"/>
                <w:b w:val="0"/>
                <w:noProof w:val="0"/>
                <w:sz w:val="24"/>
                <w:szCs w:val="24"/>
              </w:rPr>
              <w:t>10</w:t>
            </w:r>
          </w:p>
          <w:p w14:paraId="29233A9A" w14:textId="77777777" w:rsidR="00947E5C" w:rsidRPr="00947E5C" w:rsidRDefault="00947E5C" w:rsidP="00BC50EF">
            <w:pPr>
              <w:spacing w:line="240" w:lineRule="auto"/>
              <w:jc w:val="center"/>
              <w:rPr>
                <w:rFonts w:ascii="Times New Roman" w:hAnsi="Times New Roman"/>
                <w:b w:val="0"/>
                <w:noProof w:val="0"/>
                <w:sz w:val="24"/>
                <w:szCs w:val="24"/>
              </w:rPr>
            </w:pPr>
            <w:r w:rsidRPr="00947E5C">
              <w:rPr>
                <w:rFonts w:ascii="Times New Roman" w:hAnsi="Times New Roman"/>
                <w:b w:val="0"/>
                <w:noProof w:val="0"/>
                <w:sz w:val="24"/>
                <w:szCs w:val="24"/>
              </w:rPr>
              <w:t>11</w:t>
            </w:r>
          </w:p>
          <w:p w14:paraId="478BDBD2" w14:textId="77777777" w:rsidR="00947E5C" w:rsidRPr="00947E5C" w:rsidRDefault="00947E5C" w:rsidP="00BC50EF">
            <w:pPr>
              <w:spacing w:line="240" w:lineRule="auto"/>
              <w:jc w:val="center"/>
              <w:rPr>
                <w:rFonts w:ascii="Times New Roman" w:hAnsi="Times New Roman"/>
                <w:b w:val="0"/>
                <w:noProof w:val="0"/>
                <w:sz w:val="24"/>
                <w:szCs w:val="24"/>
              </w:rPr>
            </w:pPr>
            <w:r w:rsidRPr="00947E5C">
              <w:rPr>
                <w:rFonts w:ascii="Times New Roman" w:hAnsi="Times New Roman"/>
                <w:b w:val="0"/>
                <w:noProof w:val="0"/>
                <w:sz w:val="24"/>
                <w:szCs w:val="24"/>
              </w:rPr>
              <w:t>12</w:t>
            </w:r>
          </w:p>
          <w:p w14:paraId="5B7CD1C4" w14:textId="77777777" w:rsidR="00947E5C" w:rsidRPr="00947E5C" w:rsidRDefault="00947E5C" w:rsidP="00BC50EF">
            <w:pPr>
              <w:spacing w:line="240" w:lineRule="auto"/>
              <w:jc w:val="center"/>
              <w:rPr>
                <w:rFonts w:ascii="Times New Roman" w:hAnsi="Times New Roman"/>
                <w:b w:val="0"/>
                <w:noProof w:val="0"/>
                <w:sz w:val="24"/>
                <w:szCs w:val="24"/>
              </w:rPr>
            </w:pPr>
            <w:r w:rsidRPr="00947E5C">
              <w:rPr>
                <w:rFonts w:ascii="Times New Roman" w:hAnsi="Times New Roman"/>
                <w:b w:val="0"/>
                <w:noProof w:val="0"/>
                <w:sz w:val="24"/>
                <w:szCs w:val="24"/>
              </w:rPr>
              <w:t>13</w:t>
            </w:r>
          </w:p>
          <w:p w14:paraId="5E883B2C" w14:textId="77777777" w:rsidR="00947E5C" w:rsidRPr="00947E5C" w:rsidRDefault="00947E5C" w:rsidP="00BC50EF">
            <w:pPr>
              <w:spacing w:line="240" w:lineRule="auto"/>
              <w:jc w:val="center"/>
              <w:rPr>
                <w:rFonts w:ascii="Times New Roman" w:hAnsi="Times New Roman"/>
                <w:b w:val="0"/>
                <w:noProof w:val="0"/>
                <w:sz w:val="24"/>
                <w:szCs w:val="24"/>
              </w:rPr>
            </w:pPr>
            <w:r w:rsidRPr="00947E5C">
              <w:rPr>
                <w:rFonts w:ascii="Times New Roman" w:hAnsi="Times New Roman"/>
                <w:b w:val="0"/>
                <w:noProof w:val="0"/>
                <w:sz w:val="24"/>
                <w:szCs w:val="24"/>
              </w:rPr>
              <w:t>14</w:t>
            </w:r>
          </w:p>
        </w:tc>
        <w:tc>
          <w:tcPr>
            <w:tcW w:w="1056" w:type="pct"/>
          </w:tcPr>
          <w:p w14:paraId="2B52E133" w14:textId="77777777" w:rsidR="00947E5C" w:rsidRPr="00947E5C" w:rsidRDefault="00947E5C" w:rsidP="00BC50EF">
            <w:pPr>
              <w:spacing w:line="240" w:lineRule="auto"/>
              <w:ind w:left="4"/>
              <w:jc w:val="left"/>
              <w:cnfStyle w:val="000000100000" w:firstRow="0" w:lastRow="0" w:firstColumn="0" w:lastColumn="0" w:oddVBand="0" w:evenVBand="0" w:oddHBand="1" w:evenHBand="0" w:firstRowFirstColumn="0" w:firstRowLastColumn="0" w:lastRowFirstColumn="0" w:lastRowLastColumn="0"/>
              <w:rPr>
                <w:rFonts w:ascii="Times New Roman" w:hAnsi="Times New Roman"/>
                <w:noProof w:val="0"/>
                <w:sz w:val="24"/>
                <w:szCs w:val="24"/>
              </w:rPr>
            </w:pPr>
            <w:r w:rsidRPr="00947E5C">
              <w:rPr>
                <w:rFonts w:ascii="Times New Roman" w:hAnsi="Times New Roman"/>
                <w:noProof w:val="0"/>
                <w:sz w:val="24"/>
                <w:szCs w:val="24"/>
              </w:rPr>
              <w:t xml:space="preserve">       N/A  </w:t>
            </w:r>
          </w:p>
        </w:tc>
        <w:tc>
          <w:tcPr>
            <w:tcW w:w="1562" w:type="pct"/>
          </w:tcPr>
          <w:p w14:paraId="25962FAE" w14:textId="77777777" w:rsidR="00947E5C" w:rsidRPr="00947E5C" w:rsidRDefault="00947E5C" w:rsidP="00BC50EF">
            <w:pPr>
              <w:spacing w:line="240" w:lineRule="auto"/>
              <w:ind w:left="4"/>
              <w:jc w:val="left"/>
              <w:cnfStyle w:val="000000100000" w:firstRow="0" w:lastRow="0" w:firstColumn="0" w:lastColumn="0" w:oddVBand="0" w:evenVBand="0" w:oddHBand="1" w:evenHBand="0" w:firstRowFirstColumn="0" w:firstRowLastColumn="0" w:lastRowFirstColumn="0" w:lastRowLastColumn="0"/>
              <w:rPr>
                <w:rFonts w:ascii="Times New Roman" w:hAnsi="Times New Roman"/>
                <w:noProof w:val="0"/>
                <w:sz w:val="24"/>
                <w:szCs w:val="24"/>
              </w:rPr>
            </w:pPr>
            <w:r w:rsidRPr="00947E5C">
              <w:rPr>
                <w:rFonts w:ascii="Times New Roman" w:hAnsi="Times New Roman"/>
                <w:noProof w:val="0"/>
                <w:sz w:val="24"/>
                <w:szCs w:val="24"/>
              </w:rPr>
              <w:t xml:space="preserve">              N/A </w:t>
            </w:r>
          </w:p>
        </w:tc>
        <w:tc>
          <w:tcPr>
            <w:tcW w:w="1634" w:type="pct"/>
          </w:tcPr>
          <w:p w14:paraId="0DAFEB00" w14:textId="77777777" w:rsidR="00947E5C" w:rsidRPr="00947E5C" w:rsidRDefault="00947E5C" w:rsidP="00BC50EF">
            <w:pPr>
              <w:spacing w:line="240" w:lineRule="auto"/>
              <w:ind w:left="4"/>
              <w:jc w:val="left"/>
              <w:cnfStyle w:val="000000100000" w:firstRow="0" w:lastRow="0" w:firstColumn="0" w:lastColumn="0" w:oddVBand="0" w:evenVBand="0" w:oddHBand="1" w:evenHBand="0" w:firstRowFirstColumn="0" w:firstRowLastColumn="0" w:lastRowFirstColumn="0" w:lastRowLastColumn="0"/>
              <w:rPr>
                <w:rFonts w:ascii="Times New Roman" w:hAnsi="Times New Roman"/>
                <w:noProof w:val="0"/>
                <w:sz w:val="24"/>
                <w:szCs w:val="24"/>
              </w:rPr>
            </w:pPr>
            <w:r w:rsidRPr="00947E5C">
              <w:rPr>
                <w:rFonts w:ascii="Times New Roman" w:hAnsi="Times New Roman"/>
                <w:noProof w:val="0"/>
                <w:sz w:val="24"/>
                <w:szCs w:val="24"/>
              </w:rPr>
              <w:t xml:space="preserve">               N/A  </w:t>
            </w:r>
          </w:p>
        </w:tc>
      </w:tr>
    </w:tbl>
    <w:bookmarkEnd w:id="12"/>
    <w:p w14:paraId="17A2C9D4" w14:textId="73FB9757" w:rsidR="00815BA6" w:rsidRDefault="00947E5C" w:rsidP="00815BA6">
      <w:pPr>
        <w:pStyle w:val="MDPI31text"/>
      </w:pPr>
      <w:r w:rsidRPr="00815BA6">
        <w:t xml:space="preserve"> </w:t>
      </w:r>
      <w:r w:rsidR="00815BA6" w:rsidRPr="00815BA6">
        <w:t>(Source: Landsat 7 ETM+ Data User’s Handbook)</w:t>
      </w:r>
    </w:p>
    <w:p w14:paraId="15E9D0CE" w14:textId="77777777" w:rsidR="00BC50EF" w:rsidRPr="00815BA6" w:rsidRDefault="00BC50EF" w:rsidP="00815BA6">
      <w:pPr>
        <w:pStyle w:val="MDPI31text"/>
      </w:pPr>
    </w:p>
    <w:p w14:paraId="5B257835" w14:textId="3B73C2B7" w:rsidR="00815BA6" w:rsidRPr="00815BA6" w:rsidRDefault="00815BA6" w:rsidP="00815BA6">
      <w:pPr>
        <w:pStyle w:val="MDPI31text"/>
      </w:pPr>
      <w:r w:rsidRPr="00815BA6">
        <w:t xml:space="preserve">Target delineation involves the analysis and integration of various thematic geological data. To achieve the predictive map, </w:t>
      </w:r>
      <w:r w:rsidR="00947E5C">
        <w:t>data-driven</w:t>
      </w:r>
      <w:r w:rsidRPr="00815BA6">
        <w:t xml:space="preserve"> (empirical) and </w:t>
      </w:r>
      <w:r w:rsidR="00947E5C">
        <w:t>knowledge-driven</w:t>
      </w:r>
      <w:r w:rsidRPr="00815BA6">
        <w:t xml:space="preserve"> (conceptual) methods were applied for </w:t>
      </w:r>
      <w:r w:rsidR="00947E5C">
        <w:t xml:space="preserve">the </w:t>
      </w:r>
      <w:r w:rsidRPr="00815BA6">
        <w:t xml:space="preserve">conjugation of the different </w:t>
      </w:r>
      <w:r w:rsidR="00947E5C">
        <w:t>geospatial</w:t>
      </w:r>
      <w:r w:rsidRPr="00815BA6">
        <w:t xml:space="preserve"> datasets, where the results were conditioned by structural, lithological</w:t>
      </w:r>
      <w:r w:rsidR="00947E5C">
        <w:t>,</w:t>
      </w:r>
      <w:r w:rsidRPr="00815BA6">
        <w:t xml:space="preserve"> and geochemical controls. (Bonham-Carter, 1994; Moradi et al., 2015), the approach was to utilize known targets in the study area as training sets on the basis of which unknown targets in the study area could be identified.</w:t>
      </w:r>
    </w:p>
    <w:p w14:paraId="47817590" w14:textId="77777777" w:rsidR="00815BA6" w:rsidRPr="00815BA6" w:rsidRDefault="00815BA6" w:rsidP="00815BA6">
      <w:pPr>
        <w:pStyle w:val="MDPI31text"/>
      </w:pPr>
    </w:p>
    <w:p w14:paraId="4C87F179" w14:textId="4863F0D3" w:rsidR="00815BA6" w:rsidRPr="00815BA6" w:rsidRDefault="006547CC" w:rsidP="00815BA6">
      <w:pPr>
        <w:pStyle w:val="MDPI31text"/>
        <w:rPr>
          <w:i/>
          <w:iCs/>
        </w:rPr>
      </w:pPr>
      <w:bookmarkStart w:id="13" w:name="_Toc514121343"/>
      <w:r w:rsidRPr="006547CC">
        <w:rPr>
          <w:i/>
          <w:iCs/>
        </w:rPr>
        <w:t>2.3.3 Single Band Combination</w:t>
      </w:r>
      <w:bookmarkEnd w:id="13"/>
    </w:p>
    <w:p w14:paraId="5F0E15A5" w14:textId="7C1C4DD0" w:rsidR="00815BA6" w:rsidRDefault="00815BA6" w:rsidP="006547CC">
      <w:pPr>
        <w:pStyle w:val="MDPI31text"/>
      </w:pPr>
      <w:r w:rsidRPr="00815BA6">
        <w:t xml:space="preserve">When a composite of three ASTER bands (red, green, and blue) is created, a </w:t>
      </w:r>
      <w:r w:rsidR="006547CC">
        <w:t>colorful</w:t>
      </w:r>
      <w:r w:rsidRPr="00815BA6">
        <w:t xml:space="preserve"> multispectral image will result, which can be true </w:t>
      </w:r>
      <w:r w:rsidR="006547CC">
        <w:t>color</w:t>
      </w:r>
      <w:r w:rsidRPr="00815BA6">
        <w:t xml:space="preserve"> or false </w:t>
      </w:r>
      <w:r w:rsidR="006547CC">
        <w:t>color</w:t>
      </w:r>
      <w:r w:rsidRPr="00815BA6">
        <w:t xml:space="preserve">. There are different band </w:t>
      </w:r>
      <w:r w:rsidR="006547CC">
        <w:t>combination</w:t>
      </w:r>
      <w:r w:rsidRPr="00815BA6">
        <w:t xml:space="preserve"> possibilities whereby some of them enhance relevant features for mineral exploration.</w:t>
      </w:r>
      <w:r w:rsidR="006547CC">
        <w:t xml:space="preserve"> </w:t>
      </w:r>
      <w:r w:rsidRPr="00815BA6">
        <w:t>A composite with the visible bands of the spectrum that correspond to red, green</w:t>
      </w:r>
      <w:r w:rsidR="006547CC">
        <w:t>,</w:t>
      </w:r>
      <w:r w:rsidRPr="00815BA6">
        <w:t xml:space="preserve"> and blue is called a true </w:t>
      </w:r>
      <w:r w:rsidR="006547CC">
        <w:t>color</w:t>
      </w:r>
      <w:r w:rsidRPr="00815BA6">
        <w:t xml:space="preserve"> composite. When a composite is created with non-visible bands it is called a </w:t>
      </w:r>
      <w:r w:rsidR="006547CC">
        <w:t>false-color</w:t>
      </w:r>
      <w:r w:rsidRPr="00815BA6">
        <w:t xml:space="preserve"> composite image. In a false </w:t>
      </w:r>
      <w:r w:rsidR="006547CC">
        <w:t>color</w:t>
      </w:r>
      <w:r w:rsidRPr="00815BA6">
        <w:t xml:space="preserve"> image, the combination of three bands in red, green</w:t>
      </w:r>
      <w:r w:rsidR="006547CC">
        <w:t>,</w:t>
      </w:r>
      <w:r w:rsidRPr="00815BA6">
        <w:t xml:space="preserve"> and blue will produce an image that </w:t>
      </w:r>
      <w:r w:rsidR="006547CC">
        <w:t>enhances</w:t>
      </w:r>
      <w:r w:rsidRPr="00815BA6">
        <w:t xml:space="preserve"> some characteristics depending on the selected spectral bands. The bands are assigned based on </w:t>
      </w:r>
      <w:r w:rsidR="006547CC">
        <w:t xml:space="preserve">the </w:t>
      </w:r>
      <w:r w:rsidRPr="00815BA6">
        <w:t>spectral properties of the rocks and alteration minerals (Campos, 2013).</w:t>
      </w:r>
      <w:r w:rsidR="006547CC">
        <w:t xml:space="preserve"> </w:t>
      </w:r>
      <w:r w:rsidRPr="00815BA6">
        <w:t xml:space="preserve">Some band composites are useful in a first approach for mineral and rock discrimination and interpret possible alterations based on </w:t>
      </w:r>
      <w:r w:rsidR="006547CC">
        <w:t>color</w:t>
      </w:r>
      <w:r w:rsidRPr="00815BA6">
        <w:t xml:space="preserve"> intensity variations, </w:t>
      </w:r>
      <w:r w:rsidR="006547CC">
        <w:t xml:space="preserve">such </w:t>
      </w:r>
      <w:r w:rsidRPr="00815BA6">
        <w:t>as RGB (7, 5, 1) or</w:t>
      </w:r>
      <w:r w:rsidRPr="00815BA6">
        <w:rPr>
          <w:b/>
        </w:rPr>
        <w:t xml:space="preserve"> </w:t>
      </w:r>
      <w:r w:rsidRPr="00815BA6">
        <w:t>the RGB (5,4, 3).</w:t>
      </w:r>
    </w:p>
    <w:p w14:paraId="64E21DA5" w14:textId="77777777" w:rsidR="00BC50EF" w:rsidRPr="00815BA6" w:rsidRDefault="00BC50EF" w:rsidP="006547CC">
      <w:pPr>
        <w:pStyle w:val="MDPI31text"/>
      </w:pPr>
    </w:p>
    <w:p w14:paraId="3A6152FA" w14:textId="044BB4F4" w:rsidR="00815BA6" w:rsidRPr="00815BA6" w:rsidRDefault="006547CC" w:rsidP="00815BA6">
      <w:pPr>
        <w:pStyle w:val="MDPI31text"/>
        <w:rPr>
          <w:i/>
          <w:iCs/>
        </w:rPr>
      </w:pPr>
      <w:bookmarkStart w:id="14" w:name="_Toc514121344"/>
      <w:r w:rsidRPr="006547CC">
        <w:rPr>
          <w:i/>
          <w:iCs/>
        </w:rPr>
        <w:t>2.3.4 Band Ratio</w:t>
      </w:r>
      <w:bookmarkEnd w:id="14"/>
    </w:p>
    <w:p w14:paraId="7D49C538" w14:textId="0B9C14DC" w:rsidR="00815BA6" w:rsidRPr="00815BA6" w:rsidRDefault="00815BA6" w:rsidP="006547CC">
      <w:pPr>
        <w:pStyle w:val="MDPI31text"/>
      </w:pPr>
      <w:r w:rsidRPr="00815BA6">
        <w:t xml:space="preserve">A digital image-processing technique enhances </w:t>
      </w:r>
      <w:r w:rsidR="006547CC">
        <w:t xml:space="preserve">the </w:t>
      </w:r>
      <w:r w:rsidRPr="00815BA6">
        <w:t xml:space="preserve">contrast between features by dividing a measure of reflectance for the pixels in one image band by the measure of reflectance for the pixels in the other image band. Band </w:t>
      </w:r>
      <w:r w:rsidR="006547CC">
        <w:t>rationing</w:t>
      </w:r>
      <w:r w:rsidRPr="00815BA6">
        <w:t xml:space="preserve"> is a technique used in remote sensing to effectively display spectral variations (Lu et al., 2004). The type of band ratio employed was to discriminate alteration zones and therefore, the choice of bands depends on their spectral reflectance and positions of the absorption bands of the mineral being mapped. </w:t>
      </w:r>
      <w:r w:rsidR="006547CC">
        <w:t>The basic</w:t>
      </w:r>
      <w:r w:rsidRPr="00815BA6">
        <w:t xml:space="preserve"> idea of </w:t>
      </w:r>
      <w:r w:rsidR="006547CC">
        <w:t xml:space="preserve">the </w:t>
      </w:r>
      <w:r w:rsidRPr="00815BA6">
        <w:t xml:space="preserve">band ratio technique is to emphasize or exaggerate the anomaly of the target objects (San et al., 2004). In the current studies, alunite, kaolinite, chlorite, muscovite, and goethite minerals are the key targets </w:t>
      </w:r>
      <w:r w:rsidR="006547CC">
        <w:t>for</w:t>
      </w:r>
      <w:r w:rsidRPr="00815BA6">
        <w:t xml:space="preserve"> finding any alteration zones associated with gold. According to the spectral reflectance curves of these minerals (Figure 3.4), these minerals have different spectral patterns and may have high reflectance </w:t>
      </w:r>
      <w:r w:rsidR="006547CC">
        <w:t>values</w:t>
      </w:r>
      <w:r w:rsidRPr="00815BA6">
        <w:t xml:space="preserve"> in some spectral portions. However, it may absorb in another spectral region, it is based on this information that the bands were selected for this technique.  </w:t>
      </w:r>
    </w:p>
    <w:p w14:paraId="156D45C2" w14:textId="00926221" w:rsidR="00815BA6" w:rsidRPr="00815BA6" w:rsidRDefault="00815BA6" w:rsidP="00664D26">
      <w:pPr>
        <w:pStyle w:val="MDPI31text"/>
      </w:pPr>
      <w:r w:rsidRPr="00815BA6">
        <w:t xml:space="preserve">According to </w:t>
      </w:r>
      <w:r w:rsidR="006547CC">
        <w:t xml:space="preserve">the </w:t>
      </w:r>
      <w:r w:rsidRPr="00815BA6">
        <w:t>spectral reflectance curve of alunite (Figure</w:t>
      </w:r>
      <w:r w:rsidR="00664D26">
        <w:t xml:space="preserve"> </w:t>
      </w:r>
      <w:r w:rsidRPr="00815BA6">
        <w:t>4(a)), band 4 (SWIR channel 1) and band 5 (SWIR channel 2) of ASTER data have relatively high and low reflectance respectively Then, to emphasize the alunite mineral occurrence, the channel that the alunite has high reflectance is divided into the other channel that of low reflectance. The suitable band ratio for alunite is the ratio of band 4 over band 5.</w:t>
      </w:r>
      <w:r w:rsidR="006547CC">
        <w:t xml:space="preserve"> </w:t>
      </w:r>
      <w:r w:rsidRPr="00815BA6">
        <w:t xml:space="preserve">This same approach was used to discriminate and </w:t>
      </w:r>
      <w:r w:rsidR="006547CC">
        <w:t>emphasize</w:t>
      </w:r>
      <w:r w:rsidRPr="00815BA6">
        <w:t xml:space="preserve"> the other key minerals, high and low reflectance channels are detected as band 7 and band 6 respectively for kaolinite mineral (Figure 4(b)), then </w:t>
      </w:r>
      <w:r w:rsidR="006547CC">
        <w:t xml:space="preserve">the </w:t>
      </w:r>
      <w:r w:rsidRPr="00815BA6">
        <w:t>ratio of band 7 over band 6 is the proper band ratio for kaolinite (Rowan, and Mars, 2002). As depicted in Figure</w:t>
      </w:r>
      <w:r w:rsidR="00664D26">
        <w:t xml:space="preserve"> </w:t>
      </w:r>
      <w:r w:rsidRPr="00815BA6">
        <w:t xml:space="preserve">4(c), chlorite shows absorption peaks in bands 7 and 8 and reflection in bands 6 and 9 of ASTER, as a result, (B6+B9) </w:t>
      </w:r>
      <w:r w:rsidRPr="00815BA6">
        <w:rPr>
          <w:rFonts w:ascii="Times New Roman" w:hAnsi="Times New Roman"/>
        </w:rPr>
        <w:t>∕</w:t>
      </w:r>
      <w:r w:rsidRPr="00815BA6">
        <w:t>(B7+B8) can detect chlorite minerals.</w:t>
      </w:r>
      <w:r w:rsidR="006547CC">
        <w:t xml:space="preserve"> </w:t>
      </w:r>
      <w:r w:rsidRPr="00815BA6">
        <w:t xml:space="preserve">Muscovite can be identified by band ratio (B5+B7) </w:t>
      </w:r>
      <w:r w:rsidRPr="00815BA6">
        <w:rPr>
          <w:rFonts w:ascii="Times New Roman" w:hAnsi="Times New Roman"/>
        </w:rPr>
        <w:t>∕</w:t>
      </w:r>
      <w:r w:rsidRPr="00815BA6">
        <w:t xml:space="preserve">B6 as its spectra </w:t>
      </w:r>
      <w:r w:rsidR="00664D26">
        <w:t>have</w:t>
      </w:r>
      <w:r w:rsidRPr="00815BA6">
        <w:t xml:space="preserve"> strong absorption in band 6 while having reflection peaks in bands 5 and 7, according to </w:t>
      </w:r>
      <w:r w:rsidR="006547CC">
        <w:t xml:space="preserve">Figure </w:t>
      </w:r>
      <w:r w:rsidRPr="00815BA6">
        <w:t xml:space="preserve">4 (d).  </w:t>
      </w:r>
      <w:r w:rsidR="00664D26">
        <w:t>Band</w:t>
      </w:r>
      <w:r w:rsidRPr="00815BA6">
        <w:t xml:space="preserve"> 9,4,1 </w:t>
      </w:r>
      <w:r w:rsidR="006547CC">
        <w:t>was used</w:t>
      </w:r>
      <w:r w:rsidRPr="00815BA6">
        <w:t xml:space="preserve"> for Goethite depending on </w:t>
      </w:r>
      <w:r w:rsidR="00664D26" w:rsidRPr="00815BA6">
        <w:t>its</w:t>
      </w:r>
      <w:r w:rsidRPr="00815BA6">
        <w:t xml:space="preserve"> curve shown in Figure 4 (e).</w:t>
      </w:r>
      <w:r w:rsidR="00664D26">
        <w:t xml:space="preserve"> </w:t>
      </w:r>
      <w:r w:rsidRPr="00815BA6">
        <w:t xml:space="preserve">The combinations above are used to produce </w:t>
      </w:r>
      <w:r w:rsidR="00664D26">
        <w:t>black-and-white</w:t>
      </w:r>
      <w:r w:rsidRPr="00815BA6">
        <w:t xml:space="preserve"> images showing areas of the </w:t>
      </w:r>
      <w:r w:rsidR="00664D26">
        <w:t>target</w:t>
      </w:r>
      <w:r w:rsidRPr="00815BA6">
        <w:t xml:space="preserve"> minerals as bright pixels. To help create alternate </w:t>
      </w:r>
      <w:r w:rsidR="00664D26" w:rsidRPr="00815BA6">
        <w:t>colorful</w:t>
      </w:r>
      <w:r w:rsidRPr="00815BA6">
        <w:t xml:space="preserve"> images showing </w:t>
      </w:r>
      <w:r w:rsidR="00664D26">
        <w:t xml:space="preserve">the </w:t>
      </w:r>
      <w:r w:rsidRPr="00815BA6">
        <w:t xml:space="preserve">same target zones for the key minerals but with suitable visual capabilities, a set of combinations </w:t>
      </w:r>
      <w:r w:rsidR="00664D26">
        <w:t>was</w:t>
      </w:r>
      <w:r w:rsidRPr="00815BA6">
        <w:t xml:space="preserve"> performed in Red, Green</w:t>
      </w:r>
      <w:r w:rsidR="00664D26">
        <w:t>,</w:t>
      </w:r>
      <w:r w:rsidRPr="00815BA6">
        <w:t xml:space="preserve"> and Blue (RGB) for each mineral.</w:t>
      </w:r>
    </w:p>
    <w:p w14:paraId="1C19D6E1" w14:textId="77777777" w:rsidR="00815BA6" w:rsidRPr="00815BA6" w:rsidRDefault="00815BA6" w:rsidP="00815BA6">
      <w:pPr>
        <w:pStyle w:val="MDPI31text"/>
      </w:pPr>
      <w:r w:rsidRPr="00815BA6">
        <w:t>ASTER band ratio 7/6, 4/3, 6/3 (in RGB) was used for Alunite, 7/5, 5/1, 6/1 (in RGB) for Kaolinite, 9/4, 7/5, 7/6 (in RGB) for Chlorite, 8/6, 6/4, 6/5 (in RGB) for Muscovite and 9/1, 8/6, 8/5 (in RGB) for Goethite.</w:t>
      </w:r>
    </w:p>
    <w:p w14:paraId="26554072" w14:textId="49C50A75" w:rsidR="00815BA6" w:rsidRPr="00815BA6" w:rsidRDefault="00664D26" w:rsidP="00815BA6">
      <w:pPr>
        <w:pStyle w:val="MDPI31text"/>
      </w:pPr>
      <w:r w:rsidRPr="00815BA6">
        <w:rPr>
          <w:noProof/>
          <w:lang w:val="en-GB"/>
        </w:rPr>
        <mc:AlternateContent>
          <mc:Choice Requires="wps">
            <w:drawing>
              <wp:anchor distT="0" distB="0" distL="114300" distR="114300" simplePos="0" relativeHeight="251666432" behindDoc="0" locked="0" layoutInCell="1" allowOverlap="1" wp14:anchorId="04BF0446" wp14:editId="0BAE393A">
                <wp:simplePos x="0" y="0"/>
                <wp:positionH relativeFrom="column">
                  <wp:posOffset>3655560</wp:posOffset>
                </wp:positionH>
                <wp:positionV relativeFrom="paragraph">
                  <wp:posOffset>63554</wp:posOffset>
                </wp:positionV>
                <wp:extent cx="207818" cy="262890"/>
                <wp:effectExtent l="0" t="0" r="20955" b="22860"/>
                <wp:wrapNone/>
                <wp:docPr id="34" name="Text Box 34"/>
                <wp:cNvGraphicFramePr/>
                <a:graphic xmlns:a="http://schemas.openxmlformats.org/drawingml/2006/main">
                  <a:graphicData uri="http://schemas.microsoft.com/office/word/2010/wordprocessingShape">
                    <wps:wsp>
                      <wps:cNvSpPr txBox="1"/>
                      <wps:spPr>
                        <a:xfrm>
                          <a:off x="0" y="0"/>
                          <a:ext cx="207818" cy="262890"/>
                        </a:xfrm>
                        <a:prstGeom prst="rect">
                          <a:avLst/>
                        </a:prstGeom>
                        <a:solidFill>
                          <a:schemeClr val="lt1"/>
                        </a:solidFill>
                        <a:ln w="6350">
                          <a:solidFill>
                            <a:prstClr val="black"/>
                          </a:solidFill>
                        </a:ln>
                      </wps:spPr>
                      <wps:txbx>
                        <w:txbxContent>
                          <w:p w14:paraId="02982161" w14:textId="77777777" w:rsidR="00815BA6" w:rsidRPr="00D82436" w:rsidRDefault="00815BA6" w:rsidP="00815BA6">
                            <w:pPr>
                              <w:rPr>
                                <w:sz w:val="24"/>
                                <w:szCs w:val="24"/>
                              </w:rP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4BF0446" id="_x0000_t202" coordsize="21600,21600" o:spt="202" path="m,l,21600r21600,l21600,xe">
                <v:stroke joinstyle="miter"/>
                <v:path gradientshapeok="t" o:connecttype="rect"/>
              </v:shapetype>
              <v:shape id="Text Box 34" o:spid="_x0000_s1031" type="#_x0000_t202" style="position:absolute;left:0;text-align:left;margin-left:287.85pt;margin-top:5pt;width:16.35pt;height:20.7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" fillcolor="white [3201]" strokeweight=".5pt">
                <v:textbox>
                  <w:txbxContent>
                    <w:p w14:paraId="02982161" w14:textId="77777777" w:rsidR="00815BA6" w:rsidRPr="00D82436" w:rsidRDefault="00815BA6" w:rsidP="00815BA6">
                      <w:pPr>
                        <w:rPr>
                          <w:sz w:val="24"/>
                          <w:szCs w:val="24"/>
                        </w:rPr>
                      </w:pPr>
                      <w:r>
                        <w:t>b</w:t>
                      </w:r>
                    </w:p>
                  </w:txbxContent>
                </v:textbox>
              </v:shape>
            </w:pict>
          </mc:Fallback>
        </mc:AlternateContent>
      </w:r>
      <w:r w:rsidRPr="00815BA6">
        <w:rPr>
          <w:noProof/>
          <w:lang w:val="en-GB"/>
        </w:rPr>
        <w:drawing>
          <wp:anchor distT="0" distB="0" distL="114300" distR="114300" simplePos="0" relativeHeight="251663360" behindDoc="1" locked="0" layoutInCell="1" allowOverlap="1" wp14:anchorId="466D0DCC" wp14:editId="5CC759C2">
            <wp:simplePos x="0" y="0"/>
            <wp:positionH relativeFrom="column">
              <wp:posOffset>735208</wp:posOffset>
            </wp:positionH>
            <wp:positionV relativeFrom="paragraph">
              <wp:posOffset>257</wp:posOffset>
            </wp:positionV>
            <wp:extent cx="2708275" cy="2675890"/>
            <wp:effectExtent l="0" t="0" r="0" b="0"/>
            <wp:wrapTight wrapText="bothSides">
              <wp:wrapPolygon edited="0">
                <wp:start x="0" y="0"/>
                <wp:lineTo x="0" y="21374"/>
                <wp:lineTo x="21423" y="21374"/>
                <wp:lineTo x="21423" y="0"/>
                <wp:lineTo x="0" y="0"/>
              </wp:wrapPolygon>
            </wp:wrapTight>
            <wp:docPr id="16" name="Picture 16" descr="C:\Users\Hamza\Desktop\IMAGES\kaoli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mza\Desktop\IMAGES\kaolint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08275" cy="26758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15BA6">
        <w:rPr>
          <w:noProof/>
          <w:lang w:val="en-GB"/>
        </w:rPr>
        <mc:AlternateContent>
          <mc:Choice Requires="wps">
            <w:drawing>
              <wp:anchor distT="0" distB="0" distL="114300" distR="114300" simplePos="0" relativeHeight="251665408" behindDoc="0" locked="0" layoutInCell="1" allowOverlap="1" wp14:anchorId="21F1AFB4" wp14:editId="6F7E8E4C">
                <wp:simplePos x="0" y="0"/>
                <wp:positionH relativeFrom="column">
                  <wp:posOffset>417979</wp:posOffset>
                </wp:positionH>
                <wp:positionV relativeFrom="paragraph">
                  <wp:posOffset>24157</wp:posOffset>
                </wp:positionV>
                <wp:extent cx="252919" cy="262890"/>
                <wp:effectExtent l="0" t="0" r="13970" b="22860"/>
                <wp:wrapNone/>
                <wp:docPr id="30" name="Text Box 30"/>
                <wp:cNvGraphicFramePr/>
                <a:graphic xmlns:a="http://schemas.openxmlformats.org/drawingml/2006/main">
                  <a:graphicData uri="http://schemas.microsoft.com/office/word/2010/wordprocessingShape">
                    <wps:wsp>
                      <wps:cNvSpPr txBox="1"/>
                      <wps:spPr>
                        <a:xfrm>
                          <a:off x="0" y="0"/>
                          <a:ext cx="252919" cy="262890"/>
                        </a:xfrm>
                        <a:prstGeom prst="rect">
                          <a:avLst/>
                        </a:prstGeom>
                        <a:solidFill>
                          <a:schemeClr val="lt1"/>
                        </a:solidFill>
                        <a:ln w="6350">
                          <a:solidFill>
                            <a:prstClr val="black"/>
                          </a:solidFill>
                        </a:ln>
                      </wps:spPr>
                      <wps:txbx>
                        <w:txbxContent>
                          <w:p w14:paraId="74B61654" w14:textId="77777777" w:rsidR="00815BA6" w:rsidRPr="00D82436" w:rsidRDefault="00815BA6" w:rsidP="00815BA6">
                            <w:pPr>
                              <w:rPr>
                                <w:rFonts w:ascii="Times New Roman" w:hAnsi="Times New Roman"/>
                                <w:sz w:val="24"/>
                                <w:szCs w:val="24"/>
                              </w:rPr>
                            </w:pPr>
                            <w:r w:rsidRPr="00D82436">
                              <w:rPr>
                                <w:rFonts w:ascii="Times New Roman" w:hAnsi="Times New Roman"/>
                                <w:sz w:val="24"/>
                                <w:szCs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F1AFB4" id="Text Box 30" o:spid="_x0000_s1032" type="#_x0000_t202" style="position:absolute;left:0;text-align:left;margin-left:32.9pt;margin-top:1.9pt;width:19.9pt;height:20.7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" fillcolor="white [3201]" strokeweight=".5pt">
                <v:textbox>
                  <w:txbxContent>
                    <w:p w14:paraId="74B61654" w14:textId="77777777" w:rsidR="00815BA6" w:rsidRPr="00D82436" w:rsidRDefault="00815BA6" w:rsidP="00815BA6">
                      <w:pPr>
                        <w:rPr>
                          <w:rFonts w:ascii="Times New Roman" w:hAnsi="Times New Roman"/>
                          <w:sz w:val="24"/>
                          <w:szCs w:val="24"/>
                        </w:rPr>
                      </w:pPr>
                      <w:r w:rsidRPr="00D82436">
                        <w:rPr>
                          <w:rFonts w:ascii="Times New Roman" w:hAnsi="Times New Roman"/>
                          <w:sz w:val="24"/>
                          <w:szCs w:val="24"/>
                        </w:rPr>
                        <w:t>a</w:t>
                      </w:r>
                    </w:p>
                  </w:txbxContent>
                </v:textbox>
              </v:shape>
            </w:pict>
          </mc:Fallback>
        </mc:AlternateContent>
      </w:r>
      <w:r w:rsidRPr="00815BA6">
        <w:rPr>
          <w:noProof/>
          <w:lang w:val="en-GB"/>
        </w:rPr>
        <w:drawing>
          <wp:anchor distT="0" distB="0" distL="114300" distR="114300" simplePos="0" relativeHeight="251664384" behindDoc="1" locked="0" layoutInCell="1" allowOverlap="1" wp14:anchorId="6E336D26" wp14:editId="0ECA7067">
            <wp:simplePos x="0" y="0"/>
            <wp:positionH relativeFrom="margin">
              <wp:posOffset>4000730</wp:posOffset>
            </wp:positionH>
            <wp:positionV relativeFrom="paragraph">
              <wp:posOffset>2673809</wp:posOffset>
            </wp:positionV>
            <wp:extent cx="2590800" cy="2863215"/>
            <wp:effectExtent l="0" t="0" r="0" b="0"/>
            <wp:wrapTight wrapText="bothSides">
              <wp:wrapPolygon edited="0">
                <wp:start x="0" y="0"/>
                <wp:lineTo x="0" y="21413"/>
                <wp:lineTo x="21441" y="21413"/>
                <wp:lineTo x="21441" y="0"/>
                <wp:lineTo x="0" y="0"/>
              </wp:wrapPolygon>
            </wp:wrapTight>
            <wp:docPr id="8" name="Picture 8" descr="C:\Users\Hamza\Desktop\IMAGES\muscov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mza\Desktop\IMAGES\muscovit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90800" cy="28632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15BA6">
        <w:rPr>
          <w:noProof/>
          <w:lang w:val="en-GB"/>
        </w:rPr>
        <w:drawing>
          <wp:anchor distT="0" distB="0" distL="114300" distR="114300" simplePos="0" relativeHeight="251659264" behindDoc="1" locked="0" layoutInCell="1" allowOverlap="1" wp14:anchorId="03204D4C" wp14:editId="4A9CCC6D">
            <wp:simplePos x="0" y="0"/>
            <wp:positionH relativeFrom="margin">
              <wp:align>right</wp:align>
            </wp:positionH>
            <wp:positionV relativeFrom="paragraph">
              <wp:posOffset>310</wp:posOffset>
            </wp:positionV>
            <wp:extent cx="2646045" cy="2675890"/>
            <wp:effectExtent l="0" t="0" r="1905" b="0"/>
            <wp:wrapTight wrapText="bothSides">
              <wp:wrapPolygon edited="0">
                <wp:start x="0" y="0"/>
                <wp:lineTo x="0" y="21374"/>
                <wp:lineTo x="21460" y="21374"/>
                <wp:lineTo x="21460" y="0"/>
                <wp:lineTo x="0" y="0"/>
              </wp:wrapPolygon>
            </wp:wrapTight>
            <wp:docPr id="15" name="Picture 15" descr="C:\Users\Hamza\Desktop\IMAGES\alun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mza\Desktop\IMAGES\alunit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46045" cy="2675890"/>
                    </a:xfrm>
                    <a:prstGeom prst="rect">
                      <a:avLst/>
                    </a:prstGeom>
                    <a:noFill/>
                    <a:ln>
                      <a:noFill/>
                    </a:ln>
                  </pic:spPr>
                </pic:pic>
              </a:graphicData>
            </a:graphic>
            <wp14:sizeRelH relativeFrom="page">
              <wp14:pctWidth>0</wp14:pctWidth>
            </wp14:sizeRelH>
            <wp14:sizeRelV relativeFrom="page">
              <wp14:pctHeight>0</wp14:pctHeight>
            </wp14:sizeRelV>
          </wp:anchor>
        </w:drawing>
      </w:r>
      <w:r w:rsidR="00815BA6" w:rsidRPr="00815BA6">
        <w:t xml:space="preserve">. </w:t>
      </w:r>
    </w:p>
    <w:p w14:paraId="2F960C90" w14:textId="201C56C8" w:rsidR="00815BA6" w:rsidRPr="00815BA6" w:rsidRDefault="00815BA6" w:rsidP="00815BA6">
      <w:pPr>
        <w:pStyle w:val="MDPI31text"/>
        <w:ind w:left="0"/>
      </w:pPr>
      <w:r w:rsidRPr="00815BA6">
        <w:t xml:space="preserve">                   </w:t>
      </w:r>
    </w:p>
    <w:p w14:paraId="2A6CBE2A" w14:textId="77777777" w:rsidR="00815BA6" w:rsidRPr="00815BA6" w:rsidRDefault="00815BA6" w:rsidP="00815BA6">
      <w:pPr>
        <w:pStyle w:val="MDPI31text"/>
        <w:ind w:left="0"/>
      </w:pPr>
      <w:r w:rsidRPr="00815BA6">
        <w:t xml:space="preserve">                 </w:t>
      </w:r>
    </w:p>
    <w:p w14:paraId="31D637A9" w14:textId="77777777" w:rsidR="00664D26" w:rsidRDefault="00664D26" w:rsidP="00815BA6">
      <w:pPr>
        <w:pStyle w:val="MDPI31text"/>
        <w:ind w:left="0"/>
        <w:rPr>
          <w:iCs/>
        </w:rPr>
      </w:pPr>
      <w:bookmarkStart w:id="15" w:name="_Toc514121363"/>
    </w:p>
    <w:p w14:paraId="5F404D52" w14:textId="77777777" w:rsidR="00664D26" w:rsidRDefault="00664D26" w:rsidP="00815BA6">
      <w:pPr>
        <w:pStyle w:val="MDPI31text"/>
        <w:ind w:left="0"/>
        <w:rPr>
          <w:iCs/>
        </w:rPr>
      </w:pPr>
    </w:p>
    <w:p w14:paraId="3CFB3904" w14:textId="77777777" w:rsidR="00664D26" w:rsidRDefault="00664D26" w:rsidP="00815BA6">
      <w:pPr>
        <w:pStyle w:val="MDPI31text"/>
        <w:ind w:left="0"/>
        <w:rPr>
          <w:iCs/>
        </w:rPr>
      </w:pPr>
    </w:p>
    <w:p w14:paraId="1B6CCE22" w14:textId="77777777" w:rsidR="00664D26" w:rsidRDefault="00664D26" w:rsidP="00815BA6">
      <w:pPr>
        <w:pStyle w:val="MDPI31text"/>
        <w:ind w:left="0"/>
        <w:rPr>
          <w:iCs/>
        </w:rPr>
      </w:pPr>
    </w:p>
    <w:p w14:paraId="56B2D136" w14:textId="77777777" w:rsidR="00664D26" w:rsidRDefault="00664D26" w:rsidP="00815BA6">
      <w:pPr>
        <w:pStyle w:val="MDPI31text"/>
        <w:ind w:left="0"/>
        <w:rPr>
          <w:iCs/>
        </w:rPr>
      </w:pPr>
    </w:p>
    <w:p w14:paraId="25EA191F" w14:textId="77777777" w:rsidR="00664D26" w:rsidRDefault="00664D26" w:rsidP="00815BA6">
      <w:pPr>
        <w:pStyle w:val="MDPI31text"/>
        <w:ind w:left="0"/>
        <w:rPr>
          <w:iCs/>
        </w:rPr>
      </w:pPr>
    </w:p>
    <w:p w14:paraId="06F6C9A2" w14:textId="77777777" w:rsidR="00664D26" w:rsidRDefault="00664D26" w:rsidP="00815BA6">
      <w:pPr>
        <w:pStyle w:val="MDPI31text"/>
        <w:ind w:left="0"/>
        <w:rPr>
          <w:iCs/>
        </w:rPr>
      </w:pPr>
    </w:p>
    <w:p w14:paraId="55EC0CD4" w14:textId="77777777" w:rsidR="00664D26" w:rsidRDefault="00664D26" w:rsidP="00815BA6">
      <w:pPr>
        <w:pStyle w:val="MDPI31text"/>
        <w:ind w:left="0"/>
        <w:rPr>
          <w:iCs/>
        </w:rPr>
      </w:pPr>
    </w:p>
    <w:p w14:paraId="7E517D98" w14:textId="77777777" w:rsidR="00664D26" w:rsidRDefault="00664D26" w:rsidP="00815BA6">
      <w:pPr>
        <w:pStyle w:val="MDPI31text"/>
        <w:ind w:left="0"/>
        <w:rPr>
          <w:iCs/>
        </w:rPr>
      </w:pPr>
    </w:p>
    <w:p w14:paraId="11818BD7" w14:textId="77777777" w:rsidR="00664D26" w:rsidRDefault="00664D26" w:rsidP="00815BA6">
      <w:pPr>
        <w:pStyle w:val="MDPI31text"/>
        <w:ind w:left="0"/>
        <w:rPr>
          <w:iCs/>
        </w:rPr>
      </w:pPr>
    </w:p>
    <w:p w14:paraId="2026410E" w14:textId="77777777" w:rsidR="00664D26" w:rsidRDefault="00664D26" w:rsidP="00815BA6">
      <w:pPr>
        <w:pStyle w:val="MDPI31text"/>
        <w:ind w:left="0"/>
        <w:rPr>
          <w:iCs/>
        </w:rPr>
      </w:pPr>
    </w:p>
    <w:p w14:paraId="2FECD79B" w14:textId="77777777" w:rsidR="00664D26" w:rsidRDefault="00664D26" w:rsidP="00815BA6">
      <w:pPr>
        <w:pStyle w:val="MDPI31text"/>
        <w:ind w:left="0"/>
        <w:rPr>
          <w:iCs/>
        </w:rPr>
      </w:pPr>
    </w:p>
    <w:p w14:paraId="4D2691C7" w14:textId="77777777" w:rsidR="00664D26" w:rsidRDefault="00664D26" w:rsidP="00815BA6">
      <w:pPr>
        <w:pStyle w:val="MDPI31text"/>
        <w:ind w:left="0"/>
        <w:rPr>
          <w:iCs/>
        </w:rPr>
      </w:pPr>
    </w:p>
    <w:p w14:paraId="061FBE83" w14:textId="7A143113" w:rsidR="00664D26" w:rsidRDefault="00664D26" w:rsidP="00815BA6">
      <w:pPr>
        <w:pStyle w:val="MDPI31text"/>
        <w:ind w:left="0"/>
        <w:rPr>
          <w:iCs/>
        </w:rPr>
      </w:pPr>
      <w:r w:rsidRPr="00815BA6">
        <w:rPr>
          <w:noProof/>
          <w:lang w:val="en-GB"/>
        </w:rPr>
        <w:drawing>
          <wp:anchor distT="0" distB="0" distL="114300" distR="114300" simplePos="0" relativeHeight="251660288" behindDoc="1" locked="0" layoutInCell="1" allowOverlap="1" wp14:anchorId="0B08C821" wp14:editId="1C5AC826">
            <wp:simplePos x="0" y="0"/>
            <wp:positionH relativeFrom="column">
              <wp:posOffset>728980</wp:posOffset>
            </wp:positionH>
            <wp:positionV relativeFrom="paragraph">
              <wp:posOffset>153035</wp:posOffset>
            </wp:positionV>
            <wp:extent cx="2717800" cy="2828290"/>
            <wp:effectExtent l="0" t="0" r="6350" b="0"/>
            <wp:wrapTight wrapText="bothSides">
              <wp:wrapPolygon edited="0">
                <wp:start x="0" y="0"/>
                <wp:lineTo x="0" y="21387"/>
                <wp:lineTo x="21499" y="21387"/>
                <wp:lineTo x="21499" y="0"/>
                <wp:lineTo x="0" y="0"/>
              </wp:wrapPolygon>
            </wp:wrapTight>
            <wp:docPr id="9" name="Picture 9" descr="C:\Users\Hamza\Desktop\IMAGES\chlo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mza\Desktop\IMAGES\chlorit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17800" cy="2828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B2AE6C" w14:textId="071057D5" w:rsidR="00664D26" w:rsidRDefault="00664D26" w:rsidP="00815BA6">
      <w:pPr>
        <w:pStyle w:val="MDPI31text"/>
        <w:ind w:left="0"/>
        <w:rPr>
          <w:iCs/>
        </w:rPr>
      </w:pPr>
      <w:r w:rsidRPr="00815BA6">
        <w:rPr>
          <w:noProof/>
          <w:lang w:val="en-GB"/>
        </w:rPr>
        <mc:AlternateContent>
          <mc:Choice Requires="wps">
            <w:drawing>
              <wp:anchor distT="0" distB="0" distL="114300" distR="114300" simplePos="0" relativeHeight="251667456" behindDoc="0" locked="0" layoutInCell="1" allowOverlap="1" wp14:anchorId="2AA2FB0F" wp14:editId="30342C7B">
                <wp:simplePos x="0" y="0"/>
                <wp:positionH relativeFrom="column">
                  <wp:posOffset>3705860</wp:posOffset>
                </wp:positionH>
                <wp:positionV relativeFrom="paragraph">
                  <wp:posOffset>9525</wp:posOffset>
                </wp:positionV>
                <wp:extent cx="241935" cy="219710"/>
                <wp:effectExtent l="0" t="0" r="24765" b="27940"/>
                <wp:wrapNone/>
                <wp:docPr id="35" name="Text Box 35"/>
                <wp:cNvGraphicFramePr/>
                <a:graphic xmlns:a="http://schemas.openxmlformats.org/drawingml/2006/main">
                  <a:graphicData uri="http://schemas.microsoft.com/office/word/2010/wordprocessingShape">
                    <wps:wsp>
                      <wps:cNvSpPr txBox="1"/>
                      <wps:spPr>
                        <a:xfrm>
                          <a:off x="0" y="0"/>
                          <a:ext cx="241935" cy="219710"/>
                        </a:xfrm>
                        <a:prstGeom prst="rect">
                          <a:avLst/>
                        </a:prstGeom>
                        <a:solidFill>
                          <a:schemeClr val="lt1"/>
                        </a:solidFill>
                        <a:ln w="6350">
                          <a:solidFill>
                            <a:prstClr val="black"/>
                          </a:solidFill>
                        </a:ln>
                      </wps:spPr>
                      <wps:txbx>
                        <w:txbxContent>
                          <w:p w14:paraId="3A13DF1F" w14:textId="77777777" w:rsidR="00815BA6" w:rsidRPr="00D82436" w:rsidRDefault="00815BA6" w:rsidP="00815BA6">
                            <w:pPr>
                              <w:rPr>
                                <w:rFonts w:ascii="Times New Roman" w:hAnsi="Times New Roman"/>
                                <w:sz w:val="24"/>
                                <w:szCs w:val="24"/>
                              </w:rPr>
                            </w:pPr>
                            <w:r w:rsidRPr="00D82436">
                              <w:rPr>
                                <w:rFonts w:ascii="Times New Roman" w:hAnsi="Times New Roman"/>
                                <w:sz w:val="24"/>
                                <w:szCs w:val="24"/>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A2FB0F" id="Text Box 35" o:spid="_x0000_s1033" type="#_x0000_t202" style="position:absolute;left:0;text-align:left;margin-left:291.8pt;margin-top:.75pt;width:19.05pt;height:17.3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" fillcolor="white [3201]" strokeweight=".5pt">
                <v:textbox>
                  <w:txbxContent>
                    <w:p w14:paraId="3A13DF1F" w14:textId="77777777" w:rsidR="00815BA6" w:rsidRPr="00D82436" w:rsidRDefault="00815BA6" w:rsidP="00815BA6">
                      <w:pPr>
                        <w:rPr>
                          <w:rFonts w:ascii="Times New Roman" w:hAnsi="Times New Roman"/>
                          <w:sz w:val="24"/>
                          <w:szCs w:val="24"/>
                        </w:rPr>
                      </w:pPr>
                      <w:r w:rsidRPr="00D82436">
                        <w:rPr>
                          <w:rFonts w:ascii="Times New Roman" w:hAnsi="Times New Roman"/>
                          <w:sz w:val="24"/>
                          <w:szCs w:val="24"/>
                        </w:rPr>
                        <w:t>d</w:t>
                      </w:r>
                    </w:p>
                  </w:txbxContent>
                </v:textbox>
              </v:shape>
            </w:pict>
          </mc:Fallback>
        </mc:AlternateContent>
      </w:r>
      <w:r w:rsidRPr="00815BA6">
        <w:rPr>
          <w:noProof/>
          <w:lang w:val="en-GB"/>
        </w:rPr>
        <mc:AlternateContent>
          <mc:Choice Requires="wps">
            <w:drawing>
              <wp:anchor distT="0" distB="0" distL="114300" distR="114300" simplePos="0" relativeHeight="251662336" behindDoc="0" locked="0" layoutInCell="1" allowOverlap="1" wp14:anchorId="6B50881C" wp14:editId="0D37F12E">
                <wp:simplePos x="0" y="0"/>
                <wp:positionH relativeFrom="column">
                  <wp:posOffset>375596</wp:posOffset>
                </wp:positionH>
                <wp:positionV relativeFrom="paragraph">
                  <wp:posOffset>10471</wp:posOffset>
                </wp:positionV>
                <wp:extent cx="257175" cy="285750"/>
                <wp:effectExtent l="0" t="0" r="28575" b="19050"/>
                <wp:wrapNone/>
                <wp:docPr id="43" name="Text Box 43"/>
                <wp:cNvGraphicFramePr/>
                <a:graphic xmlns:a="http://schemas.openxmlformats.org/drawingml/2006/main">
                  <a:graphicData uri="http://schemas.microsoft.com/office/word/2010/wordprocessingShape">
                    <wps:wsp>
                      <wps:cNvSpPr txBox="1"/>
                      <wps:spPr>
                        <a:xfrm>
                          <a:off x="0" y="0"/>
                          <a:ext cx="257175" cy="285750"/>
                        </a:xfrm>
                        <a:prstGeom prst="rect">
                          <a:avLst/>
                        </a:prstGeom>
                        <a:ln/>
                      </wps:spPr>
                      <wps:style>
                        <a:lnRef idx="2">
                          <a:schemeClr val="dk1"/>
                        </a:lnRef>
                        <a:fillRef idx="1">
                          <a:schemeClr val="lt1"/>
                        </a:fillRef>
                        <a:effectRef idx="0">
                          <a:schemeClr val="dk1"/>
                        </a:effectRef>
                        <a:fontRef idx="minor">
                          <a:schemeClr val="dk1"/>
                        </a:fontRef>
                      </wps:style>
                      <wps:txbx>
                        <w:txbxContent>
                          <w:p w14:paraId="39D09552" w14:textId="77777777" w:rsidR="00815BA6" w:rsidRPr="00D82436" w:rsidRDefault="00815BA6" w:rsidP="00815BA6">
                            <w:pPr>
                              <w:rPr>
                                <w:rFonts w:ascii="Times New Roman" w:hAnsi="Times New Roman"/>
                                <w:sz w:val="24"/>
                                <w:szCs w:val="24"/>
                              </w:rP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50881C" id="Text Box 43" o:spid="_x0000_s1034" type="#_x0000_t202" style="position:absolute;left:0;text-align:left;margin-left:29.55pt;margin-top:.8pt;width:20.25pt;height:22.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" fillcolor="white [3201]" strokecolor="black [3200]" strokeweight="1pt">
                <v:textbox>
                  <w:txbxContent>
                    <w:p w14:paraId="39D09552" w14:textId="77777777" w:rsidR="00815BA6" w:rsidRPr="00D82436" w:rsidRDefault="00815BA6" w:rsidP="00815BA6">
                      <w:pPr>
                        <w:rPr>
                          <w:rFonts w:ascii="Times New Roman" w:hAnsi="Times New Roman"/>
                          <w:sz w:val="24"/>
                          <w:szCs w:val="24"/>
                        </w:rPr>
                      </w:pPr>
                      <w:r>
                        <w:t>c</w:t>
                      </w:r>
                    </w:p>
                  </w:txbxContent>
                </v:textbox>
              </v:shape>
            </w:pict>
          </mc:Fallback>
        </mc:AlternateContent>
      </w:r>
    </w:p>
    <w:p w14:paraId="4C327C49" w14:textId="30AD6534" w:rsidR="00664D26" w:rsidRDefault="00664D26" w:rsidP="00815BA6">
      <w:pPr>
        <w:pStyle w:val="MDPI31text"/>
        <w:ind w:left="0"/>
        <w:rPr>
          <w:iCs/>
        </w:rPr>
      </w:pPr>
    </w:p>
    <w:p w14:paraId="23197F53" w14:textId="6EE2FE28" w:rsidR="00664D26" w:rsidRDefault="00664D26" w:rsidP="00815BA6">
      <w:pPr>
        <w:pStyle w:val="MDPI31text"/>
        <w:ind w:left="0"/>
        <w:rPr>
          <w:iCs/>
        </w:rPr>
      </w:pPr>
    </w:p>
    <w:p w14:paraId="11F090BD" w14:textId="3E9DC09B" w:rsidR="00664D26" w:rsidRDefault="00664D26" w:rsidP="00815BA6">
      <w:pPr>
        <w:pStyle w:val="MDPI31text"/>
        <w:ind w:left="0"/>
        <w:rPr>
          <w:iCs/>
        </w:rPr>
      </w:pPr>
    </w:p>
    <w:p w14:paraId="78185567" w14:textId="77777777" w:rsidR="00664D26" w:rsidRDefault="00664D26" w:rsidP="00815BA6">
      <w:pPr>
        <w:pStyle w:val="MDPI31text"/>
        <w:ind w:left="0"/>
        <w:rPr>
          <w:iCs/>
        </w:rPr>
      </w:pPr>
    </w:p>
    <w:p w14:paraId="583986E0" w14:textId="77777777" w:rsidR="00664D26" w:rsidRDefault="00664D26" w:rsidP="00815BA6">
      <w:pPr>
        <w:pStyle w:val="MDPI31text"/>
        <w:ind w:left="0"/>
        <w:rPr>
          <w:iCs/>
        </w:rPr>
      </w:pPr>
    </w:p>
    <w:p w14:paraId="059DFF85" w14:textId="77777777" w:rsidR="00664D26" w:rsidRDefault="00664D26" w:rsidP="00815BA6">
      <w:pPr>
        <w:pStyle w:val="MDPI31text"/>
        <w:ind w:left="0"/>
        <w:rPr>
          <w:iCs/>
        </w:rPr>
      </w:pPr>
    </w:p>
    <w:p w14:paraId="756A2D52" w14:textId="77777777" w:rsidR="00664D26" w:rsidRDefault="00664D26" w:rsidP="00815BA6">
      <w:pPr>
        <w:pStyle w:val="MDPI31text"/>
        <w:ind w:left="0"/>
        <w:rPr>
          <w:iCs/>
        </w:rPr>
      </w:pPr>
    </w:p>
    <w:p w14:paraId="4B498683" w14:textId="77777777" w:rsidR="00664D26" w:rsidRDefault="00664D26" w:rsidP="00815BA6">
      <w:pPr>
        <w:pStyle w:val="MDPI31text"/>
        <w:ind w:left="0"/>
        <w:rPr>
          <w:iCs/>
        </w:rPr>
      </w:pPr>
    </w:p>
    <w:p w14:paraId="4005AED7" w14:textId="77777777" w:rsidR="00664D26" w:rsidRDefault="00664D26" w:rsidP="00815BA6">
      <w:pPr>
        <w:pStyle w:val="MDPI31text"/>
        <w:ind w:left="0"/>
        <w:rPr>
          <w:iCs/>
        </w:rPr>
      </w:pPr>
    </w:p>
    <w:p w14:paraId="70A13C76" w14:textId="77777777" w:rsidR="00664D26" w:rsidRDefault="00664D26" w:rsidP="00815BA6">
      <w:pPr>
        <w:pStyle w:val="MDPI31text"/>
        <w:ind w:left="0"/>
        <w:rPr>
          <w:iCs/>
        </w:rPr>
      </w:pPr>
    </w:p>
    <w:p w14:paraId="5D536C21" w14:textId="77777777" w:rsidR="00664D26" w:rsidRDefault="00664D26" w:rsidP="00815BA6">
      <w:pPr>
        <w:pStyle w:val="MDPI31text"/>
        <w:ind w:left="0"/>
        <w:rPr>
          <w:iCs/>
        </w:rPr>
      </w:pPr>
    </w:p>
    <w:p w14:paraId="78355772" w14:textId="77777777" w:rsidR="00664D26" w:rsidRDefault="00664D26" w:rsidP="00815BA6">
      <w:pPr>
        <w:pStyle w:val="MDPI31text"/>
        <w:ind w:left="0"/>
        <w:rPr>
          <w:iCs/>
        </w:rPr>
      </w:pPr>
    </w:p>
    <w:p w14:paraId="2DA0A2A4" w14:textId="77777777" w:rsidR="00664D26" w:rsidRDefault="00664D26" w:rsidP="00815BA6">
      <w:pPr>
        <w:pStyle w:val="MDPI31text"/>
        <w:ind w:left="0"/>
        <w:rPr>
          <w:iCs/>
        </w:rPr>
      </w:pPr>
    </w:p>
    <w:p w14:paraId="09889D20" w14:textId="77777777" w:rsidR="00664D26" w:rsidRDefault="00664D26" w:rsidP="00815BA6">
      <w:pPr>
        <w:pStyle w:val="MDPI31text"/>
        <w:ind w:left="0"/>
        <w:rPr>
          <w:iCs/>
        </w:rPr>
      </w:pPr>
    </w:p>
    <w:p w14:paraId="58E49679" w14:textId="77777777" w:rsidR="00664D26" w:rsidRDefault="00664D26" w:rsidP="00815BA6">
      <w:pPr>
        <w:pStyle w:val="MDPI31text"/>
        <w:ind w:left="0"/>
        <w:rPr>
          <w:iCs/>
        </w:rPr>
      </w:pPr>
    </w:p>
    <w:p w14:paraId="6EB1CE33" w14:textId="0E2A6E44" w:rsidR="00664D26" w:rsidRDefault="00664D26" w:rsidP="00815BA6">
      <w:pPr>
        <w:pStyle w:val="MDPI31text"/>
        <w:ind w:left="0"/>
        <w:rPr>
          <w:iCs/>
        </w:rPr>
      </w:pPr>
    </w:p>
    <w:p w14:paraId="0FEDA02C" w14:textId="0CD4DB9B" w:rsidR="00664D26" w:rsidRDefault="00664D26" w:rsidP="00815BA6">
      <w:pPr>
        <w:pStyle w:val="MDPI31text"/>
        <w:ind w:left="0"/>
        <w:rPr>
          <w:iCs/>
        </w:rPr>
      </w:pPr>
      <w:r w:rsidRPr="00815BA6">
        <w:rPr>
          <w:noProof/>
          <w:lang w:val="en-GB"/>
        </w:rPr>
        <w:drawing>
          <wp:anchor distT="0" distB="0" distL="114300" distR="114300" simplePos="0" relativeHeight="251661312" behindDoc="1" locked="0" layoutInCell="1" allowOverlap="1" wp14:anchorId="7790FC53" wp14:editId="46B2954F">
            <wp:simplePos x="0" y="0"/>
            <wp:positionH relativeFrom="column">
              <wp:posOffset>728980</wp:posOffset>
            </wp:positionH>
            <wp:positionV relativeFrom="paragraph">
              <wp:posOffset>102870</wp:posOffset>
            </wp:positionV>
            <wp:extent cx="2684145" cy="2762250"/>
            <wp:effectExtent l="0" t="0" r="1905" b="0"/>
            <wp:wrapTight wrapText="bothSides">
              <wp:wrapPolygon edited="0">
                <wp:start x="0" y="0"/>
                <wp:lineTo x="0" y="21451"/>
                <wp:lineTo x="21462" y="21451"/>
                <wp:lineTo x="21462" y="0"/>
                <wp:lineTo x="0" y="0"/>
              </wp:wrapPolygon>
            </wp:wrapTight>
            <wp:docPr id="10" name="Picture 10" descr="C:\Users\Hamza\Desktop\IMAGES\goet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mza\Desktop\IMAGES\goethit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84145" cy="2762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CFCA90" w14:textId="7D324A8E" w:rsidR="00664D26" w:rsidRDefault="00664D26" w:rsidP="00815BA6">
      <w:pPr>
        <w:pStyle w:val="MDPI31text"/>
        <w:ind w:left="0"/>
        <w:rPr>
          <w:iCs/>
        </w:rPr>
      </w:pPr>
      <w:r w:rsidRPr="00815BA6">
        <w:rPr>
          <w:noProof/>
          <w:lang w:val="en-GB"/>
        </w:rPr>
        <mc:AlternateContent>
          <mc:Choice Requires="wps">
            <w:drawing>
              <wp:anchor distT="0" distB="0" distL="114300" distR="114300" simplePos="0" relativeHeight="251668480" behindDoc="0" locked="0" layoutInCell="1" allowOverlap="1" wp14:anchorId="2578C7CF" wp14:editId="77D65FC6">
                <wp:simplePos x="0" y="0"/>
                <wp:positionH relativeFrom="column">
                  <wp:posOffset>398389</wp:posOffset>
                </wp:positionH>
                <wp:positionV relativeFrom="paragraph">
                  <wp:posOffset>7471</wp:posOffset>
                </wp:positionV>
                <wp:extent cx="284019" cy="252919"/>
                <wp:effectExtent l="0" t="0" r="20955" b="13970"/>
                <wp:wrapNone/>
                <wp:docPr id="36" name="Text Box 36"/>
                <wp:cNvGraphicFramePr/>
                <a:graphic xmlns:a="http://schemas.openxmlformats.org/drawingml/2006/main">
                  <a:graphicData uri="http://schemas.microsoft.com/office/word/2010/wordprocessingShape">
                    <wps:wsp>
                      <wps:cNvSpPr txBox="1"/>
                      <wps:spPr>
                        <a:xfrm>
                          <a:off x="0" y="0"/>
                          <a:ext cx="284019" cy="252919"/>
                        </a:xfrm>
                        <a:prstGeom prst="rect">
                          <a:avLst/>
                        </a:prstGeom>
                        <a:ln/>
                      </wps:spPr>
                      <wps:style>
                        <a:lnRef idx="2">
                          <a:schemeClr val="dk1"/>
                        </a:lnRef>
                        <a:fillRef idx="1">
                          <a:schemeClr val="lt1"/>
                        </a:fillRef>
                        <a:effectRef idx="0">
                          <a:schemeClr val="dk1"/>
                        </a:effectRef>
                        <a:fontRef idx="minor">
                          <a:schemeClr val="dk1"/>
                        </a:fontRef>
                      </wps:style>
                      <wps:txbx>
                        <w:txbxContent>
                          <w:p w14:paraId="34106E8A" w14:textId="77777777" w:rsidR="00815BA6" w:rsidRPr="00F94A54" w:rsidRDefault="00815BA6" w:rsidP="00815BA6">
                            <w:pPr>
                              <w:rPr>
                                <w:rFonts w:ascii="Times New Roman" w:hAnsi="Times New Roman"/>
                                <w:sz w:val="24"/>
                                <w:szCs w:val="24"/>
                              </w:rPr>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78C7CF" id="Text Box 36" o:spid="_x0000_s1035" type="#_x0000_t202" style="position:absolute;left:0;text-align:left;margin-left:31.35pt;margin-top:.6pt;width:22.35pt;height:19.9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" fillcolor="white [3201]" strokecolor="black [3200]" strokeweight="1pt">
                <v:textbox>
                  <w:txbxContent>
                    <w:p w14:paraId="34106E8A" w14:textId="77777777" w:rsidR="00815BA6" w:rsidRPr="00F94A54" w:rsidRDefault="00815BA6" w:rsidP="00815BA6">
                      <w:pPr>
                        <w:rPr>
                          <w:rFonts w:ascii="Times New Roman" w:hAnsi="Times New Roman"/>
                          <w:sz w:val="24"/>
                          <w:szCs w:val="24"/>
                        </w:rPr>
                      </w:pPr>
                      <w:r>
                        <w:t>e</w:t>
                      </w:r>
                    </w:p>
                  </w:txbxContent>
                </v:textbox>
              </v:shape>
            </w:pict>
          </mc:Fallback>
        </mc:AlternateContent>
      </w:r>
    </w:p>
    <w:p w14:paraId="540D434F" w14:textId="77777777" w:rsidR="00664D26" w:rsidRDefault="00664D26" w:rsidP="00815BA6">
      <w:pPr>
        <w:pStyle w:val="MDPI31text"/>
        <w:ind w:left="0"/>
        <w:rPr>
          <w:iCs/>
        </w:rPr>
      </w:pPr>
    </w:p>
    <w:p w14:paraId="28C24414" w14:textId="77777777" w:rsidR="00664D26" w:rsidRDefault="00664D26" w:rsidP="00815BA6">
      <w:pPr>
        <w:pStyle w:val="MDPI31text"/>
        <w:ind w:left="0"/>
        <w:rPr>
          <w:iCs/>
        </w:rPr>
      </w:pPr>
    </w:p>
    <w:p w14:paraId="1AB45C55" w14:textId="77777777" w:rsidR="00664D26" w:rsidRDefault="00664D26" w:rsidP="00815BA6">
      <w:pPr>
        <w:pStyle w:val="MDPI31text"/>
        <w:ind w:left="0"/>
        <w:rPr>
          <w:iCs/>
        </w:rPr>
      </w:pPr>
    </w:p>
    <w:p w14:paraId="389362E4" w14:textId="77777777" w:rsidR="00664D26" w:rsidRDefault="00664D26" w:rsidP="00815BA6">
      <w:pPr>
        <w:pStyle w:val="MDPI31text"/>
        <w:ind w:left="0"/>
        <w:rPr>
          <w:iCs/>
        </w:rPr>
      </w:pPr>
    </w:p>
    <w:p w14:paraId="3D1034EB" w14:textId="77777777" w:rsidR="00664D26" w:rsidRDefault="00664D26" w:rsidP="00815BA6">
      <w:pPr>
        <w:pStyle w:val="MDPI31text"/>
        <w:ind w:left="0"/>
        <w:rPr>
          <w:iCs/>
        </w:rPr>
      </w:pPr>
    </w:p>
    <w:p w14:paraId="46D6167C" w14:textId="77777777" w:rsidR="00664D26" w:rsidRDefault="00664D26" w:rsidP="00815BA6">
      <w:pPr>
        <w:pStyle w:val="MDPI31text"/>
        <w:ind w:left="0"/>
        <w:rPr>
          <w:iCs/>
        </w:rPr>
      </w:pPr>
    </w:p>
    <w:p w14:paraId="521D212F" w14:textId="77777777" w:rsidR="00664D26" w:rsidRDefault="00664D26" w:rsidP="00815BA6">
      <w:pPr>
        <w:pStyle w:val="MDPI31text"/>
        <w:ind w:left="0"/>
        <w:rPr>
          <w:iCs/>
        </w:rPr>
      </w:pPr>
    </w:p>
    <w:p w14:paraId="09D218EC" w14:textId="77777777" w:rsidR="00664D26" w:rsidRDefault="00664D26" w:rsidP="00815BA6">
      <w:pPr>
        <w:pStyle w:val="MDPI31text"/>
        <w:ind w:left="0"/>
        <w:rPr>
          <w:iCs/>
        </w:rPr>
      </w:pPr>
    </w:p>
    <w:p w14:paraId="0AED7098" w14:textId="77777777" w:rsidR="00664D26" w:rsidRDefault="00664D26" w:rsidP="00815BA6">
      <w:pPr>
        <w:pStyle w:val="MDPI31text"/>
        <w:ind w:left="0"/>
        <w:rPr>
          <w:iCs/>
        </w:rPr>
      </w:pPr>
    </w:p>
    <w:p w14:paraId="51C64C17" w14:textId="77777777" w:rsidR="00664D26" w:rsidRDefault="00664D26" w:rsidP="00815BA6">
      <w:pPr>
        <w:pStyle w:val="MDPI31text"/>
        <w:ind w:left="0"/>
        <w:rPr>
          <w:iCs/>
        </w:rPr>
      </w:pPr>
    </w:p>
    <w:p w14:paraId="5057E5B7" w14:textId="77777777" w:rsidR="00664D26" w:rsidRDefault="00664D26" w:rsidP="00815BA6">
      <w:pPr>
        <w:pStyle w:val="MDPI31text"/>
        <w:ind w:left="0"/>
        <w:rPr>
          <w:iCs/>
        </w:rPr>
      </w:pPr>
    </w:p>
    <w:p w14:paraId="3CBED71D" w14:textId="77777777" w:rsidR="00664D26" w:rsidRDefault="00664D26" w:rsidP="00815BA6">
      <w:pPr>
        <w:pStyle w:val="MDPI31text"/>
        <w:ind w:left="0"/>
        <w:rPr>
          <w:iCs/>
        </w:rPr>
      </w:pPr>
    </w:p>
    <w:p w14:paraId="70B8E35E" w14:textId="77777777" w:rsidR="00664D26" w:rsidRDefault="00664D26" w:rsidP="00815BA6">
      <w:pPr>
        <w:pStyle w:val="MDPI31text"/>
        <w:ind w:left="0"/>
        <w:rPr>
          <w:iCs/>
        </w:rPr>
      </w:pPr>
    </w:p>
    <w:p w14:paraId="6734F62E" w14:textId="77777777" w:rsidR="00664D26" w:rsidRDefault="00664D26" w:rsidP="00815BA6">
      <w:pPr>
        <w:pStyle w:val="MDPI31text"/>
        <w:ind w:left="0"/>
        <w:rPr>
          <w:iCs/>
        </w:rPr>
      </w:pPr>
    </w:p>
    <w:p w14:paraId="73B55578" w14:textId="77777777" w:rsidR="00664D26" w:rsidRDefault="00664D26" w:rsidP="00815BA6">
      <w:pPr>
        <w:pStyle w:val="MDPI31text"/>
        <w:ind w:left="0"/>
        <w:rPr>
          <w:iCs/>
        </w:rPr>
      </w:pPr>
    </w:p>
    <w:p w14:paraId="0D019888" w14:textId="77777777" w:rsidR="00664D26" w:rsidRDefault="00664D26" w:rsidP="00815BA6">
      <w:pPr>
        <w:pStyle w:val="MDPI31text"/>
        <w:ind w:left="0"/>
        <w:rPr>
          <w:iCs/>
        </w:rPr>
      </w:pPr>
    </w:p>
    <w:p w14:paraId="2094E1FE" w14:textId="0C40F368" w:rsidR="00815BA6" w:rsidRPr="00815BA6" w:rsidRDefault="00815BA6" w:rsidP="00664D26">
      <w:pPr>
        <w:pStyle w:val="MDPI31text"/>
        <w:ind w:left="0"/>
        <w:rPr>
          <w:iCs/>
        </w:rPr>
      </w:pPr>
      <w:r w:rsidRPr="00815BA6">
        <w:rPr>
          <w:iCs/>
        </w:rPr>
        <w:t>Figure 4. The USGS library spectra of the studied minerals. (a) alunite, (b) kaolinite, (c) chlorite, (d) muscovite, (e) goethite.</w:t>
      </w:r>
      <w:bookmarkEnd w:id="15"/>
      <w:r w:rsidRPr="00815BA6">
        <w:rPr>
          <w:iCs/>
        </w:rPr>
        <w:t xml:space="preserve"> </w:t>
      </w:r>
    </w:p>
    <w:p w14:paraId="0AAE85EC" w14:textId="5ECAD194" w:rsidR="00815BA6" w:rsidRPr="00815BA6" w:rsidRDefault="00664D26" w:rsidP="00664D26">
      <w:pPr>
        <w:pStyle w:val="MDPI31text"/>
        <w:ind w:left="0" w:firstLine="0"/>
        <w:rPr>
          <w:i/>
          <w:iCs/>
        </w:rPr>
      </w:pPr>
      <w:bookmarkStart w:id="16" w:name="_Toc514121345"/>
      <w:r>
        <w:t xml:space="preserve">                                  </w:t>
      </w:r>
      <w:r w:rsidRPr="00664D26">
        <w:rPr>
          <w:i/>
          <w:iCs/>
        </w:rPr>
        <w:t>2</w:t>
      </w:r>
      <w:r w:rsidR="00815BA6" w:rsidRPr="00815BA6">
        <w:rPr>
          <w:i/>
          <w:iCs/>
        </w:rPr>
        <w:t>.3.5</w:t>
      </w:r>
      <w:r w:rsidRPr="00664D26">
        <w:rPr>
          <w:i/>
          <w:iCs/>
        </w:rPr>
        <w:t xml:space="preserve"> Principal Component Analysis </w:t>
      </w:r>
      <w:r w:rsidR="00815BA6" w:rsidRPr="00815BA6">
        <w:rPr>
          <w:i/>
          <w:iCs/>
        </w:rPr>
        <w:t>(PCA)</w:t>
      </w:r>
      <w:bookmarkEnd w:id="16"/>
    </w:p>
    <w:p w14:paraId="37BB74C9" w14:textId="77777777" w:rsidR="00664D26" w:rsidRDefault="00815BA6" w:rsidP="00664D26">
      <w:pPr>
        <w:pStyle w:val="MDPI31text"/>
      </w:pPr>
      <w:r w:rsidRPr="00815BA6">
        <w:t>Multispectral images often have similar visual appearance for different bands, thus causing data redundancy (high correlation of spectral bands). PCA is a multivariate statistical technique used to reduce this data redundancy by transforming the original data onto new orthogonal principal component axes producing an uncorrelated image, which has much higher contrast than the original bands (Cosmas, 2010).</w:t>
      </w:r>
      <w:r w:rsidR="00664D26">
        <w:t xml:space="preserve"> </w:t>
      </w:r>
      <w:r w:rsidRPr="00815BA6">
        <w:t>The Principal Components Analysis (PCA) is a technique used to enhance and separate certain spectral signatures from the background (Gabr et al., 2010; Moradi, 2015). The number of output Principal Components (PCs) is the same as the number of the input spectral bands.</w:t>
      </w:r>
      <w:r w:rsidR="00664D26">
        <w:t xml:space="preserve"> </w:t>
      </w:r>
      <w:r w:rsidRPr="00815BA6">
        <w:t xml:space="preserve">The PCs analysis can be used in a standard or selective method (Rajesh, 2004; Van der Meer, 2012). In </w:t>
      </w:r>
      <w:r w:rsidR="00F96A6E" w:rsidRPr="00815BA6">
        <w:t>these studies</w:t>
      </w:r>
      <w:r w:rsidRPr="00815BA6">
        <w:t>, the selective analysis method was applied to enhance hydrothermal alteration zones by focusing on the bands with the spectral characteristics of the dominant altered minerals in both VNIR and SWIR.</w:t>
      </w:r>
      <w:r w:rsidR="00F96A6E">
        <w:t xml:space="preserve"> </w:t>
      </w:r>
    </w:p>
    <w:p w14:paraId="7635AD39" w14:textId="28CAFD08" w:rsidR="00815BA6" w:rsidRDefault="00815BA6" w:rsidP="009A7EB1">
      <w:pPr>
        <w:pStyle w:val="MDPI31text"/>
      </w:pPr>
      <w:r w:rsidRPr="00815BA6">
        <w:t xml:space="preserve">The first Principal Component, PC1, contains most of the data variability, highlights </w:t>
      </w:r>
      <w:r w:rsidR="0074351A">
        <w:t>feature</w:t>
      </w:r>
      <w:r w:rsidRPr="00815BA6">
        <w:t xml:space="preserve"> common to all input bands and often </w:t>
      </w:r>
      <w:r w:rsidR="00F96A6E">
        <w:t>displays</w:t>
      </w:r>
      <w:r w:rsidRPr="00815BA6">
        <w:t xml:space="preserve"> important structural info. PC1 corresponds to a vector in the direction of the maximum variance of pixels in the scene. The second PC, PC2, contains the second most data variability. It is orthogonal to PC1 in </w:t>
      </w:r>
      <w:r w:rsidRPr="00815BA6">
        <w:rPr>
          <w:i/>
        </w:rPr>
        <w:t>n</w:t>
      </w:r>
      <w:r w:rsidRPr="00815BA6">
        <w:t xml:space="preserve"> directional space and highlights the spectral differences between visible and infrared spectral bands. </w:t>
      </w:r>
      <w:r w:rsidR="00F96A6E">
        <w:t>The third</w:t>
      </w:r>
      <w:r w:rsidRPr="00815BA6">
        <w:t xml:space="preserve"> PC, PC3 includes the third most variability and is orthogonal to the other two PCs.  The other PCs have less variability (Gabr et al., 2010; Moradi, 2015).</w:t>
      </w:r>
      <w:r w:rsidR="00F96A6E">
        <w:t xml:space="preserve">  </w:t>
      </w:r>
      <w:r w:rsidRPr="00815BA6">
        <w:t>The feature-oriented PCs method (Loughlin, 1991) was used in this study in order to enhance alunite, kaolinite, iron oxide</w:t>
      </w:r>
      <w:r w:rsidR="00F96A6E">
        <w:t>,</w:t>
      </w:r>
      <w:r w:rsidRPr="00815BA6">
        <w:t xml:space="preserve"> and hydroxyl-bearing areas. In this selective method, bands with spectral signatures for alunite, kaolinite, iron</w:t>
      </w:r>
      <w:r w:rsidR="00F96A6E">
        <w:t>,</w:t>
      </w:r>
      <w:r w:rsidRPr="00815BA6">
        <w:t xml:space="preserve"> and hydroxyl-bearing minerals </w:t>
      </w:r>
      <w:r w:rsidR="00F96A6E">
        <w:t>were</w:t>
      </w:r>
      <w:r w:rsidRPr="00815BA6">
        <w:t xml:space="preserve"> only used (Crosta, and Rabelo, 1993; Rajesh, 2004).</w:t>
      </w:r>
      <w:r w:rsidR="00664D26">
        <w:t xml:space="preserve"> </w:t>
      </w:r>
      <w:r w:rsidRPr="00815BA6">
        <w:t xml:space="preserve">Iron oxides are a constituent of alteration zones associated with hydrothermal sulfide deposits and can be highlighted by </w:t>
      </w:r>
      <w:r w:rsidR="00664D26">
        <w:t xml:space="preserve">the </w:t>
      </w:r>
      <w:r w:rsidRPr="00815BA6">
        <w:t xml:space="preserve">band 4 / band 2 ratio (Sabins, 1999; Poormirzaee, and Oskouei, 2010; Pour, and Hashim, 2015). </w:t>
      </w:r>
      <w:r w:rsidR="00664D26">
        <w:t>Hydroxyl-bearing</w:t>
      </w:r>
      <w:r w:rsidRPr="00815BA6">
        <w:t xml:space="preserve"> minerals are the most widespread product of alteration and correspond to a diversity of clays and sheet silicates, which contain Al-OH and Mg- </w:t>
      </w:r>
      <w:r w:rsidR="00664D26">
        <w:t>OH-bearing</w:t>
      </w:r>
      <w:r w:rsidRPr="00815BA6">
        <w:t xml:space="preserve"> minerals and hydroxides in alteration zones (Poormirzaee, and Oskouei, 2010). The band ratio 6/7 will highlight areas of altered zones comprising dominantly hydroxyl-bearing minerals (Sabins, 1999).</w:t>
      </w:r>
    </w:p>
    <w:p w14:paraId="0E59EE41" w14:textId="77777777" w:rsidR="0074351A" w:rsidRDefault="0074351A" w:rsidP="00664D26">
      <w:pPr>
        <w:pStyle w:val="MDPI31text"/>
      </w:pPr>
    </w:p>
    <w:p w14:paraId="44F3C959" w14:textId="77777777" w:rsidR="0074351A" w:rsidRDefault="0074351A" w:rsidP="0074351A">
      <w:pPr>
        <w:pStyle w:val="MDPI21heading1"/>
        <w:spacing w:before="0" w:after="0" w:line="240" w:lineRule="auto"/>
        <w:ind w:left="0"/>
      </w:pPr>
      <w:r>
        <w:rPr>
          <w:i/>
          <w:iCs/>
        </w:rPr>
        <w:t xml:space="preserve">                             </w:t>
      </w:r>
      <w:r w:rsidRPr="001F31D1">
        <w:t>3. Results</w:t>
      </w:r>
      <w:r>
        <w:t xml:space="preserve"> and Discussion                             </w:t>
      </w:r>
    </w:p>
    <w:p w14:paraId="693838BE" w14:textId="0A4E18AC" w:rsidR="0074351A" w:rsidRPr="0074351A" w:rsidRDefault="0074351A" w:rsidP="0074351A">
      <w:pPr>
        <w:pStyle w:val="MDPI21heading1"/>
        <w:spacing w:before="0" w:after="0" w:line="240" w:lineRule="auto"/>
        <w:ind w:left="0"/>
        <w:rPr>
          <w:b w:val="0"/>
          <w:bCs/>
          <w:i/>
          <w:iCs/>
        </w:rPr>
      </w:pPr>
      <w:r>
        <w:t xml:space="preserve">                            </w:t>
      </w:r>
      <w:r w:rsidRPr="0074351A">
        <w:rPr>
          <w:b w:val="0"/>
          <w:bCs/>
          <w:i/>
          <w:iCs/>
        </w:rPr>
        <w:t>3.1.</w:t>
      </w:r>
      <w:bookmarkStart w:id="17" w:name="_Toc514121348"/>
      <w:r w:rsidRPr="0074351A">
        <w:rPr>
          <w:b w:val="0"/>
          <w:bCs/>
          <w:i/>
          <w:iCs/>
        </w:rPr>
        <w:t xml:space="preserve"> Image Analys</w:t>
      </w:r>
      <w:bookmarkStart w:id="18" w:name="_Toc514121349"/>
      <w:bookmarkEnd w:id="17"/>
      <w:r w:rsidRPr="0074351A">
        <w:rPr>
          <w:b w:val="0"/>
          <w:bCs/>
          <w:i/>
          <w:iCs/>
        </w:rPr>
        <w:t>is</w:t>
      </w:r>
    </w:p>
    <w:p w14:paraId="765EA353" w14:textId="3F7C5467" w:rsidR="0074351A" w:rsidRPr="0074351A" w:rsidRDefault="0074351A" w:rsidP="0074351A">
      <w:pPr>
        <w:pStyle w:val="MDPI21heading1"/>
        <w:spacing w:before="0" w:after="0" w:line="240" w:lineRule="auto"/>
        <w:ind w:left="0"/>
        <w:rPr>
          <w:b w:val="0"/>
          <w:bCs/>
          <w:i/>
          <w:iCs/>
        </w:rPr>
      </w:pPr>
      <w:r w:rsidRPr="0074351A">
        <w:rPr>
          <w:b w:val="0"/>
          <w:bCs/>
          <w:i/>
          <w:iCs/>
        </w:rPr>
        <w:t xml:space="preserve">                             </w:t>
      </w:r>
      <w:r w:rsidR="009A7EB1">
        <w:rPr>
          <w:b w:val="0"/>
          <w:bCs/>
          <w:i/>
          <w:iCs/>
        </w:rPr>
        <w:t xml:space="preserve">   </w:t>
      </w:r>
      <w:r w:rsidRPr="0074351A">
        <w:rPr>
          <w:b w:val="0"/>
          <w:bCs/>
          <w:i/>
          <w:iCs/>
        </w:rPr>
        <w:t>3.1.1. Color Composite Images.</w:t>
      </w:r>
      <w:bookmarkEnd w:id="18"/>
    </w:p>
    <w:p w14:paraId="6EA52225" w14:textId="77704D7F" w:rsidR="009A7EB1" w:rsidRPr="009A7EB1" w:rsidRDefault="009A7EB1" w:rsidP="009A7EB1">
      <w:pPr>
        <w:pStyle w:val="MDPI31text"/>
      </w:pPr>
      <w:r w:rsidRPr="009A7EB1">
        <w:t xml:space="preserve">Single band combinations were performed on ASTER VNIR and SWIR comprising nine bands in an attempt to analyze the study area and visually interpret the multispectral imagery. Different band combinations were created out of the nine bands some of </w:t>
      </w:r>
      <w:r>
        <w:t>which</w:t>
      </w:r>
      <w:r w:rsidRPr="009A7EB1">
        <w:t xml:space="preserve"> proved to be useful in enhancing relevant features for mineral exploration.</w:t>
      </w:r>
      <w:r>
        <w:t xml:space="preserve"> </w:t>
      </w:r>
      <w:r w:rsidRPr="009A7EB1">
        <w:t xml:space="preserve">A true </w:t>
      </w:r>
      <w:r>
        <w:t>color</w:t>
      </w:r>
      <w:r w:rsidRPr="009A7EB1">
        <w:t xml:space="preserve"> composite image was produced with ASTER bands 4, 3</w:t>
      </w:r>
      <w:r>
        <w:t>,</w:t>
      </w:r>
      <w:r w:rsidRPr="009A7EB1">
        <w:t xml:space="preserve"> and 2 (Red, Green</w:t>
      </w:r>
      <w:r>
        <w:t>,</w:t>
      </w:r>
      <w:r w:rsidRPr="009A7EB1">
        <w:t xml:space="preserve"> and Blue, respectively) (Figure 4.1). With this band combination, it’s possible to do an exploratory analysis of the area, identifying alteration zones (as hot-pink), vegetated areas (green), rivers (blue)</w:t>
      </w:r>
      <w:r>
        <w:t>,</w:t>
      </w:r>
      <w:r w:rsidRPr="009A7EB1">
        <w:t xml:space="preserve"> and settlements (pink).</w:t>
      </w:r>
      <w:r>
        <w:t xml:space="preserve"> </w:t>
      </w:r>
      <w:r w:rsidRPr="009A7EB1">
        <w:t>A False Colour image was created, using bands 5, 4</w:t>
      </w:r>
      <w:r>
        <w:t>,</w:t>
      </w:r>
      <w:r w:rsidRPr="009A7EB1">
        <w:t xml:space="preserve"> and 3 (R, G, B) (Figure 4.2). This band combination allows better differentiation between vegetated areas (blue) and alteration areas (</w:t>
      </w:r>
      <w:r>
        <w:t>light yellow</w:t>
      </w:r>
      <w:r w:rsidRPr="009A7EB1">
        <w:t xml:space="preserve">). </w:t>
      </w:r>
      <w:r>
        <w:t>The deep yellow</w:t>
      </w:r>
      <w:r w:rsidRPr="009A7EB1">
        <w:t xml:space="preserve"> colour </w:t>
      </w:r>
      <w:r>
        <w:t>represents</w:t>
      </w:r>
      <w:r w:rsidRPr="009A7EB1">
        <w:t xml:space="preserve"> settlement areas.</w:t>
      </w:r>
      <w:r>
        <w:t xml:space="preserve"> </w:t>
      </w:r>
      <w:r w:rsidRPr="009A7EB1">
        <w:t>For a preliminary geological study, a contrast-enhanced RGB combination was created. The most contrasting band combination for lithological features that provide more detail without additional enhancement should include one VNIR (1, 2, 3</w:t>
      </w:r>
      <w:r>
        <w:t>,</w:t>
      </w:r>
      <w:r w:rsidRPr="009A7EB1">
        <w:t xml:space="preserve"> and 4), and two SWIR (5 to 9) band (USGS, 2015a; USGS, 2015c). Based on this assumption, a composite image using the bands 7, 5, 1 (RGB) was created (Figure 4.3) where it’s possible to identify alteration zones as shades of tan and, vegetation in light blue and water in deep blue.</w:t>
      </w:r>
    </w:p>
    <w:p w14:paraId="501BD36F" w14:textId="77777777" w:rsidR="009A7EB1" w:rsidRPr="009A7EB1" w:rsidRDefault="009A7EB1" w:rsidP="009A7EB1">
      <w:pPr>
        <w:pStyle w:val="MDPI11articletype"/>
        <w:jc w:val="center"/>
        <w:rPr>
          <w:iCs/>
        </w:rPr>
      </w:pPr>
      <w:r w:rsidRPr="009A7EB1">
        <w:rPr>
          <w:iCs/>
          <w:noProof/>
          <w:lang w:val="en-GB"/>
        </w:rPr>
        <w:drawing>
          <wp:inline distT="0" distB="0" distL="0" distR="0" wp14:anchorId="0503631E" wp14:editId="79196D4F">
            <wp:extent cx="4279779" cy="2977961"/>
            <wp:effectExtent l="0" t="0" r="6985"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292441" cy="2986771"/>
                    </a:xfrm>
                    <a:prstGeom prst="rect">
                      <a:avLst/>
                    </a:prstGeom>
                  </pic:spPr>
                </pic:pic>
              </a:graphicData>
            </a:graphic>
          </wp:inline>
        </w:drawing>
      </w:r>
    </w:p>
    <w:p w14:paraId="568B3C0A" w14:textId="0ED49CFA" w:rsidR="009A7EB1" w:rsidRPr="009A7EB1" w:rsidRDefault="009A7EB1" w:rsidP="009A7EB1">
      <w:pPr>
        <w:pStyle w:val="MDPI11articletype"/>
        <w:rPr>
          <w:i w:val="0"/>
        </w:rPr>
      </w:pPr>
      <w:bookmarkStart w:id="19" w:name="_Toc514121364"/>
      <w:r w:rsidRPr="009A7EB1">
        <w:rPr>
          <w:b/>
          <w:bCs/>
          <w:i w:val="0"/>
        </w:rPr>
        <w:t>Figure 5.</w:t>
      </w:r>
      <w:r w:rsidRPr="009A7EB1">
        <w:rPr>
          <w:i w:val="0"/>
        </w:rPr>
        <w:t xml:space="preserve"> True </w:t>
      </w:r>
      <w:r>
        <w:rPr>
          <w:i w:val="0"/>
        </w:rPr>
        <w:t>color</w:t>
      </w:r>
      <w:r w:rsidRPr="009A7EB1">
        <w:rPr>
          <w:i w:val="0"/>
        </w:rPr>
        <w:t xml:space="preserve"> image, RGB combination of bands 4, 3, 2 blue </w:t>
      </w:r>
      <w:r>
        <w:rPr>
          <w:i w:val="0"/>
        </w:rPr>
        <w:t>colors</w:t>
      </w:r>
      <w:r w:rsidRPr="009A7EB1">
        <w:rPr>
          <w:i w:val="0"/>
        </w:rPr>
        <w:t xml:space="preserve"> represent water, green </w:t>
      </w:r>
      <w:r>
        <w:rPr>
          <w:i w:val="0"/>
        </w:rPr>
        <w:t>represents</w:t>
      </w:r>
      <w:r w:rsidRPr="009A7EB1">
        <w:rPr>
          <w:i w:val="0"/>
        </w:rPr>
        <w:t xml:space="preserve"> vegetation, pink </w:t>
      </w:r>
      <w:r>
        <w:rPr>
          <w:i w:val="0"/>
        </w:rPr>
        <w:t>represents</w:t>
      </w:r>
      <w:r w:rsidRPr="009A7EB1">
        <w:rPr>
          <w:i w:val="0"/>
        </w:rPr>
        <w:t xml:space="preserve"> settlements and hop-pink depicts alteration areas.</w:t>
      </w:r>
      <w:bookmarkEnd w:id="19"/>
    </w:p>
    <w:p w14:paraId="368B28FF" w14:textId="77777777" w:rsidR="009A7EB1" w:rsidRPr="009A7EB1" w:rsidRDefault="009A7EB1" w:rsidP="009A7EB1">
      <w:pPr>
        <w:pStyle w:val="MDPI11articletype"/>
        <w:jc w:val="center"/>
        <w:rPr>
          <w:iCs/>
        </w:rPr>
      </w:pPr>
      <w:r w:rsidRPr="009A7EB1">
        <w:rPr>
          <w:iCs/>
          <w:noProof/>
          <w:lang w:val="en-GB"/>
        </w:rPr>
        <w:drawing>
          <wp:inline distT="0" distB="0" distL="0" distR="0" wp14:anchorId="4CA2813C" wp14:editId="1144ACD9">
            <wp:extent cx="4905114" cy="289560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912902" cy="2900197"/>
                    </a:xfrm>
                    <a:prstGeom prst="rect">
                      <a:avLst/>
                    </a:prstGeom>
                  </pic:spPr>
                </pic:pic>
              </a:graphicData>
            </a:graphic>
          </wp:inline>
        </w:drawing>
      </w:r>
    </w:p>
    <w:p w14:paraId="13B07E8E" w14:textId="25BABDD3" w:rsidR="009A7EB1" w:rsidRPr="009A7EB1" w:rsidRDefault="009A7EB1" w:rsidP="009A7EB1">
      <w:pPr>
        <w:pStyle w:val="MDPI11articletype"/>
        <w:rPr>
          <w:i w:val="0"/>
        </w:rPr>
      </w:pPr>
      <w:bookmarkStart w:id="20" w:name="_Toc514121365"/>
      <w:r w:rsidRPr="009A7EB1">
        <w:rPr>
          <w:b/>
          <w:bCs/>
          <w:i w:val="0"/>
        </w:rPr>
        <w:t>Figure 6.</w:t>
      </w:r>
      <w:r>
        <w:rPr>
          <w:b/>
          <w:bCs/>
          <w:i w:val="0"/>
        </w:rPr>
        <w:t xml:space="preserve"> </w:t>
      </w:r>
      <w:r w:rsidRPr="009A7EB1">
        <w:rPr>
          <w:i w:val="0"/>
        </w:rPr>
        <w:t xml:space="preserve"> False Colour Composite. RGB combination of bands 5, 4, 3. Light blue </w:t>
      </w:r>
      <w:r>
        <w:rPr>
          <w:i w:val="0"/>
        </w:rPr>
        <w:t>represents</w:t>
      </w:r>
      <w:r w:rsidRPr="009A7EB1">
        <w:rPr>
          <w:i w:val="0"/>
        </w:rPr>
        <w:t xml:space="preserve"> vegetation, deep yellow shows settlements</w:t>
      </w:r>
      <w:r>
        <w:rPr>
          <w:i w:val="0"/>
        </w:rPr>
        <w:t>,</w:t>
      </w:r>
      <w:r w:rsidRPr="009A7EB1">
        <w:rPr>
          <w:i w:val="0"/>
        </w:rPr>
        <w:t xml:space="preserve"> and light yellow </w:t>
      </w:r>
      <w:r>
        <w:rPr>
          <w:i w:val="0"/>
        </w:rPr>
        <w:t>represents</w:t>
      </w:r>
      <w:r w:rsidRPr="009A7EB1">
        <w:rPr>
          <w:i w:val="0"/>
        </w:rPr>
        <w:t xml:space="preserve"> alteration area.</w:t>
      </w:r>
      <w:bookmarkEnd w:id="20"/>
      <w:r w:rsidRPr="009A7EB1">
        <w:rPr>
          <w:i w:val="0"/>
        </w:rPr>
        <w:t xml:space="preserve">  </w:t>
      </w:r>
    </w:p>
    <w:p w14:paraId="74F3BEBC" w14:textId="77777777" w:rsidR="009A7EB1" w:rsidRPr="009A7EB1" w:rsidRDefault="009A7EB1" w:rsidP="009A7EB1">
      <w:pPr>
        <w:pStyle w:val="MDPI11articletype"/>
        <w:jc w:val="center"/>
        <w:rPr>
          <w:iCs/>
        </w:rPr>
      </w:pPr>
      <w:r w:rsidRPr="009A7EB1">
        <w:rPr>
          <w:iCs/>
          <w:noProof/>
          <w:lang w:val="en-GB"/>
        </w:rPr>
        <w:drawing>
          <wp:inline distT="0" distB="0" distL="0" distR="0" wp14:anchorId="12A7B057" wp14:editId="4624B33A">
            <wp:extent cx="4905375" cy="3619500"/>
            <wp:effectExtent l="0" t="0" r="9525"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905416" cy="3619530"/>
                    </a:xfrm>
                    <a:prstGeom prst="rect">
                      <a:avLst/>
                    </a:prstGeom>
                  </pic:spPr>
                </pic:pic>
              </a:graphicData>
            </a:graphic>
          </wp:inline>
        </w:drawing>
      </w:r>
    </w:p>
    <w:p w14:paraId="45E9387E" w14:textId="0D6B2F70" w:rsidR="009A7EB1" w:rsidRDefault="009A7EB1" w:rsidP="009A7EB1">
      <w:pPr>
        <w:pStyle w:val="MDPI11articletype"/>
        <w:rPr>
          <w:i w:val="0"/>
        </w:rPr>
      </w:pPr>
      <w:bookmarkStart w:id="21" w:name="_Toc514121366"/>
      <w:r w:rsidRPr="009A7EB1">
        <w:rPr>
          <w:b/>
          <w:bCs/>
          <w:i w:val="0"/>
        </w:rPr>
        <w:t>Figure 7</w:t>
      </w:r>
      <w:r w:rsidRPr="009A7EB1">
        <w:rPr>
          <w:i w:val="0"/>
        </w:rPr>
        <w:t>. RGB combination for bands 7, 5, 1. Enhanced image where alteration areas are represented in shades of tan, Vegetation in light blue, and water in deep blue.</w:t>
      </w:r>
      <w:bookmarkEnd w:id="21"/>
    </w:p>
    <w:p w14:paraId="64079741" w14:textId="77777777" w:rsidR="009A7EB1" w:rsidRPr="009A7EB1" w:rsidRDefault="009A7EB1" w:rsidP="009A7EB1">
      <w:pPr>
        <w:rPr>
          <w:lang w:eastAsia="de-DE" w:bidi="en-US"/>
        </w:rPr>
      </w:pPr>
    </w:p>
    <w:p w14:paraId="1F291FE7" w14:textId="75EC0FF7" w:rsidR="009A7EB1" w:rsidRPr="009A7EB1" w:rsidRDefault="009A7EB1" w:rsidP="009A7EB1">
      <w:pPr>
        <w:pStyle w:val="MDPI31text"/>
        <w:rPr>
          <w:i/>
          <w:iCs/>
        </w:rPr>
      </w:pPr>
      <w:bookmarkStart w:id="22" w:name="_Toc514121350"/>
      <w:r>
        <w:rPr>
          <w:i/>
          <w:iCs/>
        </w:rPr>
        <w:t>3</w:t>
      </w:r>
      <w:r w:rsidRPr="009A7EB1">
        <w:rPr>
          <w:i/>
          <w:iCs/>
        </w:rPr>
        <w:t xml:space="preserve">.1.2. Results </w:t>
      </w:r>
      <w:r>
        <w:rPr>
          <w:i/>
          <w:iCs/>
        </w:rPr>
        <w:t>o</w:t>
      </w:r>
      <w:r w:rsidRPr="009A7EB1">
        <w:rPr>
          <w:i/>
          <w:iCs/>
        </w:rPr>
        <w:t>f Band Ratio</w:t>
      </w:r>
      <w:bookmarkEnd w:id="22"/>
    </w:p>
    <w:p w14:paraId="50EB7563" w14:textId="796AC0B4" w:rsidR="009A7EB1" w:rsidRPr="009A7EB1" w:rsidRDefault="009A7EB1" w:rsidP="009A7EB1">
      <w:pPr>
        <w:pStyle w:val="MDPI31text"/>
      </w:pPr>
      <w:r w:rsidRPr="009A7EB1">
        <w:t xml:space="preserve">The resulting images from band ratios </w:t>
      </w:r>
      <w:r>
        <w:t>show</w:t>
      </w:r>
      <w:r w:rsidRPr="009A7EB1">
        <w:t xml:space="preserve"> </w:t>
      </w:r>
      <w:r>
        <w:t>an enhanced hydrothermal altered rock</w:t>
      </w:r>
      <w:r w:rsidRPr="009A7EB1">
        <w:t xml:space="preserve"> with distinctive reflective features. This corresponds directly to minerals associated with this alteration and represents surface expression for auriferous deposits. ASTER band ratio 4/5 was used to highlight areas with abundant iron oxides bearing minerals (i.e. alunite), as brighter pixels (Figure 4.4 (a)), kaolinite (clay mineral), was discriminated with the ratio image of band 7 over band 6, as bright pixels (Figure 4.4 (b)). The ratio image of (B6+B9)/(B7+B8) distinguished altered Chlorite minerals from unaltered rocks altered rocks, where pixels are bright (Figure 4.4 (c)). The ratio of (B5+B7)/B6 highlighted Muscovite as bright pixels (Figure 4.4 (d)). ASTER band ratio 9,4,1 was </w:t>
      </w:r>
      <w:r>
        <w:t>employed</w:t>
      </w:r>
      <w:r w:rsidRPr="009A7EB1">
        <w:t xml:space="preserve"> to </w:t>
      </w:r>
      <w:r>
        <w:t>emphasize</w:t>
      </w:r>
      <w:r w:rsidRPr="009A7EB1">
        <w:t xml:space="preserve"> Goethite minerals as scarlet-red (Figure 4.4(e)).</w:t>
      </w:r>
      <w:r>
        <w:t xml:space="preserve"> </w:t>
      </w:r>
      <w:r w:rsidRPr="009A7EB1">
        <w:t xml:space="preserve">In order to discriminate altered and unaltered </w:t>
      </w:r>
      <w:r>
        <w:t>outcrops</w:t>
      </w:r>
      <w:r w:rsidRPr="009A7EB1">
        <w:t xml:space="preserve"> and highlight areas where the concentration of these minerals occurs, </w:t>
      </w:r>
      <w:r>
        <w:t>color</w:t>
      </w:r>
      <w:r w:rsidRPr="009A7EB1">
        <w:t xml:space="preserve"> composite images were created.</w:t>
      </w:r>
    </w:p>
    <w:p w14:paraId="74034601" w14:textId="7350275C" w:rsidR="009A7EB1" w:rsidRPr="009A7EB1" w:rsidRDefault="009A7EB1" w:rsidP="009A7EB1">
      <w:pPr>
        <w:pStyle w:val="MDPI31text"/>
      </w:pPr>
      <w:r w:rsidRPr="009A7EB1">
        <w:t xml:space="preserve">Using 7/6, 4/3, </w:t>
      </w:r>
      <w:r>
        <w:t xml:space="preserve">and </w:t>
      </w:r>
      <w:r w:rsidRPr="009A7EB1">
        <w:t xml:space="preserve">6/3 as RGB, an image was produced for lithological mapping and hydrothermal alteration zones of alunite (Figure 4.5(a)), in this image, light pink represents alunite alterations, deep red </w:t>
      </w:r>
      <w:r>
        <w:t>shows</w:t>
      </w:r>
      <w:r w:rsidRPr="009A7EB1">
        <w:t xml:space="preserve"> forest areas, shallow-red show vegetation and human settlements are shown as white tone. </w:t>
      </w:r>
    </w:p>
    <w:p w14:paraId="3CA19BE9" w14:textId="77777777" w:rsidR="009A7EB1" w:rsidRPr="009A7EB1" w:rsidRDefault="009A7EB1" w:rsidP="00247821">
      <w:pPr>
        <w:pStyle w:val="MDPI11articletype"/>
        <w:jc w:val="center"/>
        <w:rPr>
          <w:iCs/>
        </w:rPr>
      </w:pPr>
      <w:r w:rsidRPr="009A7EB1">
        <w:rPr>
          <w:iCs/>
          <w:noProof/>
          <w:lang w:val="en-GB"/>
        </w:rPr>
        <w:drawing>
          <wp:inline distT="0" distB="0" distL="0" distR="0" wp14:anchorId="08FC85B3" wp14:editId="41BCBA0F">
            <wp:extent cx="4969510" cy="2626468"/>
            <wp:effectExtent l="0" t="0" r="2540" b="2540"/>
            <wp:docPr id="59" name="Picture 2">
              <a:extLst xmlns:a="http://schemas.openxmlformats.org/drawingml/2006/main">
                <a:ext uri="{FF2B5EF4-FFF2-40B4-BE49-F238E27FC236}">
                  <a16:creationId xmlns:a16="http://schemas.microsoft.com/office/drawing/2014/main" id="{B0D5945D-CAE8-4A10-81DA-AD8C8927A4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0D5945D-CAE8-4A10-81DA-AD8C8927A407}"/>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989173" cy="2636860"/>
                    </a:xfrm>
                    <a:prstGeom prst="rect">
                      <a:avLst/>
                    </a:prstGeom>
                  </pic:spPr>
                </pic:pic>
              </a:graphicData>
            </a:graphic>
          </wp:inline>
        </w:drawing>
      </w:r>
    </w:p>
    <w:p w14:paraId="1EE703C0" w14:textId="4DF92B5E" w:rsidR="009A7EB1" w:rsidRPr="009A7EB1" w:rsidRDefault="009A7EB1" w:rsidP="009A7EB1">
      <w:pPr>
        <w:pStyle w:val="MDPI11articletype"/>
        <w:rPr>
          <w:i w:val="0"/>
        </w:rPr>
      </w:pPr>
      <w:bookmarkStart w:id="23" w:name="_Toc514121367"/>
      <w:r w:rsidRPr="009A7EB1">
        <w:rPr>
          <w:b/>
          <w:bCs/>
          <w:i w:val="0"/>
        </w:rPr>
        <w:t>Figure 8.</w:t>
      </w:r>
      <w:r w:rsidRPr="009A7EB1">
        <w:rPr>
          <w:i w:val="0"/>
        </w:rPr>
        <w:t xml:space="preserve"> (a) ASTER band ratio 4/5 image reveals areas where iron </w:t>
      </w:r>
      <w:bookmarkStart w:id="24" w:name="_Toc514121368"/>
      <w:bookmarkEnd w:id="23"/>
      <w:r>
        <w:rPr>
          <w:i w:val="0"/>
        </w:rPr>
        <w:t>minerals</w:t>
      </w:r>
      <w:r w:rsidRPr="009A7EB1">
        <w:rPr>
          <w:i w:val="0"/>
        </w:rPr>
        <w:t xml:space="preserve"> (</w:t>
      </w:r>
      <w:r>
        <w:rPr>
          <w:i w:val="0"/>
        </w:rPr>
        <w:t>i.e.,</w:t>
      </w:r>
      <w:r w:rsidRPr="009A7EB1">
        <w:rPr>
          <w:i w:val="0"/>
        </w:rPr>
        <w:t xml:space="preserve"> alunite) are abundantly shown in bright tones.</w:t>
      </w:r>
      <w:bookmarkEnd w:id="24"/>
      <w:r w:rsidRPr="009A7EB1">
        <w:rPr>
          <w:i w:val="0"/>
        </w:rPr>
        <w:t xml:space="preserve"> </w:t>
      </w:r>
    </w:p>
    <w:p w14:paraId="1F87A8E1" w14:textId="784408CC" w:rsidR="009A7EB1" w:rsidRPr="009A7EB1" w:rsidRDefault="009A7EB1" w:rsidP="009A7EB1">
      <w:pPr>
        <w:pStyle w:val="MDPI31text"/>
      </w:pPr>
      <w:r w:rsidRPr="009A7EB1">
        <w:t xml:space="preserve">An additional RGB composite was created with bands (B4+B7)/B6 and allows the identification of kaolinite (clay mineral) as bright tones (Figure 4.5(b)), Band ratio 9/4, 7/5, 7/6 as RGB was tested for geological </w:t>
      </w:r>
      <w:r>
        <w:t>purposes</w:t>
      </w:r>
      <w:r w:rsidRPr="009A7EB1">
        <w:t xml:space="preserve">, in this image (Figure 4.5(c)) yellow shows settlements, pink shows chlorite minerals, green represent vegetation and light-red represent forest.                                                                                                                           </w:t>
      </w:r>
    </w:p>
    <w:p w14:paraId="64BF99FE" w14:textId="77777777" w:rsidR="009A7EB1" w:rsidRDefault="009A7EB1" w:rsidP="00247821">
      <w:pPr>
        <w:pStyle w:val="MDPI11articletype"/>
        <w:jc w:val="center"/>
        <w:rPr>
          <w:iCs/>
        </w:rPr>
      </w:pPr>
      <w:r w:rsidRPr="009A7EB1">
        <w:rPr>
          <w:iCs/>
          <w:noProof/>
          <w:lang w:val="en-GB"/>
        </w:rPr>
        <w:drawing>
          <wp:inline distT="0" distB="0" distL="0" distR="0" wp14:anchorId="0EDDB5A4" wp14:editId="6A8E0C19">
            <wp:extent cx="5038725" cy="3536830"/>
            <wp:effectExtent l="0" t="0" r="0" b="6985"/>
            <wp:docPr id="61" name="Picture 2">
              <a:extLst xmlns:a="http://schemas.openxmlformats.org/drawingml/2006/main">
                <a:ext uri="{FF2B5EF4-FFF2-40B4-BE49-F238E27FC236}">
                  <a16:creationId xmlns:a16="http://schemas.microsoft.com/office/drawing/2014/main" id="{EB1ED17F-04EA-4FEA-B940-D1C31A1A28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B1ED17F-04EA-4FEA-B940-D1C31A1A28DD}"/>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043166" cy="3539947"/>
                    </a:xfrm>
                    <a:prstGeom prst="rect">
                      <a:avLst/>
                    </a:prstGeom>
                  </pic:spPr>
                </pic:pic>
              </a:graphicData>
            </a:graphic>
          </wp:inline>
        </w:drawing>
      </w:r>
      <w:bookmarkStart w:id="25" w:name="_Toc514121369"/>
    </w:p>
    <w:p w14:paraId="32668832" w14:textId="24293F56" w:rsidR="009A7EB1" w:rsidRPr="009A7EB1" w:rsidRDefault="00247821" w:rsidP="009A7EB1">
      <w:pPr>
        <w:pStyle w:val="MDPI11articletype"/>
        <w:rPr>
          <w:i w:val="0"/>
        </w:rPr>
      </w:pPr>
      <w:r>
        <w:rPr>
          <w:b/>
          <w:bCs/>
          <w:i w:val="0"/>
        </w:rPr>
        <w:t xml:space="preserve">              </w:t>
      </w:r>
      <w:r w:rsidR="009A7EB1" w:rsidRPr="009A7EB1">
        <w:rPr>
          <w:b/>
          <w:bCs/>
          <w:i w:val="0"/>
        </w:rPr>
        <w:t>Figure 8. (b)</w:t>
      </w:r>
      <w:r w:rsidR="009A7EB1" w:rsidRPr="009A7EB1">
        <w:rPr>
          <w:i w:val="0"/>
        </w:rPr>
        <w:t xml:space="preserve"> ASTER band ratio 7/6 image reveals clay minerals (</w:t>
      </w:r>
      <w:r w:rsidR="009A7EB1">
        <w:rPr>
          <w:i w:val="0"/>
        </w:rPr>
        <w:t>i.e.,</w:t>
      </w:r>
      <w:r w:rsidR="009A7EB1" w:rsidRPr="009A7EB1">
        <w:rPr>
          <w:i w:val="0"/>
        </w:rPr>
        <w:t xml:space="preserve"> kaolinite in bright tones.</w:t>
      </w:r>
      <w:bookmarkEnd w:id="25"/>
      <w:r w:rsidR="009A7EB1">
        <w:rPr>
          <w:i w:val="0"/>
        </w:rPr>
        <w:t>)</w:t>
      </w:r>
    </w:p>
    <w:p w14:paraId="2283B271" w14:textId="77777777" w:rsidR="009A7EB1" w:rsidRPr="009A7EB1" w:rsidRDefault="009A7EB1" w:rsidP="00247821">
      <w:pPr>
        <w:pStyle w:val="MDPI11articletype"/>
        <w:jc w:val="center"/>
        <w:rPr>
          <w:iCs/>
        </w:rPr>
      </w:pPr>
      <w:r w:rsidRPr="009A7EB1">
        <w:rPr>
          <w:iCs/>
          <w:noProof/>
          <w:lang w:val="en-GB"/>
        </w:rPr>
        <w:drawing>
          <wp:inline distT="0" distB="0" distL="0" distR="0" wp14:anchorId="66730BC6" wp14:editId="66978BF6">
            <wp:extent cx="4989647" cy="3114136"/>
            <wp:effectExtent l="0" t="0" r="1905" b="0"/>
            <wp:docPr id="63" name="Picture 2">
              <a:extLst xmlns:a="http://schemas.openxmlformats.org/drawingml/2006/main">
                <a:ext uri="{FF2B5EF4-FFF2-40B4-BE49-F238E27FC236}">
                  <a16:creationId xmlns:a16="http://schemas.microsoft.com/office/drawing/2014/main" id="{C5A5938C-CCAC-4D27-9737-75A719FE09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5A5938C-CCAC-4D27-9737-75A719FE09AA}"/>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016357" cy="3130806"/>
                    </a:xfrm>
                    <a:prstGeom prst="rect">
                      <a:avLst/>
                    </a:prstGeom>
                  </pic:spPr>
                </pic:pic>
              </a:graphicData>
            </a:graphic>
          </wp:inline>
        </w:drawing>
      </w:r>
    </w:p>
    <w:p w14:paraId="31616F72" w14:textId="16BE842A" w:rsidR="009A7EB1" w:rsidRPr="009A7EB1" w:rsidRDefault="00247821" w:rsidP="009A7EB1">
      <w:pPr>
        <w:pStyle w:val="MDPI11articletype"/>
        <w:rPr>
          <w:i w:val="0"/>
        </w:rPr>
      </w:pPr>
      <w:bookmarkStart w:id="26" w:name="_Toc514121370"/>
      <w:r>
        <w:rPr>
          <w:b/>
          <w:bCs/>
          <w:i w:val="0"/>
        </w:rPr>
        <w:t xml:space="preserve">             </w:t>
      </w:r>
      <w:r w:rsidR="009A7EB1" w:rsidRPr="009A7EB1">
        <w:rPr>
          <w:b/>
          <w:bCs/>
          <w:i w:val="0"/>
        </w:rPr>
        <w:t>Figure 4.4 (c)</w:t>
      </w:r>
      <w:r w:rsidR="009A7EB1" w:rsidRPr="009A7EB1">
        <w:rPr>
          <w:i w:val="0"/>
        </w:rPr>
        <w:t xml:space="preserve"> band ratio (B6+B9)/(B7+B8) image, distinguished altered Chlorite minerals from unaltered rocks altered rocks, where pixels are bright.</w:t>
      </w:r>
      <w:bookmarkEnd w:id="26"/>
    </w:p>
    <w:p w14:paraId="01FD2C74" w14:textId="77777777" w:rsidR="009A7EB1" w:rsidRPr="009A7EB1" w:rsidRDefault="009A7EB1" w:rsidP="00247821">
      <w:pPr>
        <w:pStyle w:val="MDPI11articletype"/>
        <w:jc w:val="center"/>
        <w:rPr>
          <w:iCs/>
        </w:rPr>
      </w:pPr>
      <w:r w:rsidRPr="009A7EB1">
        <w:rPr>
          <w:iCs/>
          <w:noProof/>
          <w:lang w:val="en-GB"/>
        </w:rPr>
        <w:drawing>
          <wp:inline distT="0" distB="0" distL="0" distR="0" wp14:anchorId="5EE13ED2" wp14:editId="0233F20F">
            <wp:extent cx="5005070" cy="2932981"/>
            <wp:effectExtent l="0" t="0" r="5080" b="1270"/>
            <wp:docPr id="64" name="Picture 2">
              <a:extLst xmlns:a="http://schemas.openxmlformats.org/drawingml/2006/main">
                <a:ext uri="{FF2B5EF4-FFF2-40B4-BE49-F238E27FC236}">
                  <a16:creationId xmlns:a16="http://schemas.microsoft.com/office/drawing/2014/main" id="{7F4E58D9-D1DF-4078-B8B2-A9D7AA8520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F4E58D9-D1DF-4078-B8B2-A9D7AA8520D6}"/>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024920" cy="2944613"/>
                    </a:xfrm>
                    <a:prstGeom prst="rect">
                      <a:avLst/>
                    </a:prstGeom>
                  </pic:spPr>
                </pic:pic>
              </a:graphicData>
            </a:graphic>
          </wp:inline>
        </w:drawing>
      </w:r>
    </w:p>
    <w:p w14:paraId="689F0EEB" w14:textId="3584EDCD" w:rsidR="009A7EB1" w:rsidRPr="009A7EB1" w:rsidRDefault="00247821" w:rsidP="009A7EB1">
      <w:pPr>
        <w:pStyle w:val="MDPI11articletype"/>
        <w:rPr>
          <w:i w:val="0"/>
        </w:rPr>
      </w:pPr>
      <w:bookmarkStart w:id="27" w:name="_Toc514121371"/>
      <w:r>
        <w:rPr>
          <w:b/>
          <w:bCs/>
          <w:i w:val="0"/>
        </w:rPr>
        <w:t xml:space="preserve">              </w:t>
      </w:r>
      <w:r w:rsidR="009A7EB1" w:rsidRPr="009A7EB1">
        <w:rPr>
          <w:b/>
          <w:bCs/>
          <w:i w:val="0"/>
        </w:rPr>
        <w:t>Figure 4.4 (d</w:t>
      </w:r>
      <w:r w:rsidR="009A7EB1" w:rsidRPr="009A7EB1">
        <w:rPr>
          <w:i w:val="0"/>
        </w:rPr>
        <w:t>) band ration (B5+B7)/B6 image, highlighted Muscovite pathfinder as bright pixels</w:t>
      </w:r>
      <w:bookmarkEnd w:id="27"/>
    </w:p>
    <w:p w14:paraId="390C30BB" w14:textId="77777777" w:rsidR="009A7EB1" w:rsidRPr="009A7EB1" w:rsidRDefault="009A7EB1" w:rsidP="00247821">
      <w:pPr>
        <w:pStyle w:val="MDPI11articletype"/>
        <w:jc w:val="center"/>
        <w:rPr>
          <w:iCs/>
        </w:rPr>
      </w:pPr>
      <w:r w:rsidRPr="009A7EB1">
        <w:rPr>
          <w:iCs/>
          <w:noProof/>
          <w:lang w:val="en-GB"/>
        </w:rPr>
        <w:drawing>
          <wp:inline distT="0" distB="0" distL="0" distR="0" wp14:anchorId="1DD9CEEA" wp14:editId="47E3B9F5">
            <wp:extent cx="4933950" cy="3622675"/>
            <wp:effectExtent l="0" t="0" r="0" b="0"/>
            <wp:docPr id="65" name="Picture 2">
              <a:extLst xmlns:a="http://schemas.openxmlformats.org/drawingml/2006/main">
                <a:ext uri="{FF2B5EF4-FFF2-40B4-BE49-F238E27FC236}">
                  <a16:creationId xmlns:a16="http://schemas.microsoft.com/office/drawing/2014/main" id="{D5323B59-0138-4333-A697-2E99D0971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5323B59-0138-4333-A697-2E99D0971DB0}"/>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936417" cy="3624486"/>
                    </a:xfrm>
                    <a:prstGeom prst="rect">
                      <a:avLst/>
                    </a:prstGeom>
                  </pic:spPr>
                </pic:pic>
              </a:graphicData>
            </a:graphic>
          </wp:inline>
        </w:drawing>
      </w:r>
    </w:p>
    <w:p w14:paraId="23B63ADF" w14:textId="5D29BA7F" w:rsidR="009A7EB1" w:rsidRPr="009A7EB1" w:rsidRDefault="009A7EB1" w:rsidP="009A7EB1">
      <w:pPr>
        <w:pStyle w:val="MDPI11articletype"/>
        <w:rPr>
          <w:i w:val="0"/>
        </w:rPr>
      </w:pPr>
      <w:bookmarkStart w:id="28" w:name="_Toc514121372"/>
      <w:r w:rsidRPr="009A7EB1">
        <w:rPr>
          <w:b/>
          <w:bCs/>
          <w:i w:val="0"/>
        </w:rPr>
        <w:t>Figure 4.4 (e)</w:t>
      </w:r>
      <w:r w:rsidRPr="009A7EB1">
        <w:rPr>
          <w:i w:val="0"/>
        </w:rPr>
        <w:t xml:space="preserve"> ASTER band ratio 9,4,4 image shows goethite as scarlet-red, dark shows forest, white represent settlements and ocean-blue </w:t>
      </w:r>
      <w:r w:rsidR="00247821">
        <w:rPr>
          <w:i w:val="0"/>
        </w:rPr>
        <w:t>represents</w:t>
      </w:r>
      <w:r w:rsidRPr="009A7EB1">
        <w:rPr>
          <w:i w:val="0"/>
        </w:rPr>
        <w:t xml:space="preserve"> vegetation.</w:t>
      </w:r>
      <w:bookmarkEnd w:id="28"/>
    </w:p>
    <w:p w14:paraId="20FD34B0" w14:textId="77777777" w:rsidR="009A7EB1" w:rsidRPr="009A7EB1" w:rsidRDefault="009A7EB1" w:rsidP="00247821">
      <w:pPr>
        <w:pStyle w:val="MDPI11articletype"/>
        <w:jc w:val="center"/>
        <w:rPr>
          <w:iCs/>
        </w:rPr>
      </w:pPr>
      <w:r w:rsidRPr="009A7EB1">
        <w:rPr>
          <w:iCs/>
          <w:noProof/>
          <w:lang w:val="en-GB"/>
        </w:rPr>
        <w:drawing>
          <wp:inline distT="0" distB="0" distL="0" distR="0" wp14:anchorId="0661B969" wp14:editId="6E12969B">
            <wp:extent cx="4905375" cy="3143250"/>
            <wp:effectExtent l="0" t="0" r="9525" b="0"/>
            <wp:docPr id="20" name="Picture 2">
              <a:extLst xmlns:a="http://schemas.openxmlformats.org/drawingml/2006/main">
                <a:ext uri="{FF2B5EF4-FFF2-40B4-BE49-F238E27FC236}">
                  <a16:creationId xmlns:a16="http://schemas.microsoft.com/office/drawing/2014/main" id="{5B9AA0B1-F6F1-47F3-B3E3-8136C05D6E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B9AA0B1-F6F1-47F3-B3E3-8136C05D6E94}"/>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905375" cy="3143250"/>
                    </a:xfrm>
                    <a:prstGeom prst="rect">
                      <a:avLst/>
                    </a:prstGeom>
                  </pic:spPr>
                </pic:pic>
              </a:graphicData>
            </a:graphic>
          </wp:inline>
        </w:drawing>
      </w:r>
    </w:p>
    <w:p w14:paraId="2CDAF5D7" w14:textId="77777777" w:rsidR="009A7EB1" w:rsidRPr="009A7EB1" w:rsidRDefault="009A7EB1" w:rsidP="009A7EB1">
      <w:pPr>
        <w:pStyle w:val="MDPI11articletype"/>
        <w:rPr>
          <w:i w:val="0"/>
        </w:rPr>
      </w:pPr>
      <w:bookmarkStart w:id="29" w:name="_Toc514121373"/>
      <w:r w:rsidRPr="009A7EB1">
        <w:rPr>
          <w:b/>
          <w:bCs/>
          <w:i w:val="0"/>
        </w:rPr>
        <w:t>Figure 4.5 (a)</w:t>
      </w:r>
      <w:r w:rsidRPr="009A7EB1">
        <w:rPr>
          <w:i w:val="0"/>
        </w:rPr>
        <w:t xml:space="preserve"> - ratio 7/6, 4/3, 6/3 as RGB, alunite represented as pink, deep red shows forest, cherry-red shows vegetation and white tone represent human settlement.</w:t>
      </w:r>
      <w:bookmarkEnd w:id="29"/>
    </w:p>
    <w:p w14:paraId="671611E5" w14:textId="77777777" w:rsidR="009A7EB1" w:rsidRPr="009A7EB1" w:rsidRDefault="009A7EB1" w:rsidP="00247821">
      <w:pPr>
        <w:pStyle w:val="MDPI31text"/>
      </w:pPr>
      <w:r w:rsidRPr="009A7EB1">
        <w:t xml:space="preserve">Composite image was created for Muscovite with 8/6, 6/4, 6/5 as RGB (Figure 4.5 (d)), and shows Muscovite as yellow, currant-red showing forest, navy-blue represent vegetation and shiny-tone showing settlements. Ratio 9/1, 8/6, 8/5 as RGB was design for Goethite (Figure 4.5 (e)), and depicted Goethite as white-bone, deep green as forest, light-green as vegetation and settlements as white tone.  </w:t>
      </w:r>
    </w:p>
    <w:p w14:paraId="54B96165" w14:textId="77777777" w:rsidR="009A7EB1" w:rsidRPr="009A7EB1" w:rsidRDefault="009A7EB1" w:rsidP="009A7EB1">
      <w:pPr>
        <w:pStyle w:val="MDPI11articletype"/>
        <w:rPr>
          <w:iCs/>
        </w:rPr>
      </w:pPr>
    </w:p>
    <w:p w14:paraId="66DA4C69" w14:textId="046B1319" w:rsidR="009A7EB1" w:rsidRPr="009A7EB1" w:rsidRDefault="009A7EB1" w:rsidP="00247821">
      <w:pPr>
        <w:pStyle w:val="MDPI31text"/>
      </w:pPr>
      <w:bookmarkStart w:id="30" w:name="_Toc514121351"/>
      <w:r w:rsidRPr="009A7EB1">
        <w:t>4.1.3.</w:t>
      </w:r>
      <w:r w:rsidR="003571B7" w:rsidRPr="009A7EB1">
        <w:t xml:space="preserve"> Result </w:t>
      </w:r>
      <w:bookmarkEnd w:id="30"/>
      <w:r w:rsidRPr="009A7EB1">
        <w:t>of PCA</w:t>
      </w:r>
    </w:p>
    <w:p w14:paraId="5FB2477D" w14:textId="77777777" w:rsidR="009A7EB1" w:rsidRPr="009A7EB1" w:rsidRDefault="009A7EB1" w:rsidP="003571B7">
      <w:pPr>
        <w:pStyle w:val="MDPI31text"/>
      </w:pPr>
      <w:r w:rsidRPr="009A7EB1">
        <w:t xml:space="preserve">Vegetation density is a limitation factor when detecting and mapping hydrothermal altered rocks by band rationing. In order to minimize this limitation a spectral unmixing technique, known as Principal Component Analysis, is applied.  </w:t>
      </w:r>
    </w:p>
    <w:p w14:paraId="556D5D1A" w14:textId="066ED2DB" w:rsidR="009A7EB1" w:rsidRPr="009A7EB1" w:rsidRDefault="009A7EB1" w:rsidP="009A7EB1">
      <w:pPr>
        <w:pStyle w:val="MDPI11articletype"/>
        <w:rPr>
          <w:iCs/>
        </w:rPr>
      </w:pPr>
    </w:p>
    <w:bookmarkStart w:id="31" w:name="_Toc514121374"/>
    <w:p w14:paraId="3CED7DF2" w14:textId="3DD09CEE" w:rsidR="00247821" w:rsidRDefault="00247821" w:rsidP="009A7EB1">
      <w:pPr>
        <w:pStyle w:val="MDPI11articletype"/>
        <w:rPr>
          <w:iCs/>
        </w:rPr>
      </w:pPr>
      <w:r w:rsidRPr="009A7EB1">
        <w:rPr>
          <w:iCs/>
          <w:noProof/>
          <w:lang w:val="en-GB"/>
        </w:rPr>
        <mc:AlternateContent>
          <mc:Choice Requires="wps">
            <w:drawing>
              <wp:anchor distT="0" distB="0" distL="114300" distR="114300" simplePos="0" relativeHeight="251678720" behindDoc="0" locked="0" layoutInCell="1" allowOverlap="1" wp14:anchorId="4777F4A9" wp14:editId="2E961A25">
                <wp:simplePos x="0" y="0"/>
                <wp:positionH relativeFrom="page">
                  <wp:align>left</wp:align>
                </wp:positionH>
                <wp:positionV relativeFrom="paragraph">
                  <wp:posOffset>148509</wp:posOffset>
                </wp:positionV>
                <wp:extent cx="228600" cy="257175"/>
                <wp:effectExtent l="0" t="0" r="19050" b="28575"/>
                <wp:wrapNone/>
                <wp:docPr id="45" name="Text Box 45"/>
                <wp:cNvGraphicFramePr/>
                <a:graphic xmlns:a="http://schemas.openxmlformats.org/drawingml/2006/main">
                  <a:graphicData uri="http://schemas.microsoft.com/office/word/2010/wordprocessingShape">
                    <wps:wsp>
                      <wps:cNvSpPr txBox="1"/>
                      <wps:spPr>
                        <a:xfrm>
                          <a:off x="0" y="0"/>
                          <a:ext cx="228600" cy="257175"/>
                        </a:xfrm>
                        <a:prstGeom prst="rect">
                          <a:avLst/>
                        </a:prstGeom>
                        <a:solidFill>
                          <a:schemeClr val="lt1"/>
                        </a:solidFill>
                        <a:ln w="6350">
                          <a:solidFill>
                            <a:prstClr val="black"/>
                          </a:solidFill>
                        </a:ln>
                      </wps:spPr>
                      <wps:txbx>
                        <w:txbxContent>
                          <w:p w14:paraId="4590B850" w14:textId="77777777" w:rsidR="009A7EB1" w:rsidRPr="00A456CB" w:rsidRDefault="009A7EB1" w:rsidP="009A7EB1">
                            <w:pPr>
                              <w:rPr>
                                <w:rFonts w:ascii="Times New Roman" w:hAnsi="Times New Roman"/>
                                <w:sz w:val="28"/>
                                <w:szCs w:val="28"/>
                              </w:rP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7F4A9" id="Text Box 45" o:spid="_x0000_s1036" type="#_x0000_t202" style="position:absolute;margin-left:0;margin-top:11.7pt;width:18pt;height:20.25pt;z-index:2516787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" fillcolor="white [3201]" strokeweight=".5pt">
                <v:textbox>
                  <w:txbxContent>
                    <w:p w14:paraId="4590B850" w14:textId="77777777" w:rsidR="009A7EB1" w:rsidRPr="00A456CB" w:rsidRDefault="009A7EB1" w:rsidP="009A7EB1">
                      <w:pPr>
                        <w:rPr>
                          <w:rFonts w:ascii="Times New Roman" w:hAnsi="Times New Roman"/>
                          <w:sz w:val="28"/>
                          <w:szCs w:val="28"/>
                        </w:rPr>
                      </w:pPr>
                      <w:r>
                        <w:t>b</w:t>
                      </w:r>
                    </w:p>
                  </w:txbxContent>
                </v:textbox>
                <w10:wrap anchorx="page"/>
              </v:shape>
            </w:pict>
          </mc:Fallback>
        </mc:AlternateContent>
      </w:r>
      <w:r w:rsidR="009A7EB1" w:rsidRPr="009A7EB1">
        <w:rPr>
          <w:iCs/>
          <w:noProof/>
          <w:lang w:val="en-GB"/>
        </w:rPr>
        <w:drawing>
          <wp:anchor distT="0" distB="0" distL="114300" distR="114300" simplePos="0" relativeHeight="251670528" behindDoc="1" locked="0" layoutInCell="1" allowOverlap="1" wp14:anchorId="5A28B19E" wp14:editId="20A33986">
            <wp:simplePos x="0" y="0"/>
            <wp:positionH relativeFrom="column">
              <wp:posOffset>2313305</wp:posOffset>
            </wp:positionH>
            <wp:positionV relativeFrom="paragraph">
              <wp:posOffset>3359150</wp:posOffset>
            </wp:positionV>
            <wp:extent cx="2887980" cy="3141980"/>
            <wp:effectExtent l="0" t="0" r="7620" b="1270"/>
            <wp:wrapTight wrapText="bothSides">
              <wp:wrapPolygon edited="0">
                <wp:start x="0" y="0"/>
                <wp:lineTo x="0" y="21478"/>
                <wp:lineTo x="21515" y="21478"/>
                <wp:lineTo x="21515" y="0"/>
                <wp:lineTo x="0" y="0"/>
              </wp:wrapPolygon>
            </wp:wrapTight>
            <wp:docPr id="24" name="Picture 2">
              <a:extLst xmlns:a="http://schemas.openxmlformats.org/drawingml/2006/main">
                <a:ext uri="{FF2B5EF4-FFF2-40B4-BE49-F238E27FC236}">
                  <a16:creationId xmlns:a16="http://schemas.microsoft.com/office/drawing/2014/main" id="{0531645C-420F-4A31-8434-11673D178A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531645C-420F-4A31-8434-11673D178A89}"/>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887980" cy="3141980"/>
                    </a:xfrm>
                    <a:prstGeom prst="rect">
                      <a:avLst/>
                    </a:prstGeom>
                  </pic:spPr>
                </pic:pic>
              </a:graphicData>
            </a:graphic>
            <wp14:sizeRelH relativeFrom="page">
              <wp14:pctWidth>0</wp14:pctWidth>
            </wp14:sizeRelH>
            <wp14:sizeRelV relativeFrom="page">
              <wp14:pctHeight>0</wp14:pctHeight>
            </wp14:sizeRelV>
          </wp:anchor>
        </w:drawing>
      </w:r>
      <w:r w:rsidR="009A7EB1" w:rsidRPr="009A7EB1">
        <w:rPr>
          <w:iCs/>
          <w:noProof/>
          <w:lang w:val="en-GB"/>
        </w:rPr>
        <mc:AlternateContent>
          <mc:Choice Requires="wps">
            <w:drawing>
              <wp:anchor distT="0" distB="0" distL="114300" distR="114300" simplePos="0" relativeHeight="251679744" behindDoc="0" locked="0" layoutInCell="1" allowOverlap="1" wp14:anchorId="098D6E56" wp14:editId="418A2F00">
                <wp:simplePos x="0" y="0"/>
                <wp:positionH relativeFrom="column">
                  <wp:posOffset>2396490</wp:posOffset>
                </wp:positionH>
                <wp:positionV relativeFrom="paragraph">
                  <wp:posOffset>90286</wp:posOffset>
                </wp:positionV>
                <wp:extent cx="257175" cy="257175"/>
                <wp:effectExtent l="0" t="0" r="28575" b="28575"/>
                <wp:wrapNone/>
                <wp:docPr id="47" name="Text Box 47"/>
                <wp:cNvGraphicFramePr/>
                <a:graphic xmlns:a="http://schemas.openxmlformats.org/drawingml/2006/main">
                  <a:graphicData uri="http://schemas.microsoft.com/office/word/2010/wordprocessingShape">
                    <wps:wsp>
                      <wps:cNvSpPr txBox="1"/>
                      <wps:spPr>
                        <a:xfrm>
                          <a:off x="0" y="0"/>
                          <a:ext cx="257175" cy="257175"/>
                        </a:xfrm>
                        <a:prstGeom prst="rect">
                          <a:avLst/>
                        </a:prstGeom>
                        <a:solidFill>
                          <a:schemeClr val="lt1"/>
                        </a:solidFill>
                        <a:ln w="6350">
                          <a:solidFill>
                            <a:prstClr val="black"/>
                          </a:solidFill>
                        </a:ln>
                      </wps:spPr>
                      <wps:txbx>
                        <w:txbxContent>
                          <w:p w14:paraId="36A375BB" w14:textId="77777777" w:rsidR="009A7EB1" w:rsidRPr="00A456CB" w:rsidRDefault="009A7EB1" w:rsidP="009A7EB1">
                            <w:pPr>
                              <w:rPr>
                                <w:rFonts w:ascii="Times New Roman" w:hAnsi="Times New Roman"/>
                                <w:sz w:val="28"/>
                                <w:szCs w:val="28"/>
                              </w:rP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D6E56" id="Text Box 47" o:spid="_x0000_s1037" type="#_x0000_t202" style="position:absolute;margin-left:188.7pt;margin-top:7.1pt;width:20.25pt;height:20.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" fillcolor="white [3201]" strokeweight=".5pt">
                <v:textbox>
                  <w:txbxContent>
                    <w:p w14:paraId="36A375BB" w14:textId="77777777" w:rsidR="009A7EB1" w:rsidRPr="00A456CB" w:rsidRDefault="009A7EB1" w:rsidP="009A7EB1">
                      <w:pPr>
                        <w:rPr>
                          <w:rFonts w:ascii="Times New Roman" w:hAnsi="Times New Roman"/>
                          <w:sz w:val="28"/>
                          <w:szCs w:val="28"/>
                        </w:rPr>
                      </w:pPr>
                      <w:r>
                        <w:t>c</w:t>
                      </w:r>
                    </w:p>
                  </w:txbxContent>
                </v:textbox>
              </v:shape>
            </w:pict>
          </mc:Fallback>
        </mc:AlternateContent>
      </w:r>
      <w:r w:rsidR="009A7EB1" w:rsidRPr="009A7EB1">
        <w:rPr>
          <w:iCs/>
          <w:noProof/>
          <w:lang w:val="en-GB"/>
        </w:rPr>
        <mc:AlternateContent>
          <mc:Choice Requires="wpg">
            <w:drawing>
              <wp:anchor distT="0" distB="0" distL="114300" distR="114300" simplePos="0" relativeHeight="251677696" behindDoc="0" locked="0" layoutInCell="1" allowOverlap="1" wp14:anchorId="3EAB217A" wp14:editId="4630271A">
                <wp:simplePos x="0" y="0"/>
                <wp:positionH relativeFrom="column">
                  <wp:posOffset>-746125</wp:posOffset>
                </wp:positionH>
                <wp:positionV relativeFrom="paragraph">
                  <wp:posOffset>0</wp:posOffset>
                </wp:positionV>
                <wp:extent cx="5942965" cy="6501765"/>
                <wp:effectExtent l="0" t="0" r="635" b="0"/>
                <wp:wrapTight wrapText="bothSides">
                  <wp:wrapPolygon edited="0">
                    <wp:start x="0" y="0"/>
                    <wp:lineTo x="0" y="21518"/>
                    <wp:lineTo x="11078" y="21518"/>
                    <wp:lineTo x="11078" y="11139"/>
                    <wp:lineTo x="21533" y="10189"/>
                    <wp:lineTo x="21533" y="0"/>
                    <wp:lineTo x="0" y="0"/>
                  </wp:wrapPolygon>
                </wp:wrapTight>
                <wp:docPr id="56" name="Group 56"/>
                <wp:cNvGraphicFramePr/>
                <a:graphic xmlns:a="http://schemas.openxmlformats.org/drawingml/2006/main">
                  <a:graphicData uri="http://schemas.microsoft.com/office/word/2010/wordprocessingGroup">
                    <wpg:wgp>
                      <wpg:cNvGrpSpPr/>
                      <wpg:grpSpPr>
                        <a:xfrm>
                          <a:off x="0" y="0"/>
                          <a:ext cx="5942965" cy="6501765"/>
                          <a:chOff x="90054" y="-138542"/>
                          <a:chExt cx="5945132" cy="6503362"/>
                        </a:xfrm>
                      </wpg:grpSpPr>
                      <pic:pic xmlns:pic="http://schemas.openxmlformats.org/drawingml/2006/picture">
                        <pic:nvPicPr>
                          <pic:cNvPr id="28" name="Picture 2">
                            <a:extLst>
                              <a:ext uri="{FF2B5EF4-FFF2-40B4-BE49-F238E27FC236}">
                                <a16:creationId xmlns:a16="http://schemas.microsoft.com/office/drawing/2014/main" id="{CECA7AC2-3E04-4CA5-A93A-D50EDE070405}"/>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131810" y="3221570"/>
                            <a:ext cx="2992286" cy="3143250"/>
                          </a:xfrm>
                          <a:prstGeom prst="rect">
                            <a:avLst/>
                          </a:prstGeom>
                        </pic:spPr>
                      </pic:pic>
                      <pic:pic xmlns:pic="http://schemas.openxmlformats.org/drawingml/2006/picture">
                        <pic:nvPicPr>
                          <pic:cNvPr id="22" name="Picture 2">
                            <a:extLst>
                              <a:ext uri="{FF2B5EF4-FFF2-40B4-BE49-F238E27FC236}">
                                <a16:creationId xmlns:a16="http://schemas.microsoft.com/office/drawing/2014/main" id="{B1C9FF39-065A-43D8-B0F9-7E3228DF1BBB}"/>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90054" y="-138542"/>
                            <a:ext cx="2951019" cy="3067050"/>
                          </a:xfrm>
                          <a:prstGeom prst="rect">
                            <a:avLst/>
                          </a:prstGeom>
                        </pic:spPr>
                      </pic:pic>
                      <pic:pic xmlns:pic="http://schemas.openxmlformats.org/drawingml/2006/picture">
                        <pic:nvPicPr>
                          <pic:cNvPr id="26" name="Picture 2">
                            <a:extLst>
                              <a:ext uri="{FF2B5EF4-FFF2-40B4-BE49-F238E27FC236}">
                                <a16:creationId xmlns:a16="http://schemas.microsoft.com/office/drawing/2014/main" id="{38CB6717-376B-47BE-A34C-9BA1F746789A}"/>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3124377" y="-138542"/>
                            <a:ext cx="2910809" cy="30670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A236AE5" id="Group 56" o:spid="_x0000_s1026" style="position:absolute;margin-left:-58.75pt;margin-top:0;width:467.95pt;height:511.95pt;z-index:251677696;mso-width-relative:margin;mso-height-relative:margin" coordorigin="900,-1385" coordsize="59451,650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">
                <v:shape id="Picture 2" o:spid="_x0000_s1027" type="#_x0000_t75" style="position:absolute;left:1318;top:32215;width:29922;height:31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">
                  <v:imagedata r:id="rId34" o:title=""/>
                </v:shape>
                <v:shape id="Picture 2" o:spid="_x0000_s1028" type="#_x0000_t75" style="position:absolute;left:900;top:-1385;width:29510;height:3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">
                  <v:imagedata r:id="rId35" o:title=""/>
                </v:shape>
                <v:shape id="Picture 2" o:spid="_x0000_s1029" type="#_x0000_t75" style="position:absolute;left:31243;top:-1385;width:29108;height:3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">
                  <v:imagedata r:id="rId36" o:title=""/>
                </v:shape>
                <w10:wrap type="tight"/>
              </v:group>
            </w:pict>
          </mc:Fallback>
        </mc:AlternateContent>
      </w:r>
      <w:r w:rsidR="009A7EB1" w:rsidRPr="009A7EB1">
        <w:rPr>
          <w:iCs/>
          <w:noProof/>
          <w:lang w:val="en-GB"/>
        </w:rPr>
        <mc:AlternateContent>
          <mc:Choice Requires="wps">
            <w:drawing>
              <wp:anchor distT="0" distB="0" distL="114300" distR="114300" simplePos="0" relativeHeight="251673600" behindDoc="0" locked="0" layoutInCell="1" allowOverlap="1" wp14:anchorId="4058EBDC" wp14:editId="2E5D217A">
                <wp:simplePos x="0" y="0"/>
                <wp:positionH relativeFrom="column">
                  <wp:posOffset>3390900</wp:posOffset>
                </wp:positionH>
                <wp:positionV relativeFrom="paragraph">
                  <wp:posOffset>344805</wp:posOffset>
                </wp:positionV>
                <wp:extent cx="356870" cy="276225"/>
                <wp:effectExtent l="0" t="0" r="24130" b="28575"/>
                <wp:wrapNone/>
                <wp:docPr id="18" name="Text Box 18"/>
                <wp:cNvGraphicFramePr/>
                <a:graphic xmlns:a="http://schemas.openxmlformats.org/drawingml/2006/main">
                  <a:graphicData uri="http://schemas.microsoft.com/office/word/2010/wordprocessingShape">
                    <wps:wsp>
                      <wps:cNvSpPr txBox="1"/>
                      <wps:spPr>
                        <a:xfrm>
                          <a:off x="0" y="0"/>
                          <a:ext cx="356870" cy="276225"/>
                        </a:xfrm>
                        <a:prstGeom prst="rect">
                          <a:avLst/>
                        </a:prstGeom>
                        <a:solidFill>
                          <a:sysClr val="window" lastClr="FFFFFF"/>
                        </a:solidFill>
                        <a:ln w="6350">
                          <a:solidFill>
                            <a:prstClr val="black"/>
                          </a:solidFill>
                        </a:ln>
                      </wps:spPr>
                      <wps:txbx>
                        <w:txbxContent>
                          <w:p w14:paraId="37E845CD" w14:textId="77777777" w:rsidR="009A7EB1" w:rsidRPr="009B1881" w:rsidRDefault="009A7EB1" w:rsidP="009A7EB1">
                            <w:pPr>
                              <w:rPr>
                                <w:rFonts w:ascii="Times New Roman" w:hAnsi="Times New Roman"/>
                                <w:sz w:val="32"/>
                                <w:szCs w:val="32"/>
                              </w:rPr>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8EBDC" id="Text Box 18" o:spid="_x0000_s1038" type="#_x0000_t202" style="position:absolute;margin-left:267pt;margin-top:27.15pt;width:28.1pt;height:21.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" fillcolor="window" strokeweight=".5pt">
                <v:textbox>
                  <w:txbxContent>
                    <w:p w14:paraId="37E845CD" w14:textId="77777777" w:rsidR="009A7EB1" w:rsidRPr="009B1881" w:rsidRDefault="009A7EB1" w:rsidP="009A7EB1">
                      <w:pPr>
                        <w:rPr>
                          <w:rFonts w:ascii="Times New Roman" w:hAnsi="Times New Roman"/>
                          <w:sz w:val="32"/>
                          <w:szCs w:val="32"/>
                        </w:rPr>
                      </w:pPr>
                      <w:r>
                        <w:t>e</w:t>
                      </w:r>
                    </w:p>
                  </w:txbxContent>
                </v:textbox>
              </v:shape>
            </w:pict>
          </mc:Fallback>
        </mc:AlternateContent>
      </w:r>
      <w:r w:rsidR="009A7EB1" w:rsidRPr="009A7EB1">
        <w:rPr>
          <w:iCs/>
          <w:noProof/>
          <w:lang w:val="en-GB"/>
        </w:rPr>
        <mc:AlternateContent>
          <mc:Choice Requires="wps">
            <w:drawing>
              <wp:anchor distT="0" distB="0" distL="114300" distR="114300" simplePos="0" relativeHeight="251671552" behindDoc="0" locked="0" layoutInCell="1" allowOverlap="1" wp14:anchorId="45DA14E5" wp14:editId="5A606B48">
                <wp:simplePos x="0" y="0"/>
                <wp:positionH relativeFrom="column">
                  <wp:posOffset>3000375</wp:posOffset>
                </wp:positionH>
                <wp:positionV relativeFrom="paragraph">
                  <wp:posOffset>212725</wp:posOffset>
                </wp:positionV>
                <wp:extent cx="390525" cy="266700"/>
                <wp:effectExtent l="0" t="0" r="28575" b="19050"/>
                <wp:wrapNone/>
                <wp:docPr id="57" name="Text Box 57"/>
                <wp:cNvGraphicFramePr/>
                <a:graphic xmlns:a="http://schemas.openxmlformats.org/drawingml/2006/main">
                  <a:graphicData uri="http://schemas.microsoft.com/office/word/2010/wordprocessingShape">
                    <wps:wsp>
                      <wps:cNvSpPr txBox="1"/>
                      <wps:spPr>
                        <a:xfrm>
                          <a:off x="0" y="0"/>
                          <a:ext cx="390525" cy="266700"/>
                        </a:xfrm>
                        <a:prstGeom prst="rect">
                          <a:avLst/>
                        </a:prstGeom>
                        <a:solidFill>
                          <a:sysClr val="window" lastClr="FFFFFF"/>
                        </a:solidFill>
                        <a:ln w="6350">
                          <a:solidFill>
                            <a:prstClr val="black"/>
                          </a:solidFill>
                        </a:ln>
                      </wps:spPr>
                      <wps:txbx>
                        <w:txbxContent>
                          <w:p w14:paraId="64CA8C28" w14:textId="77777777" w:rsidR="009A7EB1" w:rsidRPr="009B1881" w:rsidRDefault="009A7EB1" w:rsidP="009A7EB1">
                            <w:pPr>
                              <w:rPr>
                                <w:rFonts w:ascii="Times New Roman" w:hAnsi="Times New Roman"/>
                                <w:sz w:val="32"/>
                                <w:szCs w:val="32"/>
                              </w:rPr>
                            </w:pPr>
                            <w:r>
                              <w:t>c</w:t>
                            </w:r>
                          </w:p>
                          <w:p w14:paraId="496FCDB2" w14:textId="77777777" w:rsidR="009A7EB1" w:rsidRDefault="009A7EB1" w:rsidP="009A7E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A14E5" id="Text Box 57" o:spid="_x0000_s1039" type="#_x0000_t202" style="position:absolute;margin-left:236.25pt;margin-top:16.75pt;width:30.75pt;height:2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" fillcolor="window" strokeweight=".5pt">
                <v:textbox>
                  <w:txbxContent>
                    <w:p w14:paraId="64CA8C28" w14:textId="77777777" w:rsidR="009A7EB1" w:rsidRPr="009B1881" w:rsidRDefault="009A7EB1" w:rsidP="009A7EB1">
                      <w:pPr>
                        <w:rPr>
                          <w:rFonts w:ascii="Times New Roman" w:hAnsi="Times New Roman"/>
                          <w:sz w:val="32"/>
                          <w:szCs w:val="32"/>
                        </w:rPr>
                      </w:pPr>
                      <w:r>
                        <w:t>c</w:t>
                      </w:r>
                    </w:p>
                    <w:p w14:paraId="496FCDB2" w14:textId="77777777" w:rsidR="009A7EB1" w:rsidRDefault="009A7EB1" w:rsidP="009A7EB1"/>
                  </w:txbxContent>
                </v:textbox>
              </v:shape>
            </w:pict>
          </mc:Fallback>
        </mc:AlternateContent>
      </w:r>
      <w:r w:rsidR="009A7EB1" w:rsidRPr="009A7EB1">
        <w:rPr>
          <w:iCs/>
          <w:noProof/>
          <w:lang w:val="en-GB"/>
        </w:rPr>
        <mc:AlternateContent>
          <mc:Choice Requires="wps">
            <w:drawing>
              <wp:anchor distT="0" distB="0" distL="114300" distR="114300" simplePos="0" relativeHeight="251672576" behindDoc="0" locked="0" layoutInCell="1" allowOverlap="1" wp14:anchorId="40009E0B" wp14:editId="72BBF39F">
                <wp:simplePos x="0" y="0"/>
                <wp:positionH relativeFrom="column">
                  <wp:posOffset>-523875</wp:posOffset>
                </wp:positionH>
                <wp:positionV relativeFrom="paragraph">
                  <wp:posOffset>344805</wp:posOffset>
                </wp:positionV>
                <wp:extent cx="352425" cy="276225"/>
                <wp:effectExtent l="0" t="0" r="28575" b="28575"/>
                <wp:wrapNone/>
                <wp:docPr id="58" name="Text Box 58"/>
                <wp:cNvGraphicFramePr/>
                <a:graphic xmlns:a="http://schemas.openxmlformats.org/drawingml/2006/main">
                  <a:graphicData uri="http://schemas.microsoft.com/office/word/2010/wordprocessingShape">
                    <wps:wsp>
                      <wps:cNvSpPr txBox="1"/>
                      <wps:spPr>
                        <a:xfrm>
                          <a:off x="0" y="0"/>
                          <a:ext cx="352425" cy="276225"/>
                        </a:xfrm>
                        <a:prstGeom prst="rect">
                          <a:avLst/>
                        </a:prstGeom>
                        <a:solidFill>
                          <a:sysClr val="window" lastClr="FFFFFF"/>
                        </a:solidFill>
                        <a:ln w="6350">
                          <a:solidFill>
                            <a:prstClr val="black"/>
                          </a:solidFill>
                        </a:ln>
                      </wps:spPr>
                      <wps:txbx>
                        <w:txbxContent>
                          <w:p w14:paraId="61330678" w14:textId="77777777" w:rsidR="009A7EB1" w:rsidRPr="009B1881" w:rsidRDefault="009A7EB1" w:rsidP="009A7EB1">
                            <w:pPr>
                              <w:rPr>
                                <w:rFonts w:ascii="Times New Roman" w:hAnsi="Times New Roman"/>
                                <w:sz w:val="32"/>
                                <w:szCs w:val="32"/>
                              </w:rPr>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009E0B" id="Text Box 58" o:spid="_x0000_s1040" type="#_x0000_t202" style="position:absolute;margin-left:-41.25pt;margin-top:27.15pt;width:27.75pt;height:21.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" fillcolor="window" strokeweight=".5pt">
                <v:textbox>
                  <w:txbxContent>
                    <w:p w14:paraId="61330678" w14:textId="77777777" w:rsidR="009A7EB1" w:rsidRPr="009B1881" w:rsidRDefault="009A7EB1" w:rsidP="009A7EB1">
                      <w:pPr>
                        <w:rPr>
                          <w:rFonts w:ascii="Times New Roman" w:hAnsi="Times New Roman"/>
                          <w:sz w:val="32"/>
                          <w:szCs w:val="32"/>
                        </w:rPr>
                      </w:pPr>
                      <w:r>
                        <w:t>d</w:t>
                      </w:r>
                    </w:p>
                  </w:txbxContent>
                </v:textbox>
              </v:shape>
            </w:pict>
          </mc:Fallback>
        </mc:AlternateContent>
      </w:r>
      <w:r w:rsidR="009A7EB1" w:rsidRPr="009A7EB1">
        <w:rPr>
          <w:iCs/>
        </w:rPr>
        <w:t xml:space="preserve">         </w:t>
      </w:r>
    </w:p>
    <w:p w14:paraId="7CA22707" w14:textId="77777777" w:rsidR="00247821" w:rsidRDefault="00247821" w:rsidP="009A7EB1">
      <w:pPr>
        <w:pStyle w:val="MDPI11articletype"/>
        <w:rPr>
          <w:iCs/>
        </w:rPr>
      </w:pPr>
    </w:p>
    <w:p w14:paraId="0627D3FA" w14:textId="77777777" w:rsidR="00247821" w:rsidRDefault="00247821" w:rsidP="009A7EB1">
      <w:pPr>
        <w:pStyle w:val="MDPI11articletype"/>
        <w:rPr>
          <w:iCs/>
        </w:rPr>
      </w:pPr>
    </w:p>
    <w:p w14:paraId="34A752DB" w14:textId="77777777" w:rsidR="00247821" w:rsidRDefault="00247821" w:rsidP="009A7EB1">
      <w:pPr>
        <w:pStyle w:val="MDPI11articletype"/>
        <w:rPr>
          <w:iCs/>
        </w:rPr>
      </w:pPr>
    </w:p>
    <w:p w14:paraId="15E5FDDB" w14:textId="77777777" w:rsidR="00247821" w:rsidRDefault="00247821" w:rsidP="009A7EB1">
      <w:pPr>
        <w:pStyle w:val="MDPI11articletype"/>
        <w:rPr>
          <w:iCs/>
        </w:rPr>
      </w:pPr>
    </w:p>
    <w:p w14:paraId="1FC0109D" w14:textId="77777777" w:rsidR="00247821" w:rsidRDefault="00247821" w:rsidP="009A7EB1">
      <w:pPr>
        <w:pStyle w:val="MDPI11articletype"/>
        <w:rPr>
          <w:iCs/>
        </w:rPr>
      </w:pPr>
    </w:p>
    <w:p w14:paraId="43208D42" w14:textId="77777777" w:rsidR="00247821" w:rsidRDefault="00247821" w:rsidP="009A7EB1">
      <w:pPr>
        <w:pStyle w:val="MDPI11articletype"/>
        <w:rPr>
          <w:iCs/>
        </w:rPr>
      </w:pPr>
    </w:p>
    <w:p w14:paraId="136C2AD8" w14:textId="77777777" w:rsidR="00247821" w:rsidRDefault="00247821" w:rsidP="009A7EB1">
      <w:pPr>
        <w:pStyle w:val="MDPI11articletype"/>
        <w:rPr>
          <w:iCs/>
        </w:rPr>
      </w:pPr>
    </w:p>
    <w:p w14:paraId="010B85D9" w14:textId="77777777" w:rsidR="00247821" w:rsidRDefault="00247821" w:rsidP="009A7EB1">
      <w:pPr>
        <w:pStyle w:val="MDPI11articletype"/>
        <w:rPr>
          <w:iCs/>
        </w:rPr>
      </w:pPr>
    </w:p>
    <w:p w14:paraId="48692F3C" w14:textId="77777777" w:rsidR="00247821" w:rsidRDefault="00247821" w:rsidP="009A7EB1">
      <w:pPr>
        <w:pStyle w:val="MDPI11articletype"/>
        <w:rPr>
          <w:iCs/>
        </w:rPr>
      </w:pPr>
    </w:p>
    <w:p w14:paraId="2E293AC4" w14:textId="07213759" w:rsidR="00247821" w:rsidRDefault="00247821" w:rsidP="009A7EB1">
      <w:pPr>
        <w:pStyle w:val="MDPI11articletype"/>
        <w:rPr>
          <w:iCs/>
        </w:rPr>
      </w:pPr>
      <w:r w:rsidRPr="009A7EB1">
        <w:rPr>
          <w:iCs/>
          <w:noProof/>
          <w:lang w:val="en-GB"/>
        </w:rPr>
        <mc:AlternateContent>
          <mc:Choice Requires="wps">
            <w:drawing>
              <wp:anchor distT="0" distB="0" distL="114300" distR="114300" simplePos="0" relativeHeight="251681792" behindDoc="0" locked="0" layoutInCell="1" allowOverlap="1" wp14:anchorId="592E90E7" wp14:editId="5DCF7561">
                <wp:simplePos x="0" y="0"/>
                <wp:positionH relativeFrom="column">
                  <wp:posOffset>2509736</wp:posOffset>
                </wp:positionH>
                <wp:positionV relativeFrom="paragraph">
                  <wp:posOffset>307894</wp:posOffset>
                </wp:positionV>
                <wp:extent cx="418290" cy="388931"/>
                <wp:effectExtent l="0" t="0" r="20320" b="11430"/>
                <wp:wrapNone/>
                <wp:docPr id="49" name="Text Box 49"/>
                <wp:cNvGraphicFramePr/>
                <a:graphic xmlns:a="http://schemas.openxmlformats.org/drawingml/2006/main">
                  <a:graphicData uri="http://schemas.microsoft.com/office/word/2010/wordprocessingShape">
                    <wps:wsp>
                      <wps:cNvSpPr txBox="1"/>
                      <wps:spPr>
                        <a:xfrm>
                          <a:off x="0" y="0"/>
                          <a:ext cx="418290" cy="388931"/>
                        </a:xfrm>
                        <a:prstGeom prst="rect">
                          <a:avLst/>
                        </a:prstGeom>
                        <a:solidFill>
                          <a:schemeClr val="lt1"/>
                        </a:solidFill>
                        <a:ln w="6350">
                          <a:solidFill>
                            <a:prstClr val="black"/>
                          </a:solidFill>
                        </a:ln>
                      </wps:spPr>
                      <wps:txbx>
                        <w:txbxContent>
                          <w:p w14:paraId="5BFBABD4" w14:textId="01B23D67" w:rsidR="009A7EB1" w:rsidRPr="00A456CB" w:rsidRDefault="009A7EB1" w:rsidP="009A7EB1">
                            <w:pPr>
                              <w:rPr>
                                <w:sz w:val="28"/>
                                <w:szCs w:val="28"/>
                              </w:rPr>
                            </w:pPr>
                            <w:r w:rsidRPr="00A456CB">
                              <w:rPr>
                                <w:sz w:val="28"/>
                                <w:szCs w:val="28"/>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E90E7" id="Text Box 49" o:spid="_x0000_s1041" type="#_x0000_t202" style="position:absolute;margin-left:197.6pt;margin-top:24.25pt;width:32.95pt;height:30.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" fillcolor="white [3201]" strokeweight=".5pt">
                <v:textbox>
                  <w:txbxContent>
                    <w:p w14:paraId="5BFBABD4" w14:textId="01B23D67" w:rsidR="009A7EB1" w:rsidRPr="00A456CB" w:rsidRDefault="009A7EB1" w:rsidP="009A7EB1">
                      <w:pPr>
                        <w:rPr>
                          <w:sz w:val="28"/>
                          <w:szCs w:val="28"/>
                        </w:rPr>
                      </w:pPr>
                      <w:r w:rsidRPr="00A456CB">
                        <w:rPr>
                          <w:sz w:val="28"/>
                          <w:szCs w:val="28"/>
                        </w:rPr>
                        <w:t>e</w:t>
                      </w:r>
                    </w:p>
                  </w:txbxContent>
                </v:textbox>
              </v:shape>
            </w:pict>
          </mc:Fallback>
        </mc:AlternateContent>
      </w:r>
      <w:r w:rsidRPr="009A7EB1">
        <w:rPr>
          <w:iCs/>
          <w:noProof/>
          <w:lang w:val="en-GB"/>
        </w:rPr>
        <mc:AlternateContent>
          <mc:Choice Requires="wps">
            <w:drawing>
              <wp:anchor distT="0" distB="0" distL="114300" distR="114300" simplePos="0" relativeHeight="251680768" behindDoc="0" locked="0" layoutInCell="1" allowOverlap="1" wp14:anchorId="5CB7B1BC" wp14:editId="1E11F9B4">
                <wp:simplePos x="0" y="0"/>
                <wp:positionH relativeFrom="leftMargin">
                  <wp:align>right</wp:align>
                </wp:positionH>
                <wp:positionV relativeFrom="paragraph">
                  <wp:posOffset>331740</wp:posOffset>
                </wp:positionV>
                <wp:extent cx="228600" cy="257175"/>
                <wp:effectExtent l="0" t="0" r="19050" b="28575"/>
                <wp:wrapNone/>
                <wp:docPr id="48" name="Text Box 48"/>
                <wp:cNvGraphicFramePr/>
                <a:graphic xmlns:a="http://schemas.openxmlformats.org/drawingml/2006/main">
                  <a:graphicData uri="http://schemas.microsoft.com/office/word/2010/wordprocessingShape">
                    <wps:wsp>
                      <wps:cNvSpPr txBox="1"/>
                      <wps:spPr>
                        <a:xfrm>
                          <a:off x="0" y="0"/>
                          <a:ext cx="228600" cy="257175"/>
                        </a:xfrm>
                        <a:prstGeom prst="rect">
                          <a:avLst/>
                        </a:prstGeom>
                        <a:solidFill>
                          <a:schemeClr val="lt1"/>
                        </a:solidFill>
                        <a:ln w="6350">
                          <a:solidFill>
                            <a:prstClr val="black"/>
                          </a:solidFill>
                        </a:ln>
                      </wps:spPr>
                      <wps:txbx>
                        <w:txbxContent>
                          <w:p w14:paraId="60FBCAE4" w14:textId="77777777" w:rsidR="009A7EB1" w:rsidRPr="00A456CB" w:rsidRDefault="009A7EB1" w:rsidP="009A7EB1">
                            <w:pPr>
                              <w:rPr>
                                <w:rFonts w:ascii="Times New Roman" w:hAnsi="Times New Roman"/>
                                <w:sz w:val="28"/>
                                <w:szCs w:val="28"/>
                              </w:rPr>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B7B1BC" id="Text Box 48" o:spid="_x0000_s1042" type="#_x0000_t202" style="position:absolute;margin-left:-33.2pt;margin-top:26.1pt;width:18pt;height:20.25pt;z-index:251680768;visibility:visible;mso-wrap-style:square;mso-wrap-distance-left:9pt;mso-wrap-distance-top:0;mso-wrap-distance-right:9pt;mso-wrap-distance-bottom:0;mso-position-horizontal:righ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" fillcolor="white [3201]" strokeweight=".5pt">
                <v:textbox>
                  <w:txbxContent>
                    <w:p w14:paraId="60FBCAE4" w14:textId="77777777" w:rsidR="009A7EB1" w:rsidRPr="00A456CB" w:rsidRDefault="009A7EB1" w:rsidP="009A7EB1">
                      <w:pPr>
                        <w:rPr>
                          <w:rFonts w:ascii="Times New Roman" w:hAnsi="Times New Roman"/>
                          <w:sz w:val="28"/>
                          <w:szCs w:val="28"/>
                        </w:rPr>
                      </w:pPr>
                      <w:r>
                        <w:t>d</w:t>
                      </w:r>
                    </w:p>
                  </w:txbxContent>
                </v:textbox>
                <w10:wrap anchorx="margin"/>
              </v:shape>
            </w:pict>
          </mc:Fallback>
        </mc:AlternateContent>
      </w:r>
    </w:p>
    <w:p w14:paraId="2F1BFC4B" w14:textId="77777777" w:rsidR="00247821" w:rsidRDefault="00247821" w:rsidP="009A7EB1">
      <w:pPr>
        <w:pStyle w:val="MDPI11articletype"/>
        <w:rPr>
          <w:iCs/>
        </w:rPr>
      </w:pPr>
    </w:p>
    <w:p w14:paraId="2339D433" w14:textId="77777777" w:rsidR="00247821" w:rsidRDefault="00247821" w:rsidP="009A7EB1">
      <w:pPr>
        <w:pStyle w:val="MDPI11articletype"/>
        <w:rPr>
          <w:iCs/>
        </w:rPr>
      </w:pPr>
    </w:p>
    <w:p w14:paraId="3DB72E31" w14:textId="77777777" w:rsidR="00247821" w:rsidRDefault="00247821" w:rsidP="009A7EB1">
      <w:pPr>
        <w:pStyle w:val="MDPI11articletype"/>
        <w:rPr>
          <w:iCs/>
        </w:rPr>
      </w:pPr>
    </w:p>
    <w:p w14:paraId="4CD4ADCC" w14:textId="77777777" w:rsidR="00247821" w:rsidRDefault="00247821" w:rsidP="009A7EB1">
      <w:pPr>
        <w:pStyle w:val="MDPI11articletype"/>
        <w:rPr>
          <w:iCs/>
        </w:rPr>
      </w:pPr>
    </w:p>
    <w:p w14:paraId="0BF53730" w14:textId="77777777" w:rsidR="00247821" w:rsidRDefault="00247821" w:rsidP="009A7EB1">
      <w:pPr>
        <w:pStyle w:val="MDPI11articletype"/>
        <w:rPr>
          <w:iCs/>
        </w:rPr>
      </w:pPr>
    </w:p>
    <w:p w14:paraId="08AEC651" w14:textId="77777777" w:rsidR="00247821" w:rsidRDefault="00247821" w:rsidP="009A7EB1">
      <w:pPr>
        <w:pStyle w:val="MDPI11articletype"/>
        <w:rPr>
          <w:iCs/>
        </w:rPr>
      </w:pPr>
    </w:p>
    <w:p w14:paraId="5AD74A55" w14:textId="77777777" w:rsidR="00247821" w:rsidRDefault="00247821" w:rsidP="009A7EB1">
      <w:pPr>
        <w:pStyle w:val="MDPI11articletype"/>
        <w:rPr>
          <w:iCs/>
        </w:rPr>
      </w:pPr>
    </w:p>
    <w:p w14:paraId="3E5C31FB" w14:textId="77777777" w:rsidR="00247821" w:rsidRDefault="00247821" w:rsidP="009A7EB1">
      <w:pPr>
        <w:pStyle w:val="MDPI11articletype"/>
        <w:rPr>
          <w:iCs/>
        </w:rPr>
      </w:pPr>
    </w:p>
    <w:p w14:paraId="6E8831B9" w14:textId="77777777" w:rsidR="00247821" w:rsidRDefault="00247821" w:rsidP="009A7EB1">
      <w:pPr>
        <w:pStyle w:val="MDPI11articletype"/>
        <w:rPr>
          <w:iCs/>
        </w:rPr>
      </w:pPr>
    </w:p>
    <w:p w14:paraId="26AC3647" w14:textId="77777777" w:rsidR="00247821" w:rsidRDefault="00247821" w:rsidP="009A7EB1">
      <w:pPr>
        <w:pStyle w:val="MDPI11articletype"/>
        <w:rPr>
          <w:iCs/>
        </w:rPr>
      </w:pPr>
    </w:p>
    <w:p w14:paraId="5F998E5A" w14:textId="752EFCFC" w:rsidR="009A7EB1" w:rsidRPr="009A7EB1" w:rsidRDefault="009A7EB1" w:rsidP="009A7EB1">
      <w:pPr>
        <w:pStyle w:val="MDPI11articletype"/>
        <w:rPr>
          <w:i w:val="0"/>
        </w:rPr>
      </w:pPr>
      <w:r w:rsidRPr="009A7EB1">
        <w:rPr>
          <w:iCs/>
        </w:rPr>
        <w:t xml:space="preserve">  </w:t>
      </w:r>
      <w:r w:rsidRPr="009A7EB1">
        <w:rPr>
          <w:b/>
          <w:bCs/>
          <w:i w:val="0"/>
        </w:rPr>
        <w:t>Figure 4.5</w:t>
      </w:r>
      <w:r w:rsidRPr="009A7EB1">
        <w:rPr>
          <w:i w:val="0"/>
        </w:rPr>
        <w:t xml:space="preserve"> - (b) bands (B4+B7)/B6  shows kaolinite in bright tones: (c) RGB image with band ratio 9/4, 7/5, 7/6, yellow showing settlements, pink showing chlorite minerals, green represent vegetation and dark-red represent forest: (d) band ratio 8/6, 6/4, 6/5 in RGB image showing muscovite zones as yellow, currant-red showing forest, navy-blue represent vegetation and shining tone showing settlements: (e) band ratio 9/1, 8/6, 8/5 in RGB image showing goethite as white-bone, deep green as forest, light-green as vegetation and settlements as white tone.</w:t>
      </w:r>
      <w:bookmarkEnd w:id="31"/>
    </w:p>
    <w:p w14:paraId="20F6FFB8" w14:textId="77777777" w:rsidR="009A7EB1" w:rsidRPr="009A7EB1" w:rsidRDefault="009A7EB1" w:rsidP="00247821">
      <w:pPr>
        <w:pStyle w:val="MDPI31text"/>
      </w:pPr>
      <w:r w:rsidRPr="009A7EB1">
        <w:t>In this study, it was carried out through the Crosta technique (Crosta, and Moore, 1987), where the Eigenvector statistics output of PCA was analyzed in way to identify the PC that contains the spectral information of the target minerals. These selected PC images could then show the targeted minerals by highlighting them as bright or dark pixels, according to the magnitude and sign of the Eigenvector Loadings.</w:t>
      </w:r>
    </w:p>
    <w:p w14:paraId="11061630" w14:textId="2D418190" w:rsidR="009A7EB1" w:rsidRPr="009A7EB1" w:rsidRDefault="009A7EB1" w:rsidP="00247821">
      <w:pPr>
        <w:pStyle w:val="MDPI31text"/>
      </w:pPr>
      <w:r w:rsidRPr="009A7EB1">
        <w:t xml:space="preserve">For mapping alunite, ASTER bands 1,3,5 and 7 were used. Eigenvectors and eigenvalues loadings for </w:t>
      </w:r>
      <w:r w:rsidR="003571B7">
        <w:t>these</w:t>
      </w:r>
      <w:r w:rsidRPr="009A7EB1">
        <w:t xml:space="preserve"> alunite minerals are shown in Table 4.1. The eigenvector matrix was analyzed allowing for the identification of </w:t>
      </w:r>
      <w:r w:rsidR="003571B7">
        <w:t xml:space="preserve">the </w:t>
      </w:r>
      <w:r w:rsidRPr="009A7EB1">
        <w:t>Principal Component (PC) that contains spectral information, in comparison with the theoretical signatures (reflection and absorption bands) of alunite, kaolinite, iron oxides</w:t>
      </w:r>
      <w:r w:rsidR="003571B7">
        <w:t>,</w:t>
      </w:r>
      <w:r w:rsidRPr="009A7EB1">
        <w:t xml:space="preserve"> and </w:t>
      </w:r>
      <w:r w:rsidR="003571B7">
        <w:t>hydroxyl-bearing</w:t>
      </w:r>
      <w:r w:rsidRPr="009A7EB1">
        <w:t xml:space="preserve"> minerals (Figure 3.4).</w:t>
      </w:r>
      <w:r w:rsidR="00247821">
        <w:t xml:space="preserve"> </w:t>
      </w:r>
      <w:r w:rsidRPr="009A7EB1">
        <w:t xml:space="preserve">Table 4.1 presents the loadings </w:t>
      </w:r>
      <w:r w:rsidR="003571B7">
        <w:t>resulting</w:t>
      </w:r>
      <w:r w:rsidRPr="009A7EB1">
        <w:t xml:space="preserve"> from PCA of ASTER bands 1,3,5 and 7 for alunite minerals enhancement. The PC1 </w:t>
      </w:r>
      <w:r w:rsidR="003571B7">
        <w:t>shows</w:t>
      </w:r>
      <w:r w:rsidRPr="009A7EB1">
        <w:t xml:space="preserve"> the entire eigenvectors loading positive. This corresponds to the albedo image (Figure 4.6(a)) with 58,18% of variance data. PC2 with 40,08% of variance data, </w:t>
      </w:r>
      <w:r w:rsidR="003571B7">
        <w:t xml:space="preserve">and </w:t>
      </w:r>
      <w:r w:rsidRPr="009A7EB1">
        <w:t xml:space="preserve">PC3 and PC4 </w:t>
      </w:r>
      <w:r w:rsidR="003571B7">
        <w:t>have</w:t>
      </w:r>
      <w:r w:rsidRPr="009A7EB1">
        <w:t xml:space="preserve"> variance data of 0.92% and 0.81% respectively. PC1 indicates high eigenvector loadings for band 7 and low eigenvector loadings for band 1. These two bands have higher loadings in PC analysis, and the pixels with more abundance of alunite minerals can be identified as bright pixels in </w:t>
      </w:r>
      <w:r w:rsidR="003571B7">
        <w:t xml:space="preserve">the </w:t>
      </w:r>
      <w:r w:rsidRPr="009A7EB1">
        <w:t>PC1 image (Figure 4.6 (a)).</w:t>
      </w:r>
      <w:r w:rsidR="00247821">
        <w:t xml:space="preserve"> </w:t>
      </w:r>
      <w:r w:rsidRPr="009A7EB1">
        <w:t xml:space="preserve">ASTER bands 1,2,3 and 4 were used for mapping iron oxide mineral enhancement. Table 4.2 shows the resulting eigenvectors and eigenvalues. PC1 contains most of the information in that combination </w:t>
      </w:r>
      <w:r w:rsidR="003571B7" w:rsidRPr="009A7EB1">
        <w:t>i.e.,</w:t>
      </w:r>
      <w:r w:rsidRPr="009A7EB1">
        <w:t xml:space="preserve"> 64.85%, 31.02% of variance data for PC2, PC3 contains 3.79% and forms a RGB image which was useful in discriminating the target mineral (Figure 4.7 (b)).  PC4 </w:t>
      </w:r>
      <w:r w:rsidR="003571B7">
        <w:t>represents</w:t>
      </w:r>
      <w:r w:rsidRPr="009A7EB1">
        <w:t xml:space="preserve"> 0.24% of the variance data.</w:t>
      </w:r>
    </w:p>
    <w:p w14:paraId="318DE802" w14:textId="77777777" w:rsidR="009A7EB1" w:rsidRPr="009A7EB1" w:rsidRDefault="009A7EB1" w:rsidP="00247821">
      <w:pPr>
        <w:pStyle w:val="MDPI31text"/>
      </w:pPr>
    </w:p>
    <w:p w14:paraId="2C0A73E3" w14:textId="77777777" w:rsidR="009A7EB1" w:rsidRPr="009A7EB1" w:rsidRDefault="009A7EB1" w:rsidP="009A7EB1">
      <w:pPr>
        <w:pStyle w:val="MDPI11articletype"/>
        <w:rPr>
          <w:i w:val="0"/>
        </w:rPr>
      </w:pPr>
      <w:bookmarkStart w:id="32" w:name="_Toc514121415"/>
      <w:r w:rsidRPr="009A7EB1">
        <w:rPr>
          <w:b/>
          <w:bCs/>
          <w:i w:val="0"/>
        </w:rPr>
        <w:t>Table 4.1</w:t>
      </w:r>
      <w:r w:rsidRPr="009A7EB1">
        <w:rPr>
          <w:i w:val="0"/>
        </w:rPr>
        <w:t xml:space="preserve"> Eigenvectors and eigenvalues for Principal Components of ASTER bands 1, 3, 5, and 7 for alunite minerals.</w:t>
      </w:r>
      <w:bookmarkEnd w:id="32"/>
      <w:r w:rsidRPr="009A7EB1">
        <w:rPr>
          <w:i w:val="0"/>
        </w:rPr>
        <w:t xml:space="preserve"> </w:t>
      </w:r>
    </w:p>
    <w:tbl>
      <w:tblPr>
        <w:tblW w:w="5043" w:type="pct"/>
        <w:jc w:val="center"/>
        <w:tblLook w:val="04A0" w:firstRow="1" w:lastRow="0" w:firstColumn="1" w:lastColumn="0" w:noHBand="0" w:noVBand="1"/>
      </w:tblPr>
      <w:tblGrid>
        <w:gridCol w:w="1958"/>
        <w:gridCol w:w="2063"/>
        <w:gridCol w:w="2175"/>
        <w:gridCol w:w="2175"/>
        <w:gridCol w:w="2175"/>
      </w:tblGrid>
      <w:tr w:rsidR="009A7EB1" w:rsidRPr="009A7EB1" w14:paraId="12C3EF60" w14:textId="77777777" w:rsidTr="00202045">
        <w:trPr>
          <w:trHeight w:val="422"/>
          <w:jc w:val="center"/>
        </w:trPr>
        <w:tc>
          <w:tcPr>
            <w:tcW w:w="92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0C992B" w14:textId="77777777" w:rsidR="009A7EB1" w:rsidRPr="009A7EB1" w:rsidRDefault="009A7EB1" w:rsidP="009A7EB1">
            <w:pPr>
              <w:pStyle w:val="MDPI11articletype"/>
              <w:rPr>
                <w:i w:val="0"/>
              </w:rPr>
            </w:pPr>
            <w:r w:rsidRPr="009A7EB1">
              <w:rPr>
                <w:i w:val="0"/>
              </w:rPr>
              <w:t> </w:t>
            </w:r>
          </w:p>
        </w:tc>
        <w:tc>
          <w:tcPr>
            <w:tcW w:w="978" w:type="pct"/>
            <w:tcBorders>
              <w:top w:val="single" w:sz="4" w:space="0" w:color="auto"/>
              <w:left w:val="nil"/>
              <w:bottom w:val="single" w:sz="4" w:space="0" w:color="auto"/>
              <w:right w:val="single" w:sz="4" w:space="0" w:color="auto"/>
            </w:tcBorders>
            <w:shd w:val="clear" w:color="auto" w:fill="auto"/>
            <w:noWrap/>
            <w:vAlign w:val="bottom"/>
            <w:hideMark/>
          </w:tcPr>
          <w:p w14:paraId="065CC7F6" w14:textId="77777777" w:rsidR="009A7EB1" w:rsidRPr="009A7EB1" w:rsidRDefault="009A7EB1" w:rsidP="009A7EB1">
            <w:pPr>
              <w:pStyle w:val="MDPI11articletype"/>
              <w:rPr>
                <w:i w:val="0"/>
              </w:rPr>
            </w:pPr>
            <w:r w:rsidRPr="009A7EB1">
              <w:rPr>
                <w:i w:val="0"/>
              </w:rPr>
              <w:t>PC1</w:t>
            </w:r>
          </w:p>
        </w:tc>
        <w:tc>
          <w:tcPr>
            <w:tcW w:w="1031" w:type="pct"/>
            <w:tcBorders>
              <w:top w:val="single" w:sz="4" w:space="0" w:color="auto"/>
              <w:left w:val="nil"/>
              <w:bottom w:val="single" w:sz="4" w:space="0" w:color="auto"/>
              <w:right w:val="single" w:sz="4" w:space="0" w:color="auto"/>
            </w:tcBorders>
            <w:shd w:val="clear" w:color="auto" w:fill="auto"/>
            <w:noWrap/>
            <w:vAlign w:val="bottom"/>
            <w:hideMark/>
          </w:tcPr>
          <w:p w14:paraId="306FEAD4" w14:textId="77777777" w:rsidR="009A7EB1" w:rsidRPr="009A7EB1" w:rsidRDefault="009A7EB1" w:rsidP="009A7EB1">
            <w:pPr>
              <w:pStyle w:val="MDPI11articletype"/>
              <w:rPr>
                <w:i w:val="0"/>
              </w:rPr>
            </w:pPr>
            <w:r w:rsidRPr="009A7EB1">
              <w:rPr>
                <w:i w:val="0"/>
              </w:rPr>
              <w:t>PC2</w:t>
            </w:r>
          </w:p>
        </w:tc>
        <w:tc>
          <w:tcPr>
            <w:tcW w:w="1031" w:type="pct"/>
            <w:tcBorders>
              <w:top w:val="single" w:sz="4" w:space="0" w:color="auto"/>
              <w:left w:val="nil"/>
              <w:bottom w:val="single" w:sz="4" w:space="0" w:color="auto"/>
              <w:right w:val="single" w:sz="4" w:space="0" w:color="auto"/>
            </w:tcBorders>
            <w:shd w:val="clear" w:color="auto" w:fill="auto"/>
            <w:noWrap/>
            <w:vAlign w:val="bottom"/>
            <w:hideMark/>
          </w:tcPr>
          <w:p w14:paraId="5090A546" w14:textId="77777777" w:rsidR="009A7EB1" w:rsidRPr="009A7EB1" w:rsidRDefault="009A7EB1" w:rsidP="009A7EB1">
            <w:pPr>
              <w:pStyle w:val="MDPI11articletype"/>
              <w:rPr>
                <w:i w:val="0"/>
              </w:rPr>
            </w:pPr>
            <w:r w:rsidRPr="009A7EB1">
              <w:rPr>
                <w:i w:val="0"/>
              </w:rPr>
              <w:t>PC3</w:t>
            </w:r>
          </w:p>
        </w:tc>
        <w:tc>
          <w:tcPr>
            <w:tcW w:w="1031" w:type="pct"/>
            <w:tcBorders>
              <w:top w:val="single" w:sz="4" w:space="0" w:color="auto"/>
              <w:left w:val="nil"/>
              <w:bottom w:val="single" w:sz="4" w:space="0" w:color="auto"/>
              <w:right w:val="single" w:sz="4" w:space="0" w:color="auto"/>
            </w:tcBorders>
            <w:shd w:val="clear" w:color="auto" w:fill="auto"/>
            <w:noWrap/>
            <w:vAlign w:val="bottom"/>
            <w:hideMark/>
          </w:tcPr>
          <w:p w14:paraId="58215B99" w14:textId="77777777" w:rsidR="009A7EB1" w:rsidRPr="009A7EB1" w:rsidRDefault="009A7EB1" w:rsidP="009A7EB1">
            <w:pPr>
              <w:pStyle w:val="MDPI11articletype"/>
              <w:rPr>
                <w:i w:val="0"/>
              </w:rPr>
            </w:pPr>
            <w:r w:rsidRPr="009A7EB1">
              <w:rPr>
                <w:i w:val="0"/>
              </w:rPr>
              <w:t>PC4</w:t>
            </w:r>
          </w:p>
        </w:tc>
      </w:tr>
      <w:tr w:rsidR="009A7EB1" w:rsidRPr="009A7EB1" w14:paraId="6DB5A8A9" w14:textId="77777777" w:rsidTr="00202045">
        <w:trPr>
          <w:trHeight w:val="422"/>
          <w:jc w:val="center"/>
        </w:trPr>
        <w:tc>
          <w:tcPr>
            <w:tcW w:w="928" w:type="pct"/>
            <w:tcBorders>
              <w:top w:val="nil"/>
              <w:left w:val="single" w:sz="4" w:space="0" w:color="auto"/>
              <w:bottom w:val="single" w:sz="4" w:space="0" w:color="auto"/>
              <w:right w:val="single" w:sz="4" w:space="0" w:color="auto"/>
            </w:tcBorders>
            <w:shd w:val="clear" w:color="auto" w:fill="auto"/>
            <w:noWrap/>
            <w:vAlign w:val="bottom"/>
            <w:hideMark/>
          </w:tcPr>
          <w:p w14:paraId="01C2F3D8" w14:textId="77777777" w:rsidR="009A7EB1" w:rsidRPr="009A7EB1" w:rsidRDefault="009A7EB1" w:rsidP="009A7EB1">
            <w:pPr>
              <w:pStyle w:val="MDPI11articletype"/>
              <w:rPr>
                <w:i w:val="0"/>
              </w:rPr>
            </w:pPr>
            <w:r w:rsidRPr="009A7EB1">
              <w:rPr>
                <w:i w:val="0"/>
              </w:rPr>
              <w:t>BAND1</w:t>
            </w:r>
          </w:p>
        </w:tc>
        <w:tc>
          <w:tcPr>
            <w:tcW w:w="978" w:type="pct"/>
            <w:tcBorders>
              <w:top w:val="nil"/>
              <w:left w:val="nil"/>
              <w:bottom w:val="single" w:sz="4" w:space="0" w:color="auto"/>
              <w:right w:val="single" w:sz="4" w:space="0" w:color="auto"/>
            </w:tcBorders>
            <w:shd w:val="clear" w:color="auto" w:fill="auto"/>
            <w:noWrap/>
            <w:vAlign w:val="bottom"/>
            <w:hideMark/>
          </w:tcPr>
          <w:p w14:paraId="2F116143" w14:textId="77777777" w:rsidR="009A7EB1" w:rsidRPr="009A7EB1" w:rsidRDefault="009A7EB1" w:rsidP="009A7EB1">
            <w:pPr>
              <w:pStyle w:val="MDPI11articletype"/>
              <w:rPr>
                <w:i w:val="0"/>
              </w:rPr>
            </w:pPr>
            <w:r w:rsidRPr="009A7EB1">
              <w:rPr>
                <w:i w:val="0"/>
              </w:rPr>
              <w:t>0.199431656</w:t>
            </w:r>
          </w:p>
        </w:tc>
        <w:tc>
          <w:tcPr>
            <w:tcW w:w="1031" w:type="pct"/>
            <w:tcBorders>
              <w:top w:val="nil"/>
              <w:left w:val="nil"/>
              <w:bottom w:val="single" w:sz="4" w:space="0" w:color="auto"/>
              <w:right w:val="single" w:sz="4" w:space="0" w:color="auto"/>
            </w:tcBorders>
            <w:shd w:val="clear" w:color="auto" w:fill="auto"/>
            <w:noWrap/>
            <w:vAlign w:val="bottom"/>
            <w:hideMark/>
          </w:tcPr>
          <w:p w14:paraId="48CD1F3C" w14:textId="77777777" w:rsidR="009A7EB1" w:rsidRPr="009A7EB1" w:rsidRDefault="009A7EB1" w:rsidP="009A7EB1">
            <w:pPr>
              <w:pStyle w:val="MDPI11articletype"/>
              <w:rPr>
                <w:i w:val="0"/>
              </w:rPr>
            </w:pPr>
            <w:r w:rsidRPr="009A7EB1">
              <w:rPr>
                <w:i w:val="0"/>
              </w:rPr>
              <w:t>-0.090546298</w:t>
            </w:r>
          </w:p>
        </w:tc>
        <w:tc>
          <w:tcPr>
            <w:tcW w:w="1031" w:type="pct"/>
            <w:tcBorders>
              <w:top w:val="nil"/>
              <w:left w:val="nil"/>
              <w:bottom w:val="single" w:sz="4" w:space="0" w:color="auto"/>
              <w:right w:val="single" w:sz="4" w:space="0" w:color="auto"/>
            </w:tcBorders>
            <w:shd w:val="clear" w:color="auto" w:fill="auto"/>
            <w:noWrap/>
            <w:vAlign w:val="bottom"/>
            <w:hideMark/>
          </w:tcPr>
          <w:p w14:paraId="00340DC1" w14:textId="77777777" w:rsidR="009A7EB1" w:rsidRPr="009A7EB1" w:rsidRDefault="009A7EB1" w:rsidP="009A7EB1">
            <w:pPr>
              <w:pStyle w:val="MDPI11articletype"/>
              <w:rPr>
                <w:i w:val="0"/>
              </w:rPr>
            </w:pPr>
            <w:r w:rsidRPr="009A7EB1">
              <w:rPr>
                <w:i w:val="0"/>
              </w:rPr>
              <w:t>-0.91089315</w:t>
            </w:r>
          </w:p>
        </w:tc>
        <w:tc>
          <w:tcPr>
            <w:tcW w:w="1031" w:type="pct"/>
            <w:tcBorders>
              <w:top w:val="nil"/>
              <w:left w:val="nil"/>
              <w:bottom w:val="single" w:sz="4" w:space="0" w:color="auto"/>
              <w:right w:val="single" w:sz="4" w:space="0" w:color="auto"/>
            </w:tcBorders>
            <w:shd w:val="clear" w:color="auto" w:fill="auto"/>
            <w:noWrap/>
            <w:vAlign w:val="bottom"/>
            <w:hideMark/>
          </w:tcPr>
          <w:p w14:paraId="68004721" w14:textId="77777777" w:rsidR="009A7EB1" w:rsidRPr="009A7EB1" w:rsidRDefault="009A7EB1" w:rsidP="009A7EB1">
            <w:pPr>
              <w:pStyle w:val="MDPI11articletype"/>
              <w:rPr>
                <w:i w:val="0"/>
              </w:rPr>
            </w:pPr>
            <w:r w:rsidRPr="009A7EB1">
              <w:rPr>
                <w:i w:val="0"/>
              </w:rPr>
              <w:t>-0.349717103</w:t>
            </w:r>
          </w:p>
        </w:tc>
      </w:tr>
      <w:tr w:rsidR="009A7EB1" w:rsidRPr="009A7EB1" w14:paraId="768825F2" w14:textId="77777777" w:rsidTr="00202045">
        <w:trPr>
          <w:trHeight w:val="422"/>
          <w:jc w:val="center"/>
        </w:trPr>
        <w:tc>
          <w:tcPr>
            <w:tcW w:w="928" w:type="pct"/>
            <w:tcBorders>
              <w:top w:val="nil"/>
              <w:left w:val="single" w:sz="4" w:space="0" w:color="auto"/>
              <w:bottom w:val="single" w:sz="4" w:space="0" w:color="auto"/>
              <w:right w:val="single" w:sz="4" w:space="0" w:color="auto"/>
            </w:tcBorders>
            <w:shd w:val="clear" w:color="auto" w:fill="auto"/>
            <w:noWrap/>
            <w:vAlign w:val="bottom"/>
            <w:hideMark/>
          </w:tcPr>
          <w:p w14:paraId="6D14444B" w14:textId="77777777" w:rsidR="009A7EB1" w:rsidRPr="009A7EB1" w:rsidRDefault="009A7EB1" w:rsidP="009A7EB1">
            <w:pPr>
              <w:pStyle w:val="MDPI11articletype"/>
              <w:rPr>
                <w:i w:val="0"/>
              </w:rPr>
            </w:pPr>
            <w:r w:rsidRPr="009A7EB1">
              <w:rPr>
                <w:i w:val="0"/>
              </w:rPr>
              <w:t>BAND3</w:t>
            </w:r>
          </w:p>
        </w:tc>
        <w:tc>
          <w:tcPr>
            <w:tcW w:w="978" w:type="pct"/>
            <w:tcBorders>
              <w:top w:val="nil"/>
              <w:left w:val="nil"/>
              <w:bottom w:val="single" w:sz="4" w:space="0" w:color="auto"/>
              <w:right w:val="single" w:sz="4" w:space="0" w:color="auto"/>
            </w:tcBorders>
            <w:shd w:val="clear" w:color="auto" w:fill="auto"/>
            <w:noWrap/>
            <w:vAlign w:val="bottom"/>
            <w:hideMark/>
          </w:tcPr>
          <w:p w14:paraId="3D8CD67A" w14:textId="77777777" w:rsidR="009A7EB1" w:rsidRPr="009A7EB1" w:rsidRDefault="009A7EB1" w:rsidP="009A7EB1">
            <w:pPr>
              <w:pStyle w:val="MDPI11articletype"/>
              <w:rPr>
                <w:i w:val="0"/>
              </w:rPr>
            </w:pPr>
            <w:r w:rsidRPr="009A7EB1">
              <w:rPr>
                <w:i w:val="0"/>
              </w:rPr>
              <w:t>0.490085165</w:t>
            </w:r>
          </w:p>
        </w:tc>
        <w:tc>
          <w:tcPr>
            <w:tcW w:w="1031" w:type="pct"/>
            <w:tcBorders>
              <w:top w:val="nil"/>
              <w:left w:val="nil"/>
              <w:bottom w:val="single" w:sz="4" w:space="0" w:color="auto"/>
              <w:right w:val="single" w:sz="4" w:space="0" w:color="auto"/>
            </w:tcBorders>
            <w:shd w:val="clear" w:color="auto" w:fill="auto"/>
            <w:noWrap/>
            <w:vAlign w:val="bottom"/>
            <w:hideMark/>
          </w:tcPr>
          <w:p w14:paraId="5F0CC914" w14:textId="77777777" w:rsidR="009A7EB1" w:rsidRPr="009A7EB1" w:rsidRDefault="009A7EB1" w:rsidP="009A7EB1">
            <w:pPr>
              <w:pStyle w:val="MDPI11articletype"/>
              <w:rPr>
                <w:i w:val="0"/>
              </w:rPr>
            </w:pPr>
            <w:r w:rsidRPr="009A7EB1">
              <w:rPr>
                <w:i w:val="0"/>
              </w:rPr>
              <w:t>0.871383501</w:t>
            </w:r>
          </w:p>
        </w:tc>
        <w:tc>
          <w:tcPr>
            <w:tcW w:w="1031" w:type="pct"/>
            <w:tcBorders>
              <w:top w:val="nil"/>
              <w:left w:val="nil"/>
              <w:bottom w:val="single" w:sz="4" w:space="0" w:color="auto"/>
              <w:right w:val="single" w:sz="4" w:space="0" w:color="auto"/>
            </w:tcBorders>
            <w:shd w:val="clear" w:color="auto" w:fill="auto"/>
            <w:noWrap/>
            <w:vAlign w:val="bottom"/>
            <w:hideMark/>
          </w:tcPr>
          <w:p w14:paraId="088AFE67" w14:textId="77777777" w:rsidR="009A7EB1" w:rsidRPr="009A7EB1" w:rsidRDefault="009A7EB1" w:rsidP="009A7EB1">
            <w:pPr>
              <w:pStyle w:val="MDPI11articletype"/>
              <w:rPr>
                <w:i w:val="0"/>
              </w:rPr>
            </w:pPr>
            <w:r w:rsidRPr="009A7EB1">
              <w:rPr>
                <w:i w:val="0"/>
              </w:rPr>
              <w:t>0.013866076</w:t>
            </w:r>
          </w:p>
        </w:tc>
        <w:tc>
          <w:tcPr>
            <w:tcW w:w="1031" w:type="pct"/>
            <w:tcBorders>
              <w:top w:val="nil"/>
              <w:left w:val="nil"/>
              <w:bottom w:val="single" w:sz="4" w:space="0" w:color="auto"/>
              <w:right w:val="single" w:sz="4" w:space="0" w:color="auto"/>
            </w:tcBorders>
            <w:shd w:val="clear" w:color="auto" w:fill="auto"/>
            <w:noWrap/>
            <w:vAlign w:val="bottom"/>
            <w:hideMark/>
          </w:tcPr>
          <w:p w14:paraId="574E6BBD" w14:textId="77777777" w:rsidR="009A7EB1" w:rsidRPr="009A7EB1" w:rsidRDefault="009A7EB1" w:rsidP="009A7EB1">
            <w:pPr>
              <w:pStyle w:val="MDPI11articletype"/>
              <w:rPr>
                <w:i w:val="0"/>
              </w:rPr>
            </w:pPr>
            <w:r w:rsidRPr="009A7EB1">
              <w:rPr>
                <w:i w:val="0"/>
              </w:rPr>
              <w:t>0.017749866</w:t>
            </w:r>
          </w:p>
        </w:tc>
      </w:tr>
      <w:tr w:rsidR="009A7EB1" w:rsidRPr="009A7EB1" w14:paraId="5CC1A94A" w14:textId="77777777" w:rsidTr="00202045">
        <w:trPr>
          <w:trHeight w:val="422"/>
          <w:jc w:val="center"/>
        </w:trPr>
        <w:tc>
          <w:tcPr>
            <w:tcW w:w="928" w:type="pct"/>
            <w:tcBorders>
              <w:top w:val="nil"/>
              <w:left w:val="single" w:sz="4" w:space="0" w:color="auto"/>
              <w:bottom w:val="single" w:sz="4" w:space="0" w:color="auto"/>
              <w:right w:val="single" w:sz="4" w:space="0" w:color="auto"/>
            </w:tcBorders>
            <w:shd w:val="clear" w:color="auto" w:fill="auto"/>
            <w:noWrap/>
            <w:vAlign w:val="bottom"/>
            <w:hideMark/>
          </w:tcPr>
          <w:p w14:paraId="6024B185" w14:textId="77777777" w:rsidR="009A7EB1" w:rsidRPr="009A7EB1" w:rsidRDefault="009A7EB1" w:rsidP="009A7EB1">
            <w:pPr>
              <w:pStyle w:val="MDPI11articletype"/>
              <w:rPr>
                <w:i w:val="0"/>
              </w:rPr>
            </w:pPr>
            <w:r w:rsidRPr="009A7EB1">
              <w:rPr>
                <w:i w:val="0"/>
              </w:rPr>
              <w:t>BAND5</w:t>
            </w:r>
          </w:p>
        </w:tc>
        <w:tc>
          <w:tcPr>
            <w:tcW w:w="978" w:type="pct"/>
            <w:tcBorders>
              <w:top w:val="nil"/>
              <w:left w:val="nil"/>
              <w:bottom w:val="single" w:sz="4" w:space="0" w:color="auto"/>
              <w:right w:val="single" w:sz="4" w:space="0" w:color="auto"/>
            </w:tcBorders>
            <w:shd w:val="clear" w:color="auto" w:fill="auto"/>
            <w:noWrap/>
            <w:vAlign w:val="bottom"/>
            <w:hideMark/>
          </w:tcPr>
          <w:p w14:paraId="7ABB17D9" w14:textId="77777777" w:rsidR="009A7EB1" w:rsidRPr="009A7EB1" w:rsidRDefault="009A7EB1" w:rsidP="009A7EB1">
            <w:pPr>
              <w:pStyle w:val="MDPI11articletype"/>
              <w:rPr>
                <w:i w:val="0"/>
              </w:rPr>
            </w:pPr>
            <w:r w:rsidRPr="009A7EB1">
              <w:rPr>
                <w:i w:val="0"/>
              </w:rPr>
              <w:t>0.599822446</w:t>
            </w:r>
          </w:p>
        </w:tc>
        <w:tc>
          <w:tcPr>
            <w:tcW w:w="1031" w:type="pct"/>
            <w:tcBorders>
              <w:top w:val="nil"/>
              <w:left w:val="nil"/>
              <w:bottom w:val="single" w:sz="4" w:space="0" w:color="auto"/>
              <w:right w:val="single" w:sz="4" w:space="0" w:color="auto"/>
            </w:tcBorders>
            <w:shd w:val="clear" w:color="auto" w:fill="auto"/>
            <w:noWrap/>
            <w:vAlign w:val="bottom"/>
            <w:hideMark/>
          </w:tcPr>
          <w:p w14:paraId="768EEC8B" w14:textId="77777777" w:rsidR="009A7EB1" w:rsidRPr="009A7EB1" w:rsidRDefault="009A7EB1" w:rsidP="009A7EB1">
            <w:pPr>
              <w:pStyle w:val="MDPI11articletype"/>
              <w:rPr>
                <w:i w:val="0"/>
              </w:rPr>
            </w:pPr>
            <w:r w:rsidRPr="009A7EB1">
              <w:rPr>
                <w:i w:val="0"/>
              </w:rPr>
              <w:t>-0.331271829</w:t>
            </w:r>
          </w:p>
        </w:tc>
        <w:tc>
          <w:tcPr>
            <w:tcW w:w="1031" w:type="pct"/>
            <w:tcBorders>
              <w:top w:val="nil"/>
              <w:left w:val="nil"/>
              <w:bottom w:val="single" w:sz="4" w:space="0" w:color="auto"/>
              <w:right w:val="single" w:sz="4" w:space="0" w:color="auto"/>
            </w:tcBorders>
            <w:shd w:val="clear" w:color="auto" w:fill="auto"/>
            <w:noWrap/>
            <w:vAlign w:val="bottom"/>
            <w:hideMark/>
          </w:tcPr>
          <w:p w14:paraId="6415957E" w14:textId="77777777" w:rsidR="009A7EB1" w:rsidRPr="009A7EB1" w:rsidRDefault="009A7EB1" w:rsidP="009A7EB1">
            <w:pPr>
              <w:pStyle w:val="MDPI11articletype"/>
              <w:rPr>
                <w:i w:val="0"/>
              </w:rPr>
            </w:pPr>
            <w:r w:rsidRPr="009A7EB1">
              <w:rPr>
                <w:i w:val="0"/>
              </w:rPr>
              <w:t>0.398352705</w:t>
            </w:r>
          </w:p>
        </w:tc>
        <w:tc>
          <w:tcPr>
            <w:tcW w:w="1031" w:type="pct"/>
            <w:tcBorders>
              <w:top w:val="nil"/>
              <w:left w:val="nil"/>
              <w:bottom w:val="single" w:sz="4" w:space="0" w:color="auto"/>
              <w:right w:val="single" w:sz="4" w:space="0" w:color="auto"/>
            </w:tcBorders>
            <w:shd w:val="clear" w:color="auto" w:fill="auto"/>
            <w:noWrap/>
            <w:vAlign w:val="bottom"/>
            <w:hideMark/>
          </w:tcPr>
          <w:p w14:paraId="2B14EC80" w14:textId="77777777" w:rsidR="009A7EB1" w:rsidRPr="009A7EB1" w:rsidRDefault="009A7EB1" w:rsidP="009A7EB1">
            <w:pPr>
              <w:pStyle w:val="MDPI11articletype"/>
              <w:rPr>
                <w:i w:val="0"/>
              </w:rPr>
            </w:pPr>
            <w:r w:rsidRPr="009A7EB1">
              <w:rPr>
                <w:i w:val="0"/>
              </w:rPr>
              <w:t>-0.609743496</w:t>
            </w:r>
          </w:p>
        </w:tc>
      </w:tr>
      <w:tr w:rsidR="009A7EB1" w:rsidRPr="009A7EB1" w14:paraId="6F35ECFB" w14:textId="77777777" w:rsidTr="00202045">
        <w:trPr>
          <w:trHeight w:val="422"/>
          <w:jc w:val="center"/>
        </w:trPr>
        <w:tc>
          <w:tcPr>
            <w:tcW w:w="928" w:type="pct"/>
            <w:tcBorders>
              <w:top w:val="nil"/>
              <w:left w:val="single" w:sz="4" w:space="0" w:color="auto"/>
              <w:bottom w:val="single" w:sz="4" w:space="0" w:color="auto"/>
              <w:right w:val="single" w:sz="4" w:space="0" w:color="auto"/>
            </w:tcBorders>
            <w:shd w:val="clear" w:color="auto" w:fill="auto"/>
            <w:noWrap/>
            <w:vAlign w:val="bottom"/>
            <w:hideMark/>
          </w:tcPr>
          <w:p w14:paraId="0C885DF8" w14:textId="77777777" w:rsidR="009A7EB1" w:rsidRPr="009A7EB1" w:rsidRDefault="009A7EB1" w:rsidP="009A7EB1">
            <w:pPr>
              <w:pStyle w:val="MDPI11articletype"/>
              <w:rPr>
                <w:i w:val="0"/>
              </w:rPr>
            </w:pPr>
            <w:r w:rsidRPr="009A7EB1">
              <w:rPr>
                <w:i w:val="0"/>
              </w:rPr>
              <w:t>BAND7</w:t>
            </w:r>
          </w:p>
        </w:tc>
        <w:tc>
          <w:tcPr>
            <w:tcW w:w="978" w:type="pct"/>
            <w:tcBorders>
              <w:top w:val="nil"/>
              <w:left w:val="nil"/>
              <w:bottom w:val="single" w:sz="4" w:space="0" w:color="auto"/>
              <w:right w:val="single" w:sz="4" w:space="0" w:color="auto"/>
            </w:tcBorders>
            <w:shd w:val="clear" w:color="auto" w:fill="auto"/>
            <w:noWrap/>
            <w:vAlign w:val="bottom"/>
            <w:hideMark/>
          </w:tcPr>
          <w:p w14:paraId="66899DA7" w14:textId="77777777" w:rsidR="009A7EB1" w:rsidRPr="009A7EB1" w:rsidRDefault="009A7EB1" w:rsidP="009A7EB1">
            <w:pPr>
              <w:pStyle w:val="MDPI11articletype"/>
              <w:rPr>
                <w:i w:val="0"/>
              </w:rPr>
            </w:pPr>
            <w:r w:rsidRPr="009A7EB1">
              <w:rPr>
                <w:i w:val="0"/>
              </w:rPr>
              <w:t>0.600213778</w:t>
            </w:r>
          </w:p>
        </w:tc>
        <w:tc>
          <w:tcPr>
            <w:tcW w:w="1031" w:type="pct"/>
            <w:tcBorders>
              <w:top w:val="nil"/>
              <w:left w:val="nil"/>
              <w:bottom w:val="single" w:sz="4" w:space="0" w:color="auto"/>
              <w:right w:val="single" w:sz="4" w:space="0" w:color="auto"/>
            </w:tcBorders>
            <w:shd w:val="clear" w:color="auto" w:fill="auto"/>
            <w:noWrap/>
            <w:vAlign w:val="bottom"/>
            <w:hideMark/>
          </w:tcPr>
          <w:p w14:paraId="4871F01A" w14:textId="77777777" w:rsidR="009A7EB1" w:rsidRPr="009A7EB1" w:rsidRDefault="009A7EB1" w:rsidP="009A7EB1">
            <w:pPr>
              <w:pStyle w:val="MDPI11articletype"/>
              <w:rPr>
                <w:i w:val="0"/>
              </w:rPr>
            </w:pPr>
            <w:r w:rsidRPr="009A7EB1">
              <w:rPr>
                <w:i w:val="0"/>
              </w:rPr>
              <w:t>-0.350358585</w:t>
            </w:r>
          </w:p>
        </w:tc>
        <w:tc>
          <w:tcPr>
            <w:tcW w:w="1031" w:type="pct"/>
            <w:tcBorders>
              <w:top w:val="nil"/>
              <w:left w:val="nil"/>
              <w:bottom w:val="single" w:sz="4" w:space="0" w:color="auto"/>
              <w:right w:val="single" w:sz="4" w:space="0" w:color="auto"/>
            </w:tcBorders>
            <w:shd w:val="clear" w:color="auto" w:fill="auto"/>
            <w:noWrap/>
            <w:vAlign w:val="bottom"/>
            <w:hideMark/>
          </w:tcPr>
          <w:p w14:paraId="5614E684" w14:textId="77777777" w:rsidR="009A7EB1" w:rsidRPr="009A7EB1" w:rsidRDefault="009A7EB1" w:rsidP="009A7EB1">
            <w:pPr>
              <w:pStyle w:val="MDPI11articletype"/>
              <w:rPr>
                <w:i w:val="0"/>
              </w:rPr>
            </w:pPr>
            <w:r w:rsidRPr="009A7EB1">
              <w:rPr>
                <w:i w:val="0"/>
              </w:rPr>
              <w:t>-0.106754502</w:t>
            </w:r>
          </w:p>
        </w:tc>
        <w:tc>
          <w:tcPr>
            <w:tcW w:w="1031" w:type="pct"/>
            <w:tcBorders>
              <w:top w:val="nil"/>
              <w:left w:val="nil"/>
              <w:bottom w:val="single" w:sz="4" w:space="0" w:color="auto"/>
              <w:right w:val="single" w:sz="4" w:space="0" w:color="auto"/>
            </w:tcBorders>
            <w:shd w:val="clear" w:color="auto" w:fill="auto"/>
            <w:noWrap/>
            <w:vAlign w:val="bottom"/>
            <w:hideMark/>
          </w:tcPr>
          <w:p w14:paraId="7ADC4452" w14:textId="77777777" w:rsidR="009A7EB1" w:rsidRPr="009A7EB1" w:rsidRDefault="009A7EB1" w:rsidP="009A7EB1">
            <w:pPr>
              <w:pStyle w:val="MDPI11articletype"/>
              <w:rPr>
                <w:i w:val="0"/>
              </w:rPr>
            </w:pPr>
            <w:r w:rsidRPr="009A7EB1">
              <w:rPr>
                <w:i w:val="0"/>
              </w:rPr>
              <w:t>0.711052571</w:t>
            </w:r>
          </w:p>
        </w:tc>
      </w:tr>
      <w:tr w:rsidR="009A7EB1" w:rsidRPr="009A7EB1" w14:paraId="6518A6CA" w14:textId="77777777" w:rsidTr="00202045">
        <w:trPr>
          <w:trHeight w:val="422"/>
          <w:jc w:val="center"/>
        </w:trPr>
        <w:tc>
          <w:tcPr>
            <w:tcW w:w="928" w:type="pct"/>
            <w:tcBorders>
              <w:top w:val="nil"/>
              <w:left w:val="single" w:sz="4" w:space="0" w:color="auto"/>
              <w:bottom w:val="single" w:sz="4" w:space="0" w:color="auto"/>
              <w:right w:val="single" w:sz="4" w:space="0" w:color="auto"/>
            </w:tcBorders>
            <w:shd w:val="clear" w:color="auto" w:fill="auto"/>
            <w:noWrap/>
            <w:vAlign w:val="bottom"/>
            <w:hideMark/>
          </w:tcPr>
          <w:p w14:paraId="02D1484E" w14:textId="77777777" w:rsidR="009A7EB1" w:rsidRPr="009A7EB1" w:rsidRDefault="009A7EB1" w:rsidP="009A7EB1">
            <w:pPr>
              <w:pStyle w:val="MDPI11articletype"/>
              <w:rPr>
                <w:i w:val="0"/>
              </w:rPr>
            </w:pPr>
            <w:r w:rsidRPr="009A7EB1">
              <w:rPr>
                <w:i w:val="0"/>
              </w:rPr>
              <w:t> </w:t>
            </w:r>
          </w:p>
        </w:tc>
        <w:tc>
          <w:tcPr>
            <w:tcW w:w="978" w:type="pct"/>
            <w:tcBorders>
              <w:top w:val="nil"/>
              <w:left w:val="nil"/>
              <w:bottom w:val="single" w:sz="4" w:space="0" w:color="auto"/>
              <w:right w:val="single" w:sz="4" w:space="0" w:color="auto"/>
            </w:tcBorders>
            <w:shd w:val="clear" w:color="auto" w:fill="auto"/>
            <w:noWrap/>
            <w:vAlign w:val="bottom"/>
            <w:hideMark/>
          </w:tcPr>
          <w:p w14:paraId="31CF9A33" w14:textId="77777777" w:rsidR="009A7EB1" w:rsidRPr="009A7EB1" w:rsidRDefault="009A7EB1" w:rsidP="009A7EB1">
            <w:pPr>
              <w:pStyle w:val="MDPI11articletype"/>
              <w:rPr>
                <w:i w:val="0"/>
              </w:rPr>
            </w:pPr>
            <w:r w:rsidRPr="009A7EB1">
              <w:rPr>
                <w:i w:val="0"/>
              </w:rPr>
              <w:t> </w:t>
            </w:r>
          </w:p>
        </w:tc>
        <w:tc>
          <w:tcPr>
            <w:tcW w:w="1031" w:type="pct"/>
            <w:tcBorders>
              <w:top w:val="nil"/>
              <w:left w:val="nil"/>
              <w:bottom w:val="single" w:sz="4" w:space="0" w:color="auto"/>
              <w:right w:val="single" w:sz="4" w:space="0" w:color="auto"/>
            </w:tcBorders>
            <w:shd w:val="clear" w:color="auto" w:fill="auto"/>
            <w:noWrap/>
            <w:vAlign w:val="bottom"/>
            <w:hideMark/>
          </w:tcPr>
          <w:p w14:paraId="045B6369" w14:textId="77777777" w:rsidR="009A7EB1" w:rsidRPr="009A7EB1" w:rsidRDefault="009A7EB1" w:rsidP="009A7EB1">
            <w:pPr>
              <w:pStyle w:val="MDPI11articletype"/>
              <w:rPr>
                <w:i w:val="0"/>
              </w:rPr>
            </w:pPr>
            <w:r w:rsidRPr="009A7EB1">
              <w:rPr>
                <w:i w:val="0"/>
              </w:rPr>
              <w:t> </w:t>
            </w:r>
          </w:p>
        </w:tc>
        <w:tc>
          <w:tcPr>
            <w:tcW w:w="1031" w:type="pct"/>
            <w:tcBorders>
              <w:top w:val="nil"/>
              <w:left w:val="nil"/>
              <w:bottom w:val="single" w:sz="4" w:space="0" w:color="auto"/>
              <w:right w:val="single" w:sz="4" w:space="0" w:color="auto"/>
            </w:tcBorders>
            <w:shd w:val="clear" w:color="auto" w:fill="auto"/>
            <w:noWrap/>
            <w:vAlign w:val="bottom"/>
            <w:hideMark/>
          </w:tcPr>
          <w:p w14:paraId="41016532" w14:textId="77777777" w:rsidR="009A7EB1" w:rsidRPr="009A7EB1" w:rsidRDefault="009A7EB1" w:rsidP="009A7EB1">
            <w:pPr>
              <w:pStyle w:val="MDPI11articletype"/>
              <w:rPr>
                <w:i w:val="0"/>
              </w:rPr>
            </w:pPr>
            <w:r w:rsidRPr="009A7EB1">
              <w:rPr>
                <w:i w:val="0"/>
              </w:rPr>
              <w:t> </w:t>
            </w:r>
          </w:p>
        </w:tc>
        <w:tc>
          <w:tcPr>
            <w:tcW w:w="1031" w:type="pct"/>
            <w:tcBorders>
              <w:top w:val="nil"/>
              <w:left w:val="nil"/>
              <w:bottom w:val="single" w:sz="4" w:space="0" w:color="auto"/>
              <w:right w:val="single" w:sz="4" w:space="0" w:color="auto"/>
            </w:tcBorders>
            <w:shd w:val="clear" w:color="auto" w:fill="auto"/>
            <w:noWrap/>
            <w:vAlign w:val="bottom"/>
            <w:hideMark/>
          </w:tcPr>
          <w:p w14:paraId="6D9415E3" w14:textId="77777777" w:rsidR="009A7EB1" w:rsidRPr="009A7EB1" w:rsidRDefault="009A7EB1" w:rsidP="009A7EB1">
            <w:pPr>
              <w:pStyle w:val="MDPI11articletype"/>
              <w:rPr>
                <w:i w:val="0"/>
              </w:rPr>
            </w:pPr>
            <w:r w:rsidRPr="009A7EB1">
              <w:rPr>
                <w:i w:val="0"/>
              </w:rPr>
              <w:t> </w:t>
            </w:r>
          </w:p>
        </w:tc>
      </w:tr>
      <w:tr w:rsidR="009A7EB1" w:rsidRPr="009A7EB1" w14:paraId="35498E7B" w14:textId="77777777" w:rsidTr="00202045">
        <w:trPr>
          <w:trHeight w:val="422"/>
          <w:jc w:val="center"/>
        </w:trPr>
        <w:tc>
          <w:tcPr>
            <w:tcW w:w="928" w:type="pct"/>
            <w:tcBorders>
              <w:top w:val="nil"/>
              <w:left w:val="single" w:sz="4" w:space="0" w:color="auto"/>
              <w:bottom w:val="single" w:sz="4" w:space="0" w:color="auto"/>
              <w:right w:val="single" w:sz="4" w:space="0" w:color="auto"/>
            </w:tcBorders>
            <w:shd w:val="clear" w:color="auto" w:fill="auto"/>
            <w:noWrap/>
            <w:vAlign w:val="bottom"/>
            <w:hideMark/>
          </w:tcPr>
          <w:p w14:paraId="7DC38100" w14:textId="28193239" w:rsidR="009A7EB1" w:rsidRPr="009A7EB1" w:rsidRDefault="003571B7" w:rsidP="009A7EB1">
            <w:pPr>
              <w:pStyle w:val="MDPI11articletype"/>
              <w:rPr>
                <w:i w:val="0"/>
              </w:rPr>
            </w:pPr>
            <w:r>
              <w:rPr>
                <w:i w:val="0"/>
              </w:rPr>
              <w:t>EIGENVALUES</w:t>
            </w:r>
          </w:p>
        </w:tc>
        <w:tc>
          <w:tcPr>
            <w:tcW w:w="978" w:type="pct"/>
            <w:tcBorders>
              <w:top w:val="nil"/>
              <w:left w:val="nil"/>
              <w:bottom w:val="single" w:sz="4" w:space="0" w:color="auto"/>
              <w:right w:val="single" w:sz="4" w:space="0" w:color="auto"/>
            </w:tcBorders>
            <w:shd w:val="clear" w:color="auto" w:fill="auto"/>
            <w:noWrap/>
            <w:vAlign w:val="bottom"/>
            <w:hideMark/>
          </w:tcPr>
          <w:p w14:paraId="5038D33C" w14:textId="77777777" w:rsidR="009A7EB1" w:rsidRPr="009A7EB1" w:rsidRDefault="009A7EB1" w:rsidP="009A7EB1">
            <w:pPr>
              <w:pStyle w:val="MDPI11articletype"/>
              <w:rPr>
                <w:i w:val="0"/>
              </w:rPr>
            </w:pPr>
            <w:r w:rsidRPr="009A7EB1">
              <w:rPr>
                <w:i w:val="0"/>
              </w:rPr>
              <w:t>0.000687386</w:t>
            </w:r>
          </w:p>
        </w:tc>
        <w:tc>
          <w:tcPr>
            <w:tcW w:w="1031" w:type="pct"/>
            <w:tcBorders>
              <w:top w:val="nil"/>
              <w:left w:val="nil"/>
              <w:bottom w:val="single" w:sz="4" w:space="0" w:color="auto"/>
              <w:right w:val="single" w:sz="4" w:space="0" w:color="auto"/>
            </w:tcBorders>
            <w:shd w:val="clear" w:color="auto" w:fill="auto"/>
            <w:noWrap/>
            <w:vAlign w:val="bottom"/>
            <w:hideMark/>
          </w:tcPr>
          <w:p w14:paraId="2F0C96EA" w14:textId="77777777" w:rsidR="009A7EB1" w:rsidRPr="009A7EB1" w:rsidRDefault="009A7EB1" w:rsidP="009A7EB1">
            <w:pPr>
              <w:pStyle w:val="MDPI11articletype"/>
              <w:rPr>
                <w:i w:val="0"/>
              </w:rPr>
            </w:pPr>
            <w:r w:rsidRPr="009A7EB1">
              <w:rPr>
                <w:i w:val="0"/>
              </w:rPr>
              <w:t>0.000473588</w:t>
            </w:r>
          </w:p>
        </w:tc>
        <w:tc>
          <w:tcPr>
            <w:tcW w:w="1031" w:type="pct"/>
            <w:tcBorders>
              <w:top w:val="nil"/>
              <w:left w:val="nil"/>
              <w:bottom w:val="single" w:sz="4" w:space="0" w:color="auto"/>
              <w:right w:val="single" w:sz="4" w:space="0" w:color="auto"/>
            </w:tcBorders>
            <w:shd w:val="clear" w:color="auto" w:fill="auto"/>
            <w:noWrap/>
            <w:vAlign w:val="bottom"/>
            <w:hideMark/>
          </w:tcPr>
          <w:p w14:paraId="11065AFD" w14:textId="77777777" w:rsidR="009A7EB1" w:rsidRPr="009A7EB1" w:rsidRDefault="009A7EB1" w:rsidP="009A7EB1">
            <w:pPr>
              <w:pStyle w:val="MDPI11articletype"/>
              <w:rPr>
                <w:i w:val="0"/>
              </w:rPr>
            </w:pPr>
            <w:r w:rsidRPr="009A7EB1">
              <w:rPr>
                <w:i w:val="0"/>
              </w:rPr>
              <w:t>1.09E-05</w:t>
            </w:r>
          </w:p>
        </w:tc>
        <w:tc>
          <w:tcPr>
            <w:tcW w:w="1031" w:type="pct"/>
            <w:tcBorders>
              <w:top w:val="nil"/>
              <w:left w:val="nil"/>
              <w:bottom w:val="single" w:sz="4" w:space="0" w:color="auto"/>
              <w:right w:val="single" w:sz="4" w:space="0" w:color="auto"/>
            </w:tcBorders>
            <w:shd w:val="clear" w:color="auto" w:fill="auto"/>
            <w:noWrap/>
            <w:vAlign w:val="bottom"/>
            <w:hideMark/>
          </w:tcPr>
          <w:p w14:paraId="3BDD566E" w14:textId="77777777" w:rsidR="009A7EB1" w:rsidRPr="009A7EB1" w:rsidRDefault="009A7EB1" w:rsidP="009A7EB1">
            <w:pPr>
              <w:pStyle w:val="MDPI11articletype"/>
              <w:rPr>
                <w:i w:val="0"/>
              </w:rPr>
            </w:pPr>
            <w:r w:rsidRPr="009A7EB1">
              <w:rPr>
                <w:i w:val="0"/>
              </w:rPr>
              <w:t>9.60E-06</w:t>
            </w:r>
          </w:p>
        </w:tc>
      </w:tr>
      <w:tr w:rsidR="009A7EB1" w:rsidRPr="009A7EB1" w14:paraId="2AD8BC60" w14:textId="77777777" w:rsidTr="00202045">
        <w:trPr>
          <w:trHeight w:val="422"/>
          <w:jc w:val="center"/>
        </w:trPr>
        <w:tc>
          <w:tcPr>
            <w:tcW w:w="928" w:type="pct"/>
            <w:tcBorders>
              <w:top w:val="nil"/>
              <w:left w:val="single" w:sz="4" w:space="0" w:color="auto"/>
              <w:bottom w:val="single" w:sz="4" w:space="0" w:color="auto"/>
              <w:right w:val="single" w:sz="4" w:space="0" w:color="auto"/>
            </w:tcBorders>
            <w:shd w:val="clear" w:color="auto" w:fill="auto"/>
            <w:noWrap/>
            <w:vAlign w:val="bottom"/>
            <w:hideMark/>
          </w:tcPr>
          <w:p w14:paraId="61EBDA53" w14:textId="77777777" w:rsidR="009A7EB1" w:rsidRPr="009A7EB1" w:rsidRDefault="009A7EB1" w:rsidP="009A7EB1">
            <w:pPr>
              <w:pStyle w:val="MDPI11articletype"/>
              <w:rPr>
                <w:i w:val="0"/>
              </w:rPr>
            </w:pPr>
            <w:r w:rsidRPr="009A7EB1">
              <w:rPr>
                <w:i w:val="0"/>
              </w:rPr>
              <w:t> </w:t>
            </w:r>
          </w:p>
        </w:tc>
        <w:tc>
          <w:tcPr>
            <w:tcW w:w="978" w:type="pct"/>
            <w:tcBorders>
              <w:top w:val="nil"/>
              <w:left w:val="nil"/>
              <w:bottom w:val="single" w:sz="4" w:space="0" w:color="auto"/>
              <w:right w:val="single" w:sz="4" w:space="0" w:color="auto"/>
            </w:tcBorders>
            <w:shd w:val="clear" w:color="auto" w:fill="auto"/>
            <w:noWrap/>
            <w:vAlign w:val="bottom"/>
            <w:hideMark/>
          </w:tcPr>
          <w:p w14:paraId="30239398" w14:textId="77777777" w:rsidR="009A7EB1" w:rsidRPr="009A7EB1" w:rsidRDefault="009A7EB1" w:rsidP="009A7EB1">
            <w:pPr>
              <w:pStyle w:val="MDPI11articletype"/>
              <w:rPr>
                <w:i w:val="0"/>
              </w:rPr>
            </w:pPr>
            <w:r w:rsidRPr="009A7EB1">
              <w:rPr>
                <w:i w:val="0"/>
              </w:rPr>
              <w:t> </w:t>
            </w:r>
          </w:p>
        </w:tc>
        <w:tc>
          <w:tcPr>
            <w:tcW w:w="1031" w:type="pct"/>
            <w:tcBorders>
              <w:top w:val="nil"/>
              <w:left w:val="nil"/>
              <w:bottom w:val="single" w:sz="4" w:space="0" w:color="auto"/>
              <w:right w:val="single" w:sz="4" w:space="0" w:color="auto"/>
            </w:tcBorders>
            <w:shd w:val="clear" w:color="auto" w:fill="auto"/>
            <w:noWrap/>
            <w:vAlign w:val="bottom"/>
            <w:hideMark/>
          </w:tcPr>
          <w:p w14:paraId="5FE20835" w14:textId="77777777" w:rsidR="009A7EB1" w:rsidRPr="009A7EB1" w:rsidRDefault="009A7EB1" w:rsidP="009A7EB1">
            <w:pPr>
              <w:pStyle w:val="MDPI11articletype"/>
              <w:rPr>
                <w:i w:val="0"/>
              </w:rPr>
            </w:pPr>
            <w:r w:rsidRPr="009A7EB1">
              <w:rPr>
                <w:i w:val="0"/>
              </w:rPr>
              <w:t> </w:t>
            </w:r>
          </w:p>
        </w:tc>
        <w:tc>
          <w:tcPr>
            <w:tcW w:w="1031" w:type="pct"/>
            <w:tcBorders>
              <w:top w:val="nil"/>
              <w:left w:val="nil"/>
              <w:bottom w:val="single" w:sz="4" w:space="0" w:color="auto"/>
              <w:right w:val="single" w:sz="4" w:space="0" w:color="auto"/>
            </w:tcBorders>
            <w:shd w:val="clear" w:color="auto" w:fill="auto"/>
            <w:noWrap/>
            <w:vAlign w:val="bottom"/>
            <w:hideMark/>
          </w:tcPr>
          <w:p w14:paraId="7D61B8DC" w14:textId="77777777" w:rsidR="009A7EB1" w:rsidRPr="009A7EB1" w:rsidRDefault="009A7EB1" w:rsidP="009A7EB1">
            <w:pPr>
              <w:pStyle w:val="MDPI11articletype"/>
              <w:rPr>
                <w:i w:val="0"/>
              </w:rPr>
            </w:pPr>
            <w:r w:rsidRPr="009A7EB1">
              <w:rPr>
                <w:i w:val="0"/>
              </w:rPr>
              <w:t> </w:t>
            </w:r>
          </w:p>
        </w:tc>
        <w:tc>
          <w:tcPr>
            <w:tcW w:w="1031" w:type="pct"/>
            <w:tcBorders>
              <w:top w:val="nil"/>
              <w:left w:val="nil"/>
              <w:bottom w:val="single" w:sz="4" w:space="0" w:color="auto"/>
              <w:right w:val="single" w:sz="4" w:space="0" w:color="auto"/>
            </w:tcBorders>
            <w:shd w:val="clear" w:color="auto" w:fill="auto"/>
            <w:noWrap/>
            <w:vAlign w:val="bottom"/>
            <w:hideMark/>
          </w:tcPr>
          <w:p w14:paraId="28FDC76F" w14:textId="77777777" w:rsidR="009A7EB1" w:rsidRPr="009A7EB1" w:rsidRDefault="009A7EB1" w:rsidP="009A7EB1">
            <w:pPr>
              <w:pStyle w:val="MDPI11articletype"/>
              <w:rPr>
                <w:i w:val="0"/>
              </w:rPr>
            </w:pPr>
            <w:r w:rsidRPr="009A7EB1">
              <w:rPr>
                <w:i w:val="0"/>
              </w:rPr>
              <w:t> </w:t>
            </w:r>
          </w:p>
        </w:tc>
      </w:tr>
      <w:tr w:rsidR="009A7EB1" w:rsidRPr="009A7EB1" w14:paraId="595D4BEB" w14:textId="77777777" w:rsidTr="00202045">
        <w:trPr>
          <w:trHeight w:val="422"/>
          <w:jc w:val="center"/>
        </w:trPr>
        <w:tc>
          <w:tcPr>
            <w:tcW w:w="928" w:type="pct"/>
            <w:tcBorders>
              <w:top w:val="nil"/>
              <w:left w:val="single" w:sz="4" w:space="0" w:color="auto"/>
              <w:bottom w:val="single" w:sz="4" w:space="0" w:color="auto"/>
              <w:right w:val="single" w:sz="4" w:space="0" w:color="auto"/>
            </w:tcBorders>
            <w:shd w:val="clear" w:color="auto" w:fill="auto"/>
            <w:noWrap/>
            <w:vAlign w:val="bottom"/>
            <w:hideMark/>
          </w:tcPr>
          <w:p w14:paraId="57BF7A8D" w14:textId="62051FDE" w:rsidR="009A7EB1" w:rsidRPr="009A7EB1" w:rsidRDefault="003571B7" w:rsidP="009A7EB1">
            <w:pPr>
              <w:pStyle w:val="MDPI11articletype"/>
              <w:rPr>
                <w:i w:val="0"/>
              </w:rPr>
            </w:pPr>
            <w:r>
              <w:rPr>
                <w:i w:val="0"/>
              </w:rPr>
              <w:t>EIGENVALUES</w:t>
            </w:r>
            <w:r w:rsidR="009A7EB1" w:rsidRPr="009A7EB1">
              <w:rPr>
                <w:i w:val="0"/>
              </w:rPr>
              <w:t xml:space="preserve"> </w:t>
            </w:r>
          </w:p>
          <w:p w14:paraId="67CD5E98" w14:textId="77777777" w:rsidR="009A7EB1" w:rsidRPr="009A7EB1" w:rsidRDefault="009A7EB1" w:rsidP="009A7EB1">
            <w:pPr>
              <w:pStyle w:val="MDPI11articletype"/>
              <w:rPr>
                <w:i w:val="0"/>
              </w:rPr>
            </w:pPr>
            <w:r w:rsidRPr="009A7EB1">
              <w:rPr>
                <w:i w:val="0"/>
              </w:rPr>
              <w:t>PERCENTAGE</w:t>
            </w:r>
          </w:p>
        </w:tc>
        <w:tc>
          <w:tcPr>
            <w:tcW w:w="978" w:type="pct"/>
            <w:tcBorders>
              <w:top w:val="nil"/>
              <w:left w:val="nil"/>
              <w:bottom w:val="single" w:sz="4" w:space="0" w:color="auto"/>
              <w:right w:val="single" w:sz="4" w:space="0" w:color="auto"/>
            </w:tcBorders>
            <w:shd w:val="clear" w:color="auto" w:fill="auto"/>
            <w:noWrap/>
            <w:vAlign w:val="bottom"/>
            <w:hideMark/>
          </w:tcPr>
          <w:p w14:paraId="4CB2D239" w14:textId="77777777" w:rsidR="009A7EB1" w:rsidRPr="009A7EB1" w:rsidRDefault="009A7EB1" w:rsidP="009A7EB1">
            <w:pPr>
              <w:pStyle w:val="MDPI11articletype"/>
              <w:rPr>
                <w:i w:val="0"/>
              </w:rPr>
            </w:pPr>
            <w:r w:rsidRPr="009A7EB1">
              <w:rPr>
                <w:i w:val="0"/>
              </w:rPr>
              <w:t>58.18233636</w:t>
            </w:r>
          </w:p>
        </w:tc>
        <w:tc>
          <w:tcPr>
            <w:tcW w:w="1031" w:type="pct"/>
            <w:tcBorders>
              <w:top w:val="nil"/>
              <w:left w:val="nil"/>
              <w:bottom w:val="single" w:sz="4" w:space="0" w:color="auto"/>
              <w:right w:val="single" w:sz="4" w:space="0" w:color="auto"/>
            </w:tcBorders>
            <w:shd w:val="clear" w:color="auto" w:fill="auto"/>
            <w:noWrap/>
            <w:vAlign w:val="bottom"/>
            <w:hideMark/>
          </w:tcPr>
          <w:p w14:paraId="0337A8DB" w14:textId="77777777" w:rsidR="009A7EB1" w:rsidRPr="009A7EB1" w:rsidRDefault="009A7EB1" w:rsidP="009A7EB1">
            <w:pPr>
              <w:pStyle w:val="MDPI11articletype"/>
              <w:rPr>
                <w:i w:val="0"/>
              </w:rPr>
            </w:pPr>
            <w:r w:rsidRPr="009A7EB1">
              <w:rPr>
                <w:i w:val="0"/>
              </w:rPr>
              <w:t>40.08590323</w:t>
            </w:r>
          </w:p>
        </w:tc>
        <w:tc>
          <w:tcPr>
            <w:tcW w:w="1031" w:type="pct"/>
            <w:tcBorders>
              <w:top w:val="nil"/>
              <w:left w:val="nil"/>
              <w:bottom w:val="single" w:sz="4" w:space="0" w:color="auto"/>
              <w:right w:val="single" w:sz="4" w:space="0" w:color="auto"/>
            </w:tcBorders>
            <w:shd w:val="clear" w:color="auto" w:fill="auto"/>
            <w:noWrap/>
            <w:vAlign w:val="bottom"/>
            <w:hideMark/>
          </w:tcPr>
          <w:p w14:paraId="09558C5D" w14:textId="77777777" w:rsidR="009A7EB1" w:rsidRPr="009A7EB1" w:rsidRDefault="009A7EB1" w:rsidP="009A7EB1">
            <w:pPr>
              <w:pStyle w:val="MDPI11articletype"/>
              <w:rPr>
                <w:i w:val="0"/>
              </w:rPr>
            </w:pPr>
            <w:r w:rsidRPr="009A7EB1">
              <w:rPr>
                <w:i w:val="0"/>
              </w:rPr>
              <w:t>0.918930573</w:t>
            </w:r>
          </w:p>
        </w:tc>
        <w:tc>
          <w:tcPr>
            <w:tcW w:w="1031" w:type="pct"/>
            <w:tcBorders>
              <w:top w:val="nil"/>
              <w:left w:val="nil"/>
              <w:bottom w:val="single" w:sz="4" w:space="0" w:color="auto"/>
              <w:right w:val="single" w:sz="4" w:space="0" w:color="auto"/>
            </w:tcBorders>
            <w:shd w:val="clear" w:color="auto" w:fill="auto"/>
            <w:noWrap/>
            <w:vAlign w:val="bottom"/>
            <w:hideMark/>
          </w:tcPr>
          <w:p w14:paraId="31F6851C" w14:textId="77777777" w:rsidR="009A7EB1" w:rsidRPr="009A7EB1" w:rsidRDefault="009A7EB1" w:rsidP="009A7EB1">
            <w:pPr>
              <w:pStyle w:val="MDPI11articletype"/>
              <w:rPr>
                <w:i w:val="0"/>
              </w:rPr>
            </w:pPr>
            <w:r w:rsidRPr="009A7EB1">
              <w:rPr>
                <w:i w:val="0"/>
              </w:rPr>
              <w:t>0.812829833</w:t>
            </w:r>
          </w:p>
        </w:tc>
      </w:tr>
    </w:tbl>
    <w:p w14:paraId="6B364F45" w14:textId="470A6E1E" w:rsidR="009A7EB1" w:rsidRPr="009A7EB1" w:rsidRDefault="009A7EB1" w:rsidP="009A7EB1">
      <w:pPr>
        <w:pStyle w:val="MDPI11articletype"/>
        <w:rPr>
          <w:iCs/>
        </w:rPr>
      </w:pPr>
      <w:r w:rsidRPr="009A7EB1">
        <w:rPr>
          <w:iCs/>
        </w:rPr>
        <w:t xml:space="preserve">. </w:t>
      </w:r>
    </w:p>
    <w:p w14:paraId="1D8C0AF2" w14:textId="762F48E4" w:rsidR="009A7EB1" w:rsidRPr="009A7EB1" w:rsidRDefault="00247821" w:rsidP="009A7EB1">
      <w:pPr>
        <w:pStyle w:val="MDPI11articletype"/>
        <w:rPr>
          <w:iCs/>
        </w:rPr>
      </w:pPr>
      <w:r w:rsidRPr="009A7EB1">
        <w:rPr>
          <w:iCs/>
          <w:noProof/>
          <w:lang w:val="en-GB"/>
        </w:rPr>
        <w:drawing>
          <wp:anchor distT="0" distB="0" distL="114300" distR="114300" simplePos="0" relativeHeight="251674624" behindDoc="1" locked="0" layoutInCell="1" allowOverlap="1" wp14:anchorId="2F7DFC9F" wp14:editId="02DF5A3D">
            <wp:simplePos x="0" y="0"/>
            <wp:positionH relativeFrom="margin">
              <wp:align>left</wp:align>
            </wp:positionH>
            <wp:positionV relativeFrom="paragraph">
              <wp:posOffset>13970</wp:posOffset>
            </wp:positionV>
            <wp:extent cx="3350260" cy="3025140"/>
            <wp:effectExtent l="0" t="0" r="2540" b="3810"/>
            <wp:wrapTight wrapText="bothSides">
              <wp:wrapPolygon edited="0">
                <wp:start x="0" y="0"/>
                <wp:lineTo x="0" y="21491"/>
                <wp:lineTo x="21494" y="21491"/>
                <wp:lineTo x="21494" y="0"/>
                <wp:lineTo x="0" y="0"/>
              </wp:wrapPolygon>
            </wp:wrapTight>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353946" cy="3028468"/>
                    </a:xfrm>
                    <a:prstGeom prst="rect">
                      <a:avLst/>
                    </a:prstGeom>
                  </pic:spPr>
                </pic:pic>
              </a:graphicData>
            </a:graphic>
            <wp14:sizeRelH relativeFrom="page">
              <wp14:pctWidth>0</wp14:pctWidth>
            </wp14:sizeRelH>
            <wp14:sizeRelV relativeFrom="page">
              <wp14:pctHeight>0</wp14:pctHeight>
            </wp14:sizeRelV>
          </wp:anchor>
        </w:drawing>
      </w:r>
      <w:r w:rsidR="009A7EB1" w:rsidRPr="009A7EB1">
        <w:rPr>
          <w:iCs/>
          <w:noProof/>
          <w:lang w:val="en-GB"/>
        </w:rPr>
        <mc:AlternateContent>
          <mc:Choice Requires="wps">
            <w:drawing>
              <wp:anchor distT="0" distB="0" distL="114300" distR="114300" simplePos="0" relativeHeight="251676672" behindDoc="0" locked="0" layoutInCell="1" allowOverlap="1" wp14:anchorId="35A94DD5" wp14:editId="3B1BAC16">
                <wp:simplePos x="0" y="0"/>
                <wp:positionH relativeFrom="column">
                  <wp:posOffset>2551372</wp:posOffset>
                </wp:positionH>
                <wp:positionV relativeFrom="paragraph">
                  <wp:posOffset>48260</wp:posOffset>
                </wp:positionV>
                <wp:extent cx="242455" cy="247650"/>
                <wp:effectExtent l="0" t="0" r="24765" b="19050"/>
                <wp:wrapNone/>
                <wp:docPr id="32" name="Text Box 32"/>
                <wp:cNvGraphicFramePr/>
                <a:graphic xmlns:a="http://schemas.openxmlformats.org/drawingml/2006/main">
                  <a:graphicData uri="http://schemas.microsoft.com/office/word/2010/wordprocessingShape">
                    <wps:wsp>
                      <wps:cNvSpPr txBox="1"/>
                      <wps:spPr>
                        <a:xfrm>
                          <a:off x="0" y="0"/>
                          <a:ext cx="242455" cy="247650"/>
                        </a:xfrm>
                        <a:prstGeom prst="rect">
                          <a:avLst/>
                        </a:prstGeom>
                        <a:solidFill>
                          <a:sysClr val="window" lastClr="FFFFFF"/>
                        </a:solidFill>
                        <a:ln w="6350">
                          <a:solidFill>
                            <a:prstClr val="black"/>
                          </a:solidFill>
                        </a:ln>
                      </wps:spPr>
                      <wps:txbx>
                        <w:txbxContent>
                          <w:p w14:paraId="7D8C1D81" w14:textId="77777777" w:rsidR="009A7EB1" w:rsidRPr="005064C4" w:rsidRDefault="009A7EB1" w:rsidP="009A7EB1">
                            <w:pPr>
                              <w:rPr>
                                <w:rFonts w:ascii="Times New Roman" w:hAnsi="Times New Roman"/>
                                <w:sz w:val="28"/>
                                <w:szCs w:val="28"/>
                              </w:rP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94DD5" id="Text Box 32" o:spid="_x0000_s1043" type="#_x0000_t202" style="position:absolute;margin-left:200.9pt;margin-top:3.8pt;width:19.1pt;height:1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" fillcolor="window" strokeweight=".5pt">
                <v:textbox>
                  <w:txbxContent>
                    <w:p w14:paraId="7D8C1D81" w14:textId="77777777" w:rsidR="009A7EB1" w:rsidRPr="005064C4" w:rsidRDefault="009A7EB1" w:rsidP="009A7EB1">
                      <w:pPr>
                        <w:rPr>
                          <w:rFonts w:ascii="Times New Roman" w:hAnsi="Times New Roman"/>
                          <w:sz w:val="28"/>
                          <w:szCs w:val="28"/>
                        </w:rPr>
                      </w:pPr>
                      <w:r>
                        <w:t>b</w:t>
                      </w:r>
                    </w:p>
                  </w:txbxContent>
                </v:textbox>
              </v:shape>
            </w:pict>
          </mc:Fallback>
        </mc:AlternateContent>
      </w:r>
      <w:r w:rsidR="009A7EB1" w:rsidRPr="009A7EB1">
        <w:rPr>
          <w:iCs/>
          <w:noProof/>
          <w:lang w:val="en-GB"/>
        </w:rPr>
        <mc:AlternateContent>
          <mc:Choice Requires="wps">
            <w:drawing>
              <wp:anchor distT="0" distB="0" distL="114300" distR="114300" simplePos="0" relativeHeight="251675648" behindDoc="0" locked="0" layoutInCell="1" allowOverlap="1" wp14:anchorId="7457E19F" wp14:editId="6A778B44">
                <wp:simplePos x="0" y="0"/>
                <wp:positionH relativeFrom="column">
                  <wp:posOffset>-438150</wp:posOffset>
                </wp:positionH>
                <wp:positionV relativeFrom="paragraph">
                  <wp:posOffset>49530</wp:posOffset>
                </wp:positionV>
                <wp:extent cx="276225" cy="247650"/>
                <wp:effectExtent l="0" t="0" r="28575" b="19050"/>
                <wp:wrapNone/>
                <wp:docPr id="31" name="Text Box 31"/>
                <wp:cNvGraphicFramePr/>
                <a:graphic xmlns:a="http://schemas.openxmlformats.org/drawingml/2006/main">
                  <a:graphicData uri="http://schemas.microsoft.com/office/word/2010/wordprocessingShape">
                    <wps:wsp>
                      <wps:cNvSpPr txBox="1"/>
                      <wps:spPr>
                        <a:xfrm>
                          <a:off x="0" y="0"/>
                          <a:ext cx="276225" cy="247650"/>
                        </a:xfrm>
                        <a:prstGeom prst="rect">
                          <a:avLst/>
                        </a:prstGeom>
                        <a:solidFill>
                          <a:sysClr val="window" lastClr="FFFFFF"/>
                        </a:solidFill>
                        <a:ln w="6350">
                          <a:solidFill>
                            <a:prstClr val="black"/>
                          </a:solidFill>
                        </a:ln>
                      </wps:spPr>
                      <wps:txbx>
                        <w:txbxContent>
                          <w:p w14:paraId="0354DDFF" w14:textId="77777777" w:rsidR="009A7EB1" w:rsidRPr="001A506D" w:rsidRDefault="009A7EB1" w:rsidP="009A7EB1">
                            <w:pPr>
                              <w:rPr>
                                <w:rFonts w:ascii="Times New Roman" w:hAnsi="Times New Roman"/>
                                <w:sz w:val="28"/>
                                <w:szCs w:val="28"/>
                              </w:rPr>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457E19F" id="Text Box 31" o:spid="_x0000_s1044" type="#_x0000_t202" style="position:absolute;margin-left:-34.5pt;margin-top:3.9pt;width:21.75pt;height:19.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" fillcolor="window" strokeweight=".5pt">
                <v:textbox>
                  <w:txbxContent>
                    <w:p w14:paraId="0354DDFF" w14:textId="77777777" w:rsidR="009A7EB1" w:rsidRPr="001A506D" w:rsidRDefault="009A7EB1" w:rsidP="009A7EB1">
                      <w:pPr>
                        <w:rPr>
                          <w:rFonts w:ascii="Times New Roman" w:hAnsi="Times New Roman"/>
                          <w:sz w:val="28"/>
                          <w:szCs w:val="28"/>
                        </w:rPr>
                      </w:pPr>
                      <w:r>
                        <w:t>a</w:t>
                      </w:r>
                    </w:p>
                  </w:txbxContent>
                </v:textbox>
              </v:shape>
            </w:pict>
          </mc:Fallback>
        </mc:AlternateContent>
      </w:r>
      <w:r w:rsidR="009A7EB1" w:rsidRPr="009A7EB1">
        <w:rPr>
          <w:iCs/>
        </w:rPr>
        <w:t xml:space="preserve">  </w:t>
      </w:r>
      <w:r w:rsidRPr="009A7EB1">
        <w:rPr>
          <w:iCs/>
          <w:noProof/>
          <w:lang w:val="en-GB"/>
        </w:rPr>
        <w:drawing>
          <wp:inline distT="0" distB="0" distL="0" distR="0" wp14:anchorId="648CE3E1" wp14:editId="08F9E810">
            <wp:extent cx="3104248" cy="3025140"/>
            <wp:effectExtent l="0" t="0" r="1270" b="381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158558" cy="3078066"/>
                    </a:xfrm>
                    <a:prstGeom prst="rect">
                      <a:avLst/>
                    </a:prstGeom>
                  </pic:spPr>
                </pic:pic>
              </a:graphicData>
            </a:graphic>
          </wp:inline>
        </w:drawing>
      </w:r>
    </w:p>
    <w:p w14:paraId="208CA994" w14:textId="06D84474" w:rsidR="009A7EB1" w:rsidRPr="009A7EB1" w:rsidRDefault="009A7EB1" w:rsidP="009A7EB1">
      <w:pPr>
        <w:pStyle w:val="MDPI11articletype"/>
        <w:rPr>
          <w:i w:val="0"/>
        </w:rPr>
      </w:pPr>
      <w:bookmarkStart w:id="33" w:name="_Toc514121375"/>
      <w:r w:rsidRPr="009A7EB1">
        <w:rPr>
          <w:i w:val="0"/>
        </w:rPr>
        <w:t>Figure 4.6 - Principal Component images from ASTER data for alunite minerals (a) PC1 image showing areas of alunite as bright pixels’ dark shows forest, (b)PC3 image where alunite minerals are represented as purple, red represents settlements, lime-green shows vegetation</w:t>
      </w:r>
      <w:r w:rsidR="003571B7">
        <w:rPr>
          <w:i w:val="0"/>
        </w:rPr>
        <w:t>,</w:t>
      </w:r>
      <w:r w:rsidRPr="009A7EB1">
        <w:rPr>
          <w:i w:val="0"/>
        </w:rPr>
        <w:t xml:space="preserve"> and navy-blue represent </w:t>
      </w:r>
      <w:r w:rsidR="003571B7">
        <w:rPr>
          <w:i w:val="0"/>
        </w:rPr>
        <w:t xml:space="preserve">a </w:t>
      </w:r>
      <w:r w:rsidRPr="009A7EB1">
        <w:rPr>
          <w:i w:val="0"/>
        </w:rPr>
        <w:t>forest.</w:t>
      </w:r>
      <w:bookmarkEnd w:id="33"/>
    </w:p>
    <w:p w14:paraId="4F524711" w14:textId="4318B1B3" w:rsidR="009A7EB1" w:rsidRPr="009A7EB1" w:rsidRDefault="009A7EB1" w:rsidP="009A7EB1">
      <w:pPr>
        <w:pStyle w:val="MDPI11articletype"/>
        <w:rPr>
          <w:iCs/>
        </w:rPr>
      </w:pPr>
    </w:p>
    <w:bookmarkStart w:id="34" w:name="_Toc514121376"/>
    <w:p w14:paraId="227D28C6" w14:textId="2565E603" w:rsidR="009A7EB1" w:rsidRPr="009A7EB1" w:rsidRDefault="00247821" w:rsidP="009A7EB1">
      <w:pPr>
        <w:pStyle w:val="MDPI11articletype"/>
        <w:rPr>
          <w:iCs/>
        </w:rPr>
      </w:pPr>
      <w:r w:rsidRPr="009A7EB1">
        <w:rPr>
          <w:iCs/>
          <w:noProof/>
          <w:lang w:val="en-GB"/>
        </w:rPr>
        <mc:AlternateContent>
          <mc:Choice Requires="wps">
            <w:drawing>
              <wp:anchor distT="0" distB="0" distL="114300" distR="114300" simplePos="0" relativeHeight="251684864" behindDoc="0" locked="0" layoutInCell="1" allowOverlap="1" wp14:anchorId="56F7A2E7" wp14:editId="7DA7E5FE">
                <wp:simplePos x="0" y="0"/>
                <wp:positionH relativeFrom="margin">
                  <wp:align>left</wp:align>
                </wp:positionH>
                <wp:positionV relativeFrom="paragraph">
                  <wp:posOffset>96898</wp:posOffset>
                </wp:positionV>
                <wp:extent cx="284384" cy="250166"/>
                <wp:effectExtent l="0" t="0" r="20955" b="17145"/>
                <wp:wrapNone/>
                <wp:docPr id="39" name="Text Box 39"/>
                <wp:cNvGraphicFramePr/>
                <a:graphic xmlns:a="http://schemas.openxmlformats.org/drawingml/2006/main">
                  <a:graphicData uri="http://schemas.microsoft.com/office/word/2010/wordprocessingShape">
                    <wps:wsp>
                      <wps:cNvSpPr txBox="1"/>
                      <wps:spPr>
                        <a:xfrm>
                          <a:off x="0" y="0"/>
                          <a:ext cx="284384" cy="250166"/>
                        </a:xfrm>
                        <a:prstGeom prst="rect">
                          <a:avLst/>
                        </a:prstGeom>
                        <a:ln/>
                      </wps:spPr>
                      <wps:style>
                        <a:lnRef idx="2">
                          <a:schemeClr val="dk1"/>
                        </a:lnRef>
                        <a:fillRef idx="1">
                          <a:schemeClr val="lt1"/>
                        </a:fillRef>
                        <a:effectRef idx="0">
                          <a:schemeClr val="dk1"/>
                        </a:effectRef>
                        <a:fontRef idx="minor">
                          <a:schemeClr val="dk1"/>
                        </a:fontRef>
                      </wps:style>
                      <wps:txbx>
                        <w:txbxContent>
                          <w:p w14:paraId="30D7CB13" w14:textId="77777777" w:rsidR="009A7EB1" w:rsidRPr="00366C02" w:rsidRDefault="009A7EB1" w:rsidP="009A7EB1">
                            <w:pPr>
                              <w:rPr>
                                <w:rFonts w:ascii="Times New Roman" w:hAnsi="Times New Roman"/>
                                <w:sz w:val="24"/>
                                <w:szCs w:val="24"/>
                              </w:rPr>
                            </w:pPr>
                            <w:r w:rsidRPr="00366C02">
                              <w:rPr>
                                <w:rFonts w:ascii="Times New Roman" w:hAnsi="Times New Roman"/>
                                <w:sz w:val="24"/>
                                <w:szCs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F7A2E7" id="Text Box 39" o:spid="_x0000_s1045" type="#_x0000_t202" style="position:absolute;margin-left:0;margin-top:7.65pt;width:22.4pt;height:19.7pt;z-index:2516848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" fillcolor="white [3201]" strokecolor="black [3200]" strokeweight="1pt">
                <v:textbox>
                  <w:txbxContent>
                    <w:p w14:paraId="30D7CB13" w14:textId="77777777" w:rsidR="009A7EB1" w:rsidRPr="00366C02" w:rsidRDefault="009A7EB1" w:rsidP="009A7EB1">
                      <w:pPr>
                        <w:rPr>
                          <w:rFonts w:ascii="Times New Roman" w:hAnsi="Times New Roman"/>
                          <w:sz w:val="24"/>
                          <w:szCs w:val="24"/>
                        </w:rPr>
                      </w:pPr>
                      <w:r w:rsidRPr="00366C02">
                        <w:rPr>
                          <w:rFonts w:ascii="Times New Roman" w:hAnsi="Times New Roman"/>
                          <w:sz w:val="24"/>
                          <w:szCs w:val="24"/>
                        </w:rPr>
                        <w:t>a</w:t>
                      </w:r>
                    </w:p>
                  </w:txbxContent>
                </v:textbox>
                <w10:wrap anchorx="margin"/>
              </v:shape>
            </w:pict>
          </mc:Fallback>
        </mc:AlternateContent>
      </w:r>
      <w:r w:rsidRPr="009A7EB1">
        <w:rPr>
          <w:iCs/>
          <w:noProof/>
          <w:lang w:val="en-GB"/>
        </w:rPr>
        <w:drawing>
          <wp:anchor distT="0" distB="0" distL="114300" distR="114300" simplePos="0" relativeHeight="251682816" behindDoc="1" locked="0" layoutInCell="1" allowOverlap="1" wp14:anchorId="3BB504DF" wp14:editId="5EDB7508">
            <wp:simplePos x="0" y="0"/>
            <wp:positionH relativeFrom="column">
              <wp:posOffset>428017</wp:posOffset>
            </wp:positionH>
            <wp:positionV relativeFrom="paragraph">
              <wp:posOffset>37181</wp:posOffset>
            </wp:positionV>
            <wp:extent cx="2922270" cy="3068320"/>
            <wp:effectExtent l="0" t="0" r="0" b="0"/>
            <wp:wrapTight wrapText="bothSides">
              <wp:wrapPolygon edited="0">
                <wp:start x="0" y="0"/>
                <wp:lineTo x="0" y="21457"/>
                <wp:lineTo x="21403" y="21457"/>
                <wp:lineTo x="21403"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22270" cy="3068320"/>
                    </a:xfrm>
                    <a:prstGeom prst="rect">
                      <a:avLst/>
                    </a:prstGeom>
                    <a:noFill/>
                  </pic:spPr>
                </pic:pic>
              </a:graphicData>
            </a:graphic>
            <wp14:sizeRelH relativeFrom="page">
              <wp14:pctWidth>0</wp14:pctWidth>
            </wp14:sizeRelH>
            <wp14:sizeRelV relativeFrom="page">
              <wp14:pctHeight>0</wp14:pctHeight>
            </wp14:sizeRelV>
          </wp:anchor>
        </w:drawing>
      </w:r>
      <w:r w:rsidRPr="009A7EB1">
        <w:rPr>
          <w:iCs/>
          <w:noProof/>
          <w:lang w:val="en-GB"/>
        </w:rPr>
        <w:drawing>
          <wp:anchor distT="0" distB="0" distL="114300" distR="114300" simplePos="0" relativeHeight="251683840" behindDoc="1" locked="0" layoutInCell="1" allowOverlap="1" wp14:anchorId="03AC6807" wp14:editId="454DECB8">
            <wp:simplePos x="0" y="0"/>
            <wp:positionH relativeFrom="column">
              <wp:posOffset>3438011</wp:posOffset>
            </wp:positionH>
            <wp:positionV relativeFrom="paragraph">
              <wp:posOffset>37181</wp:posOffset>
            </wp:positionV>
            <wp:extent cx="2825115" cy="3068320"/>
            <wp:effectExtent l="0" t="0" r="0" b="0"/>
            <wp:wrapTight wrapText="bothSides">
              <wp:wrapPolygon edited="0">
                <wp:start x="0" y="0"/>
                <wp:lineTo x="0" y="21457"/>
                <wp:lineTo x="21411" y="21457"/>
                <wp:lineTo x="21411"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25115" cy="3068320"/>
                    </a:xfrm>
                    <a:prstGeom prst="rect">
                      <a:avLst/>
                    </a:prstGeom>
                    <a:noFill/>
                  </pic:spPr>
                </pic:pic>
              </a:graphicData>
            </a:graphic>
            <wp14:sizeRelH relativeFrom="page">
              <wp14:pctWidth>0</wp14:pctWidth>
            </wp14:sizeRelH>
            <wp14:sizeRelV relativeFrom="page">
              <wp14:pctHeight>0</wp14:pctHeight>
            </wp14:sizeRelV>
          </wp:anchor>
        </w:drawing>
      </w:r>
      <w:r w:rsidRPr="009A7EB1">
        <w:rPr>
          <w:iCs/>
          <w:noProof/>
          <w:lang w:val="en-GB"/>
        </w:rPr>
        <mc:AlternateContent>
          <mc:Choice Requires="wps">
            <w:drawing>
              <wp:anchor distT="0" distB="0" distL="114300" distR="114300" simplePos="0" relativeHeight="251685888" behindDoc="0" locked="0" layoutInCell="1" allowOverlap="1" wp14:anchorId="0726AF4F" wp14:editId="635C6B00">
                <wp:simplePos x="0" y="0"/>
                <wp:positionH relativeFrom="column">
                  <wp:posOffset>2598312</wp:posOffset>
                </wp:positionH>
                <wp:positionV relativeFrom="paragraph">
                  <wp:posOffset>19685</wp:posOffset>
                </wp:positionV>
                <wp:extent cx="267419" cy="249555"/>
                <wp:effectExtent l="0" t="0" r="18415" b="17145"/>
                <wp:wrapNone/>
                <wp:docPr id="41" name="Text Box 41"/>
                <wp:cNvGraphicFramePr/>
                <a:graphic xmlns:a="http://schemas.openxmlformats.org/drawingml/2006/main">
                  <a:graphicData uri="http://schemas.microsoft.com/office/word/2010/wordprocessingShape">
                    <wps:wsp>
                      <wps:cNvSpPr txBox="1"/>
                      <wps:spPr>
                        <a:xfrm>
                          <a:off x="0" y="0"/>
                          <a:ext cx="267419" cy="249555"/>
                        </a:xfrm>
                        <a:prstGeom prst="rect">
                          <a:avLst/>
                        </a:prstGeom>
                        <a:ln/>
                      </wps:spPr>
                      <wps:style>
                        <a:lnRef idx="2">
                          <a:schemeClr val="dk1"/>
                        </a:lnRef>
                        <a:fillRef idx="1">
                          <a:schemeClr val="lt1"/>
                        </a:fillRef>
                        <a:effectRef idx="0">
                          <a:schemeClr val="dk1"/>
                        </a:effectRef>
                        <a:fontRef idx="minor">
                          <a:schemeClr val="dk1"/>
                        </a:fontRef>
                      </wps:style>
                      <wps:txbx>
                        <w:txbxContent>
                          <w:p w14:paraId="69D52420" w14:textId="77777777" w:rsidR="009A7EB1" w:rsidRPr="00366C02" w:rsidRDefault="009A7EB1" w:rsidP="009A7EB1">
                            <w:pPr>
                              <w:rPr>
                                <w:rFonts w:ascii="Times New Roman" w:hAnsi="Times New Roman"/>
                                <w:sz w:val="24"/>
                                <w:szCs w:val="24"/>
                              </w:rP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26AF4F" id="Text Box 41" o:spid="_x0000_s1046" type="#_x0000_t202" style="position:absolute;margin-left:204.6pt;margin-top:1.55pt;width:21.05pt;height:19.6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" fillcolor="white [3201]" strokecolor="black [3200]" strokeweight="1pt">
                <v:textbox>
                  <w:txbxContent>
                    <w:p w14:paraId="69D52420" w14:textId="77777777" w:rsidR="009A7EB1" w:rsidRPr="00366C02" w:rsidRDefault="009A7EB1" w:rsidP="009A7EB1">
                      <w:pPr>
                        <w:rPr>
                          <w:rFonts w:ascii="Times New Roman" w:hAnsi="Times New Roman"/>
                          <w:sz w:val="24"/>
                          <w:szCs w:val="24"/>
                        </w:rPr>
                      </w:pPr>
                      <w:r>
                        <w:t>b</w:t>
                      </w:r>
                    </w:p>
                  </w:txbxContent>
                </v:textbox>
              </v:shape>
            </w:pict>
          </mc:Fallback>
        </mc:AlternateContent>
      </w:r>
    </w:p>
    <w:p w14:paraId="1B55AF85" w14:textId="77777777" w:rsidR="00247821" w:rsidRDefault="00247821" w:rsidP="009A7EB1">
      <w:pPr>
        <w:pStyle w:val="MDPI11articletype"/>
        <w:rPr>
          <w:i w:val="0"/>
        </w:rPr>
      </w:pPr>
    </w:p>
    <w:p w14:paraId="1AA731C2" w14:textId="77777777" w:rsidR="00247821" w:rsidRDefault="00247821" w:rsidP="009A7EB1">
      <w:pPr>
        <w:pStyle w:val="MDPI11articletype"/>
        <w:rPr>
          <w:i w:val="0"/>
        </w:rPr>
      </w:pPr>
    </w:p>
    <w:p w14:paraId="52C4A38A" w14:textId="77777777" w:rsidR="00247821" w:rsidRDefault="00247821" w:rsidP="009A7EB1">
      <w:pPr>
        <w:pStyle w:val="MDPI11articletype"/>
        <w:rPr>
          <w:i w:val="0"/>
        </w:rPr>
      </w:pPr>
    </w:p>
    <w:p w14:paraId="15D80276" w14:textId="77777777" w:rsidR="00247821" w:rsidRDefault="00247821" w:rsidP="009A7EB1">
      <w:pPr>
        <w:pStyle w:val="MDPI11articletype"/>
        <w:rPr>
          <w:i w:val="0"/>
        </w:rPr>
      </w:pPr>
    </w:p>
    <w:p w14:paraId="252D18FE" w14:textId="77777777" w:rsidR="00247821" w:rsidRDefault="00247821" w:rsidP="009A7EB1">
      <w:pPr>
        <w:pStyle w:val="MDPI11articletype"/>
        <w:rPr>
          <w:i w:val="0"/>
        </w:rPr>
      </w:pPr>
    </w:p>
    <w:p w14:paraId="0DC0BFAA" w14:textId="77777777" w:rsidR="00247821" w:rsidRDefault="00247821" w:rsidP="009A7EB1">
      <w:pPr>
        <w:pStyle w:val="MDPI11articletype"/>
        <w:rPr>
          <w:i w:val="0"/>
        </w:rPr>
      </w:pPr>
    </w:p>
    <w:p w14:paraId="5F5465FE" w14:textId="77777777" w:rsidR="00247821" w:rsidRDefault="00247821" w:rsidP="009A7EB1">
      <w:pPr>
        <w:pStyle w:val="MDPI11articletype"/>
        <w:rPr>
          <w:i w:val="0"/>
        </w:rPr>
      </w:pPr>
    </w:p>
    <w:p w14:paraId="61A15FEB" w14:textId="77777777" w:rsidR="00247821" w:rsidRDefault="00247821" w:rsidP="009A7EB1">
      <w:pPr>
        <w:pStyle w:val="MDPI11articletype"/>
        <w:rPr>
          <w:i w:val="0"/>
        </w:rPr>
      </w:pPr>
    </w:p>
    <w:p w14:paraId="7BDF0A6A" w14:textId="77777777" w:rsidR="00247821" w:rsidRDefault="00247821" w:rsidP="009A7EB1">
      <w:pPr>
        <w:pStyle w:val="MDPI11articletype"/>
        <w:rPr>
          <w:i w:val="0"/>
        </w:rPr>
      </w:pPr>
    </w:p>
    <w:p w14:paraId="3692065A" w14:textId="0D5FDC37" w:rsidR="009A7EB1" w:rsidRPr="009A7EB1" w:rsidRDefault="009A7EB1" w:rsidP="009A7EB1">
      <w:pPr>
        <w:pStyle w:val="MDPI11articletype"/>
        <w:rPr>
          <w:i w:val="0"/>
        </w:rPr>
      </w:pPr>
      <w:r w:rsidRPr="009A7EB1">
        <w:rPr>
          <w:b/>
          <w:bCs/>
          <w:i w:val="0"/>
        </w:rPr>
        <w:t>Figure 4.7</w:t>
      </w:r>
      <w:r w:rsidRPr="009A7EB1">
        <w:rPr>
          <w:i w:val="0"/>
        </w:rPr>
        <w:t xml:space="preserve"> - Principal Component images from ASTER data for Iron oxide minerals. (a) PC1 image </w:t>
      </w:r>
      <w:r w:rsidR="003571B7">
        <w:rPr>
          <w:i w:val="0"/>
        </w:rPr>
        <w:t>shows</w:t>
      </w:r>
      <w:r w:rsidRPr="009A7EB1">
        <w:rPr>
          <w:i w:val="0"/>
        </w:rPr>
        <w:t xml:space="preserve"> areas of iron oxide minerals as bright pixels and black </w:t>
      </w:r>
      <w:r w:rsidR="003571B7">
        <w:rPr>
          <w:i w:val="0"/>
        </w:rPr>
        <w:t>represents</w:t>
      </w:r>
      <w:r w:rsidRPr="009A7EB1">
        <w:rPr>
          <w:i w:val="0"/>
        </w:rPr>
        <w:t xml:space="preserve"> forest, (b) PC3 image </w:t>
      </w:r>
      <w:r w:rsidR="003571B7">
        <w:rPr>
          <w:i w:val="0"/>
        </w:rPr>
        <w:t>shows</w:t>
      </w:r>
      <w:r w:rsidRPr="009A7EB1">
        <w:rPr>
          <w:i w:val="0"/>
        </w:rPr>
        <w:t xml:space="preserve"> iron oxide minerals as pear-green, hot-pink </w:t>
      </w:r>
      <w:r w:rsidR="003571B7">
        <w:rPr>
          <w:i w:val="0"/>
        </w:rPr>
        <w:t>represents</w:t>
      </w:r>
      <w:r w:rsidRPr="009A7EB1">
        <w:rPr>
          <w:i w:val="0"/>
        </w:rPr>
        <w:t xml:space="preserve"> vegetation and pine-green shows forest zones.</w:t>
      </w:r>
      <w:bookmarkEnd w:id="34"/>
    </w:p>
    <w:p w14:paraId="1B0A7D0B" w14:textId="77777777" w:rsidR="009A7EB1" w:rsidRPr="009A7EB1" w:rsidRDefault="009A7EB1" w:rsidP="009A7EB1">
      <w:pPr>
        <w:pStyle w:val="MDPI11articletype"/>
        <w:rPr>
          <w:i w:val="0"/>
        </w:rPr>
      </w:pPr>
    </w:p>
    <w:p w14:paraId="7C6BDA5F" w14:textId="62E6EBB5" w:rsidR="009A7EB1" w:rsidRPr="009A7EB1" w:rsidRDefault="009A7EB1" w:rsidP="003571B7">
      <w:pPr>
        <w:pStyle w:val="MDPI31text"/>
      </w:pPr>
      <w:r w:rsidRPr="009A7EB1">
        <w:t xml:space="preserve">PC1 indicates high eigenvector loadings for band 4 and low eigenvector loadings for band 1. Iron </w:t>
      </w:r>
      <w:r w:rsidR="003571B7">
        <w:t>oxide</w:t>
      </w:r>
      <w:r w:rsidRPr="009A7EB1">
        <w:t xml:space="preserve"> minerals have absorption features (low reflectance) in band 1 and reflectance features (low absorption) in band 4. These two bands have higher loadings in PC analysis, and the pixels with more abundance of iron oxides minerals can be identified as bright pixels in PC1 image (Figure 4.7 (a)).</w:t>
      </w:r>
    </w:p>
    <w:p w14:paraId="74088612" w14:textId="0AA55EA4" w:rsidR="009A7EB1" w:rsidRPr="009A7EB1" w:rsidRDefault="009A7EB1" w:rsidP="003571B7">
      <w:pPr>
        <w:pStyle w:val="MDPI31text"/>
      </w:pPr>
      <w:r w:rsidRPr="009A7EB1">
        <w:t>ASTER bands 1,3,4 and 6 were used for mapping hydroxyl-bearing minerals. Hydroxyl-bearing minerals have reflectance features in band and absorption in band 6. Analyzing the resulted Table 4.3, PC1 all the eigenvectors loading positive whereby the albedo image (Figure 4.8(a)) has 67.83% of data variance. PC2 indicates a percentage of 29.99%, PC3 describes the contrast between SWIR bands and VNIR bands with a percentage of 1.47% and the corresponding image shows hydroxyl-bearing minerals as purple (Figure 4.8(b)). PC4 has 0.69% of variance data</w:t>
      </w:r>
      <w:r w:rsidR="003571B7">
        <w:rPr>
          <w:i/>
        </w:rPr>
        <w:t>.</w:t>
      </w:r>
    </w:p>
    <w:p w14:paraId="060C6085" w14:textId="77777777" w:rsidR="009A7EB1" w:rsidRPr="009A7EB1" w:rsidRDefault="009A7EB1" w:rsidP="009A7EB1">
      <w:pPr>
        <w:pStyle w:val="MDPI11articletype"/>
        <w:rPr>
          <w:i w:val="0"/>
        </w:rPr>
      </w:pPr>
      <w:bookmarkStart w:id="35" w:name="_Toc514121416"/>
      <w:r w:rsidRPr="009A7EB1">
        <w:rPr>
          <w:b/>
          <w:bCs/>
          <w:i w:val="0"/>
        </w:rPr>
        <w:t>Table 4.2</w:t>
      </w:r>
      <w:r w:rsidRPr="009A7EB1">
        <w:rPr>
          <w:i w:val="0"/>
        </w:rPr>
        <w:t xml:space="preserve"> Eigenvectors and eigenvalues for Principal Components of ASTER bands 1, 2, 3, and 4 for Iron oxide minerals.</w:t>
      </w:r>
      <w:bookmarkEnd w:id="35"/>
    </w:p>
    <w:tbl>
      <w:tblPr>
        <w:tblStyle w:val="MDPI41threelinetable"/>
        <w:tblW w:w="8789" w:type="dxa"/>
        <w:tblLook w:val="04A0" w:firstRow="1" w:lastRow="0" w:firstColumn="1" w:lastColumn="0" w:noHBand="0" w:noVBand="1"/>
      </w:tblPr>
      <w:tblGrid>
        <w:gridCol w:w="1955"/>
        <w:gridCol w:w="1476"/>
        <w:gridCol w:w="1600"/>
        <w:gridCol w:w="1520"/>
        <w:gridCol w:w="2238"/>
      </w:tblGrid>
      <w:tr w:rsidR="009A7EB1" w:rsidRPr="009A7EB1" w14:paraId="0B1A9A57" w14:textId="77777777" w:rsidTr="003571B7">
        <w:trPr>
          <w:cnfStyle w:val="100000000000" w:firstRow="1" w:lastRow="0" w:firstColumn="0" w:lastColumn="0" w:oddVBand="0" w:evenVBand="0" w:oddHBand="0" w:evenHBand="0" w:firstRowFirstColumn="0" w:firstRowLastColumn="0" w:lastRowFirstColumn="0" w:lastRowLastColumn="0"/>
          <w:trHeight w:val="300"/>
        </w:trPr>
        <w:tc>
          <w:tcPr>
            <w:tcW w:w="1955" w:type="dxa"/>
            <w:noWrap/>
            <w:hideMark/>
          </w:tcPr>
          <w:p w14:paraId="23DF8B16" w14:textId="5617F7DF" w:rsidR="009A7EB1" w:rsidRPr="009A7EB1" w:rsidRDefault="009A7EB1" w:rsidP="003571B7">
            <w:pPr>
              <w:pStyle w:val="MDPI11articletype"/>
              <w:rPr>
                <w:i w:val="0"/>
              </w:rPr>
            </w:pPr>
          </w:p>
        </w:tc>
        <w:tc>
          <w:tcPr>
            <w:tcW w:w="1476" w:type="dxa"/>
            <w:noWrap/>
            <w:hideMark/>
          </w:tcPr>
          <w:p w14:paraId="51E78A61" w14:textId="77777777" w:rsidR="009A7EB1" w:rsidRPr="009A7EB1" w:rsidRDefault="009A7EB1" w:rsidP="003571B7">
            <w:pPr>
              <w:pStyle w:val="MDPI11articletype"/>
              <w:rPr>
                <w:i w:val="0"/>
              </w:rPr>
            </w:pPr>
            <w:r w:rsidRPr="009A7EB1">
              <w:rPr>
                <w:i w:val="0"/>
              </w:rPr>
              <w:t>PC1</w:t>
            </w:r>
          </w:p>
        </w:tc>
        <w:tc>
          <w:tcPr>
            <w:tcW w:w="1600" w:type="dxa"/>
            <w:noWrap/>
            <w:hideMark/>
          </w:tcPr>
          <w:p w14:paraId="3AB49EB4" w14:textId="77777777" w:rsidR="009A7EB1" w:rsidRPr="009A7EB1" w:rsidRDefault="009A7EB1" w:rsidP="003571B7">
            <w:pPr>
              <w:pStyle w:val="MDPI11articletype"/>
              <w:rPr>
                <w:i w:val="0"/>
              </w:rPr>
            </w:pPr>
            <w:r w:rsidRPr="009A7EB1">
              <w:rPr>
                <w:i w:val="0"/>
              </w:rPr>
              <w:t>PC2</w:t>
            </w:r>
          </w:p>
        </w:tc>
        <w:tc>
          <w:tcPr>
            <w:tcW w:w="1520" w:type="dxa"/>
            <w:noWrap/>
            <w:hideMark/>
          </w:tcPr>
          <w:p w14:paraId="3E3935B5" w14:textId="77777777" w:rsidR="009A7EB1" w:rsidRPr="009A7EB1" w:rsidRDefault="009A7EB1" w:rsidP="003571B7">
            <w:pPr>
              <w:pStyle w:val="MDPI11articletype"/>
              <w:rPr>
                <w:i w:val="0"/>
              </w:rPr>
            </w:pPr>
            <w:r w:rsidRPr="009A7EB1">
              <w:rPr>
                <w:i w:val="0"/>
              </w:rPr>
              <w:t>PC3</w:t>
            </w:r>
          </w:p>
        </w:tc>
        <w:tc>
          <w:tcPr>
            <w:tcW w:w="2238" w:type="dxa"/>
            <w:noWrap/>
            <w:hideMark/>
          </w:tcPr>
          <w:p w14:paraId="33CE442F" w14:textId="77777777" w:rsidR="009A7EB1" w:rsidRPr="009A7EB1" w:rsidRDefault="009A7EB1" w:rsidP="003571B7">
            <w:pPr>
              <w:pStyle w:val="MDPI11articletype"/>
              <w:rPr>
                <w:i w:val="0"/>
              </w:rPr>
            </w:pPr>
            <w:r w:rsidRPr="009A7EB1">
              <w:rPr>
                <w:i w:val="0"/>
              </w:rPr>
              <w:t>PC4</w:t>
            </w:r>
          </w:p>
        </w:tc>
      </w:tr>
      <w:tr w:rsidR="009A7EB1" w:rsidRPr="009A7EB1" w14:paraId="69C65A08" w14:textId="77777777" w:rsidTr="003571B7">
        <w:trPr>
          <w:trHeight w:val="300"/>
        </w:trPr>
        <w:tc>
          <w:tcPr>
            <w:tcW w:w="1955" w:type="dxa"/>
            <w:noWrap/>
            <w:hideMark/>
          </w:tcPr>
          <w:p w14:paraId="169FB83A" w14:textId="77777777" w:rsidR="009A7EB1" w:rsidRPr="009A7EB1" w:rsidRDefault="009A7EB1" w:rsidP="003571B7">
            <w:pPr>
              <w:pStyle w:val="MDPI11articletype"/>
              <w:rPr>
                <w:i w:val="0"/>
              </w:rPr>
            </w:pPr>
            <w:r w:rsidRPr="009A7EB1">
              <w:rPr>
                <w:i w:val="0"/>
              </w:rPr>
              <w:t>BAND1</w:t>
            </w:r>
          </w:p>
        </w:tc>
        <w:tc>
          <w:tcPr>
            <w:tcW w:w="1476" w:type="dxa"/>
            <w:noWrap/>
            <w:hideMark/>
          </w:tcPr>
          <w:p w14:paraId="086B3A87" w14:textId="77777777" w:rsidR="009A7EB1" w:rsidRPr="009A7EB1" w:rsidRDefault="009A7EB1" w:rsidP="003571B7">
            <w:pPr>
              <w:pStyle w:val="MDPI11articletype"/>
              <w:rPr>
                <w:i w:val="0"/>
              </w:rPr>
            </w:pPr>
            <w:r w:rsidRPr="009A7EB1">
              <w:rPr>
                <w:i w:val="0"/>
              </w:rPr>
              <w:t>0.156218887</w:t>
            </w:r>
          </w:p>
        </w:tc>
        <w:tc>
          <w:tcPr>
            <w:tcW w:w="1600" w:type="dxa"/>
            <w:noWrap/>
            <w:hideMark/>
          </w:tcPr>
          <w:p w14:paraId="14B0FC07" w14:textId="77777777" w:rsidR="009A7EB1" w:rsidRPr="009A7EB1" w:rsidRDefault="009A7EB1" w:rsidP="003571B7">
            <w:pPr>
              <w:pStyle w:val="MDPI11articletype"/>
              <w:rPr>
                <w:i w:val="0"/>
              </w:rPr>
            </w:pPr>
            <w:r w:rsidRPr="009A7EB1">
              <w:rPr>
                <w:i w:val="0"/>
              </w:rPr>
              <w:t>0.178498662</w:t>
            </w:r>
          </w:p>
        </w:tc>
        <w:tc>
          <w:tcPr>
            <w:tcW w:w="1520" w:type="dxa"/>
            <w:noWrap/>
            <w:hideMark/>
          </w:tcPr>
          <w:p w14:paraId="64C147BF" w14:textId="77777777" w:rsidR="009A7EB1" w:rsidRPr="009A7EB1" w:rsidRDefault="009A7EB1" w:rsidP="003571B7">
            <w:pPr>
              <w:pStyle w:val="MDPI11articletype"/>
              <w:rPr>
                <w:i w:val="0"/>
              </w:rPr>
            </w:pPr>
            <w:r w:rsidRPr="009A7EB1">
              <w:rPr>
                <w:i w:val="0"/>
              </w:rPr>
              <w:t>0.409949115</w:t>
            </w:r>
          </w:p>
        </w:tc>
        <w:tc>
          <w:tcPr>
            <w:tcW w:w="2238" w:type="dxa"/>
            <w:noWrap/>
            <w:hideMark/>
          </w:tcPr>
          <w:p w14:paraId="65EA54DC" w14:textId="77777777" w:rsidR="009A7EB1" w:rsidRPr="009A7EB1" w:rsidRDefault="009A7EB1" w:rsidP="003571B7">
            <w:pPr>
              <w:pStyle w:val="MDPI11articletype"/>
              <w:rPr>
                <w:i w:val="0"/>
              </w:rPr>
            </w:pPr>
            <w:r w:rsidRPr="009A7EB1">
              <w:rPr>
                <w:i w:val="0"/>
              </w:rPr>
              <w:t>-0.88072448</w:t>
            </w:r>
          </w:p>
        </w:tc>
      </w:tr>
      <w:tr w:rsidR="009A7EB1" w:rsidRPr="009A7EB1" w14:paraId="06664181" w14:textId="77777777" w:rsidTr="003571B7">
        <w:trPr>
          <w:trHeight w:val="300"/>
        </w:trPr>
        <w:tc>
          <w:tcPr>
            <w:tcW w:w="1955" w:type="dxa"/>
            <w:noWrap/>
            <w:hideMark/>
          </w:tcPr>
          <w:p w14:paraId="7978C423" w14:textId="77777777" w:rsidR="009A7EB1" w:rsidRPr="009A7EB1" w:rsidRDefault="009A7EB1" w:rsidP="003571B7">
            <w:pPr>
              <w:pStyle w:val="MDPI11articletype"/>
              <w:rPr>
                <w:i w:val="0"/>
              </w:rPr>
            </w:pPr>
            <w:r w:rsidRPr="009A7EB1">
              <w:rPr>
                <w:i w:val="0"/>
              </w:rPr>
              <w:t>BAND2</w:t>
            </w:r>
          </w:p>
        </w:tc>
        <w:tc>
          <w:tcPr>
            <w:tcW w:w="1476" w:type="dxa"/>
            <w:noWrap/>
            <w:hideMark/>
          </w:tcPr>
          <w:p w14:paraId="29096DC0" w14:textId="77777777" w:rsidR="009A7EB1" w:rsidRPr="009A7EB1" w:rsidRDefault="009A7EB1" w:rsidP="003571B7">
            <w:pPr>
              <w:pStyle w:val="MDPI11articletype"/>
              <w:rPr>
                <w:i w:val="0"/>
              </w:rPr>
            </w:pPr>
            <w:r w:rsidRPr="009A7EB1">
              <w:rPr>
                <w:i w:val="0"/>
              </w:rPr>
              <w:t>0.225050934</w:t>
            </w:r>
          </w:p>
        </w:tc>
        <w:tc>
          <w:tcPr>
            <w:tcW w:w="1600" w:type="dxa"/>
            <w:noWrap/>
            <w:hideMark/>
          </w:tcPr>
          <w:p w14:paraId="69C41C1D" w14:textId="77777777" w:rsidR="009A7EB1" w:rsidRPr="009A7EB1" w:rsidRDefault="009A7EB1" w:rsidP="003571B7">
            <w:pPr>
              <w:pStyle w:val="MDPI11articletype"/>
              <w:rPr>
                <w:i w:val="0"/>
              </w:rPr>
            </w:pPr>
            <w:r w:rsidRPr="009A7EB1">
              <w:rPr>
                <w:i w:val="0"/>
              </w:rPr>
              <w:t>0.410162251</w:t>
            </w:r>
          </w:p>
        </w:tc>
        <w:tc>
          <w:tcPr>
            <w:tcW w:w="1520" w:type="dxa"/>
            <w:noWrap/>
            <w:hideMark/>
          </w:tcPr>
          <w:p w14:paraId="23777BAC" w14:textId="77777777" w:rsidR="009A7EB1" w:rsidRPr="009A7EB1" w:rsidRDefault="009A7EB1" w:rsidP="003571B7">
            <w:pPr>
              <w:pStyle w:val="MDPI11articletype"/>
              <w:rPr>
                <w:i w:val="0"/>
              </w:rPr>
            </w:pPr>
            <w:r w:rsidRPr="009A7EB1">
              <w:rPr>
                <w:i w:val="0"/>
              </w:rPr>
              <w:t>0.747777357</w:t>
            </w:r>
          </w:p>
        </w:tc>
        <w:tc>
          <w:tcPr>
            <w:tcW w:w="2238" w:type="dxa"/>
            <w:noWrap/>
            <w:hideMark/>
          </w:tcPr>
          <w:p w14:paraId="39D047FB" w14:textId="77777777" w:rsidR="009A7EB1" w:rsidRPr="009A7EB1" w:rsidRDefault="009A7EB1" w:rsidP="003571B7">
            <w:pPr>
              <w:pStyle w:val="MDPI11articletype"/>
              <w:rPr>
                <w:i w:val="0"/>
              </w:rPr>
            </w:pPr>
            <w:r w:rsidRPr="009A7EB1">
              <w:rPr>
                <w:i w:val="0"/>
              </w:rPr>
              <w:t>0.471113605</w:t>
            </w:r>
          </w:p>
        </w:tc>
      </w:tr>
      <w:tr w:rsidR="009A7EB1" w:rsidRPr="009A7EB1" w14:paraId="190119C1" w14:textId="77777777" w:rsidTr="003571B7">
        <w:trPr>
          <w:trHeight w:val="300"/>
        </w:trPr>
        <w:tc>
          <w:tcPr>
            <w:tcW w:w="1955" w:type="dxa"/>
            <w:noWrap/>
            <w:hideMark/>
          </w:tcPr>
          <w:p w14:paraId="1BEB92C2" w14:textId="77777777" w:rsidR="009A7EB1" w:rsidRPr="009A7EB1" w:rsidRDefault="009A7EB1" w:rsidP="003571B7">
            <w:pPr>
              <w:pStyle w:val="MDPI11articletype"/>
              <w:rPr>
                <w:i w:val="0"/>
              </w:rPr>
            </w:pPr>
            <w:r w:rsidRPr="009A7EB1">
              <w:rPr>
                <w:i w:val="0"/>
              </w:rPr>
              <w:t>BAND3</w:t>
            </w:r>
          </w:p>
        </w:tc>
        <w:tc>
          <w:tcPr>
            <w:tcW w:w="1476" w:type="dxa"/>
            <w:noWrap/>
            <w:hideMark/>
          </w:tcPr>
          <w:p w14:paraId="3769EC5A" w14:textId="77777777" w:rsidR="009A7EB1" w:rsidRPr="009A7EB1" w:rsidRDefault="009A7EB1" w:rsidP="003571B7">
            <w:pPr>
              <w:pStyle w:val="MDPI11articletype"/>
              <w:rPr>
                <w:i w:val="0"/>
              </w:rPr>
            </w:pPr>
            <w:r w:rsidRPr="009A7EB1">
              <w:rPr>
                <w:i w:val="0"/>
              </w:rPr>
              <w:t>0.623857517</w:t>
            </w:r>
          </w:p>
        </w:tc>
        <w:tc>
          <w:tcPr>
            <w:tcW w:w="1600" w:type="dxa"/>
            <w:noWrap/>
            <w:hideMark/>
          </w:tcPr>
          <w:p w14:paraId="759D044C" w14:textId="77777777" w:rsidR="009A7EB1" w:rsidRPr="009A7EB1" w:rsidRDefault="009A7EB1" w:rsidP="003571B7">
            <w:pPr>
              <w:pStyle w:val="MDPI11articletype"/>
              <w:rPr>
                <w:i w:val="0"/>
              </w:rPr>
            </w:pPr>
            <w:r w:rsidRPr="009A7EB1">
              <w:rPr>
                <w:i w:val="0"/>
              </w:rPr>
              <w:t>-0.755066891</w:t>
            </w:r>
          </w:p>
        </w:tc>
        <w:tc>
          <w:tcPr>
            <w:tcW w:w="1520" w:type="dxa"/>
            <w:noWrap/>
            <w:hideMark/>
          </w:tcPr>
          <w:p w14:paraId="23BABC04" w14:textId="77777777" w:rsidR="009A7EB1" w:rsidRPr="009A7EB1" w:rsidRDefault="009A7EB1" w:rsidP="003571B7">
            <w:pPr>
              <w:pStyle w:val="MDPI11articletype"/>
              <w:rPr>
                <w:i w:val="0"/>
              </w:rPr>
            </w:pPr>
            <w:r w:rsidRPr="009A7EB1">
              <w:rPr>
                <w:i w:val="0"/>
              </w:rPr>
              <w:t>0.195708875</w:t>
            </w:r>
          </w:p>
        </w:tc>
        <w:tc>
          <w:tcPr>
            <w:tcW w:w="2238" w:type="dxa"/>
            <w:noWrap/>
            <w:hideMark/>
          </w:tcPr>
          <w:p w14:paraId="4DCBA837" w14:textId="77777777" w:rsidR="009A7EB1" w:rsidRPr="009A7EB1" w:rsidRDefault="009A7EB1" w:rsidP="003571B7">
            <w:pPr>
              <w:pStyle w:val="MDPI11articletype"/>
              <w:rPr>
                <w:i w:val="0"/>
              </w:rPr>
            </w:pPr>
            <w:r w:rsidRPr="009A7EB1">
              <w:rPr>
                <w:i w:val="0"/>
              </w:rPr>
              <w:t>0.048721908</w:t>
            </w:r>
          </w:p>
        </w:tc>
      </w:tr>
      <w:tr w:rsidR="009A7EB1" w:rsidRPr="009A7EB1" w14:paraId="7552F750" w14:textId="77777777" w:rsidTr="003571B7">
        <w:trPr>
          <w:trHeight w:val="300"/>
        </w:trPr>
        <w:tc>
          <w:tcPr>
            <w:tcW w:w="1955" w:type="dxa"/>
            <w:noWrap/>
            <w:hideMark/>
          </w:tcPr>
          <w:p w14:paraId="5A45B76F" w14:textId="77777777" w:rsidR="009A7EB1" w:rsidRPr="009A7EB1" w:rsidRDefault="009A7EB1" w:rsidP="003571B7">
            <w:pPr>
              <w:pStyle w:val="MDPI11articletype"/>
              <w:rPr>
                <w:i w:val="0"/>
              </w:rPr>
            </w:pPr>
            <w:r w:rsidRPr="009A7EB1">
              <w:rPr>
                <w:i w:val="0"/>
              </w:rPr>
              <w:t>BAND4</w:t>
            </w:r>
          </w:p>
        </w:tc>
        <w:tc>
          <w:tcPr>
            <w:tcW w:w="1476" w:type="dxa"/>
            <w:noWrap/>
            <w:hideMark/>
          </w:tcPr>
          <w:p w14:paraId="3F9B119D" w14:textId="77777777" w:rsidR="009A7EB1" w:rsidRPr="009A7EB1" w:rsidRDefault="009A7EB1" w:rsidP="003571B7">
            <w:pPr>
              <w:pStyle w:val="MDPI11articletype"/>
              <w:rPr>
                <w:i w:val="0"/>
              </w:rPr>
            </w:pPr>
            <w:r w:rsidRPr="009A7EB1">
              <w:rPr>
                <w:i w:val="0"/>
              </w:rPr>
              <w:t>0.731949134</w:t>
            </w:r>
          </w:p>
        </w:tc>
        <w:tc>
          <w:tcPr>
            <w:tcW w:w="1600" w:type="dxa"/>
            <w:noWrap/>
            <w:hideMark/>
          </w:tcPr>
          <w:p w14:paraId="3AFF8A47" w14:textId="77777777" w:rsidR="009A7EB1" w:rsidRPr="009A7EB1" w:rsidRDefault="009A7EB1" w:rsidP="003571B7">
            <w:pPr>
              <w:pStyle w:val="MDPI11articletype"/>
              <w:rPr>
                <w:i w:val="0"/>
              </w:rPr>
            </w:pPr>
            <w:r w:rsidRPr="009A7EB1">
              <w:rPr>
                <w:i w:val="0"/>
              </w:rPr>
              <w:t>0.47935284</w:t>
            </w:r>
          </w:p>
        </w:tc>
        <w:tc>
          <w:tcPr>
            <w:tcW w:w="1520" w:type="dxa"/>
            <w:noWrap/>
            <w:hideMark/>
          </w:tcPr>
          <w:p w14:paraId="7868A240" w14:textId="77777777" w:rsidR="009A7EB1" w:rsidRPr="009A7EB1" w:rsidRDefault="009A7EB1" w:rsidP="003571B7">
            <w:pPr>
              <w:pStyle w:val="MDPI11articletype"/>
              <w:rPr>
                <w:i w:val="0"/>
              </w:rPr>
            </w:pPr>
            <w:r w:rsidRPr="009A7EB1">
              <w:rPr>
                <w:i w:val="0"/>
              </w:rPr>
              <w:t>-0.484219768</w:t>
            </w:r>
          </w:p>
        </w:tc>
        <w:tc>
          <w:tcPr>
            <w:tcW w:w="2238" w:type="dxa"/>
            <w:noWrap/>
            <w:hideMark/>
          </w:tcPr>
          <w:p w14:paraId="612576FF" w14:textId="77777777" w:rsidR="009A7EB1" w:rsidRPr="009A7EB1" w:rsidRDefault="009A7EB1" w:rsidP="003571B7">
            <w:pPr>
              <w:pStyle w:val="MDPI11articletype"/>
              <w:rPr>
                <w:i w:val="0"/>
              </w:rPr>
            </w:pPr>
            <w:r w:rsidRPr="009A7EB1">
              <w:rPr>
                <w:i w:val="0"/>
              </w:rPr>
              <w:t>0.001592614</w:t>
            </w:r>
          </w:p>
        </w:tc>
      </w:tr>
      <w:tr w:rsidR="009A7EB1" w:rsidRPr="009A7EB1" w14:paraId="5BA20462" w14:textId="77777777" w:rsidTr="003571B7">
        <w:trPr>
          <w:trHeight w:val="300"/>
        </w:trPr>
        <w:tc>
          <w:tcPr>
            <w:tcW w:w="1955" w:type="dxa"/>
            <w:noWrap/>
            <w:hideMark/>
          </w:tcPr>
          <w:p w14:paraId="0AE6C0BC" w14:textId="708D113B" w:rsidR="009A7EB1" w:rsidRPr="009A7EB1" w:rsidRDefault="009A7EB1" w:rsidP="003571B7">
            <w:pPr>
              <w:pStyle w:val="MDPI11articletype"/>
              <w:rPr>
                <w:i w:val="0"/>
              </w:rPr>
            </w:pPr>
          </w:p>
        </w:tc>
        <w:tc>
          <w:tcPr>
            <w:tcW w:w="1476" w:type="dxa"/>
            <w:noWrap/>
            <w:hideMark/>
          </w:tcPr>
          <w:p w14:paraId="517CABC3" w14:textId="6EDB01DC" w:rsidR="009A7EB1" w:rsidRPr="009A7EB1" w:rsidRDefault="009A7EB1" w:rsidP="003571B7">
            <w:pPr>
              <w:pStyle w:val="MDPI11articletype"/>
              <w:rPr>
                <w:i w:val="0"/>
              </w:rPr>
            </w:pPr>
          </w:p>
        </w:tc>
        <w:tc>
          <w:tcPr>
            <w:tcW w:w="1600" w:type="dxa"/>
            <w:noWrap/>
            <w:hideMark/>
          </w:tcPr>
          <w:p w14:paraId="36D62BE9" w14:textId="62E357D2" w:rsidR="009A7EB1" w:rsidRPr="009A7EB1" w:rsidRDefault="009A7EB1" w:rsidP="003571B7">
            <w:pPr>
              <w:pStyle w:val="MDPI11articletype"/>
              <w:rPr>
                <w:i w:val="0"/>
              </w:rPr>
            </w:pPr>
          </w:p>
        </w:tc>
        <w:tc>
          <w:tcPr>
            <w:tcW w:w="1520" w:type="dxa"/>
            <w:noWrap/>
            <w:hideMark/>
          </w:tcPr>
          <w:p w14:paraId="515F5BD7" w14:textId="46ACF9B7" w:rsidR="009A7EB1" w:rsidRPr="009A7EB1" w:rsidRDefault="009A7EB1" w:rsidP="003571B7">
            <w:pPr>
              <w:pStyle w:val="MDPI11articletype"/>
              <w:rPr>
                <w:i w:val="0"/>
              </w:rPr>
            </w:pPr>
          </w:p>
        </w:tc>
        <w:tc>
          <w:tcPr>
            <w:tcW w:w="2238" w:type="dxa"/>
            <w:noWrap/>
            <w:hideMark/>
          </w:tcPr>
          <w:p w14:paraId="52532AE9" w14:textId="74F4C6EE" w:rsidR="009A7EB1" w:rsidRPr="009A7EB1" w:rsidRDefault="009A7EB1" w:rsidP="003571B7">
            <w:pPr>
              <w:pStyle w:val="MDPI11articletype"/>
              <w:rPr>
                <w:i w:val="0"/>
              </w:rPr>
            </w:pPr>
          </w:p>
        </w:tc>
      </w:tr>
      <w:tr w:rsidR="009A7EB1" w:rsidRPr="009A7EB1" w14:paraId="7F5DC1BB" w14:textId="77777777" w:rsidTr="003571B7">
        <w:trPr>
          <w:trHeight w:val="300"/>
        </w:trPr>
        <w:tc>
          <w:tcPr>
            <w:tcW w:w="1955" w:type="dxa"/>
            <w:noWrap/>
            <w:hideMark/>
          </w:tcPr>
          <w:p w14:paraId="718F1856" w14:textId="77777777" w:rsidR="009A7EB1" w:rsidRPr="009A7EB1" w:rsidRDefault="009A7EB1" w:rsidP="003571B7">
            <w:pPr>
              <w:pStyle w:val="MDPI11articletype"/>
              <w:rPr>
                <w:i w:val="0"/>
              </w:rPr>
            </w:pPr>
            <w:r w:rsidRPr="009A7EB1">
              <w:rPr>
                <w:i w:val="0"/>
              </w:rPr>
              <w:t>EIGEN VALUES</w:t>
            </w:r>
          </w:p>
        </w:tc>
        <w:tc>
          <w:tcPr>
            <w:tcW w:w="1476" w:type="dxa"/>
            <w:noWrap/>
            <w:hideMark/>
          </w:tcPr>
          <w:p w14:paraId="19A59B4C" w14:textId="77777777" w:rsidR="009A7EB1" w:rsidRPr="009A7EB1" w:rsidRDefault="009A7EB1" w:rsidP="003571B7">
            <w:pPr>
              <w:pStyle w:val="MDPI11articletype"/>
              <w:rPr>
                <w:i w:val="0"/>
              </w:rPr>
            </w:pPr>
            <w:r w:rsidRPr="009A7EB1">
              <w:rPr>
                <w:i w:val="0"/>
              </w:rPr>
              <w:t>0.000790592</w:t>
            </w:r>
          </w:p>
        </w:tc>
        <w:tc>
          <w:tcPr>
            <w:tcW w:w="1600" w:type="dxa"/>
            <w:noWrap/>
            <w:hideMark/>
          </w:tcPr>
          <w:p w14:paraId="0143766C" w14:textId="77777777" w:rsidR="009A7EB1" w:rsidRPr="009A7EB1" w:rsidRDefault="009A7EB1" w:rsidP="003571B7">
            <w:pPr>
              <w:pStyle w:val="MDPI11articletype"/>
              <w:rPr>
                <w:i w:val="0"/>
              </w:rPr>
            </w:pPr>
            <w:r w:rsidRPr="009A7EB1">
              <w:rPr>
                <w:i w:val="0"/>
              </w:rPr>
              <w:t>0.000377665</w:t>
            </w:r>
          </w:p>
        </w:tc>
        <w:tc>
          <w:tcPr>
            <w:tcW w:w="1520" w:type="dxa"/>
            <w:noWrap/>
            <w:hideMark/>
          </w:tcPr>
          <w:p w14:paraId="1422CF79" w14:textId="77777777" w:rsidR="009A7EB1" w:rsidRPr="009A7EB1" w:rsidRDefault="009A7EB1" w:rsidP="003571B7">
            <w:pPr>
              <w:pStyle w:val="MDPI11articletype"/>
              <w:rPr>
                <w:i w:val="0"/>
              </w:rPr>
            </w:pPr>
            <w:r w:rsidRPr="009A7EB1">
              <w:rPr>
                <w:i w:val="0"/>
              </w:rPr>
              <w:t>4.61E-05</w:t>
            </w:r>
          </w:p>
        </w:tc>
        <w:tc>
          <w:tcPr>
            <w:tcW w:w="2238" w:type="dxa"/>
            <w:noWrap/>
            <w:hideMark/>
          </w:tcPr>
          <w:p w14:paraId="167E1E51" w14:textId="77777777" w:rsidR="009A7EB1" w:rsidRPr="009A7EB1" w:rsidRDefault="009A7EB1" w:rsidP="003571B7">
            <w:pPr>
              <w:pStyle w:val="MDPI11articletype"/>
              <w:rPr>
                <w:i w:val="0"/>
              </w:rPr>
            </w:pPr>
            <w:r w:rsidRPr="009A7EB1">
              <w:rPr>
                <w:i w:val="0"/>
              </w:rPr>
              <w:t>2.98E-06</w:t>
            </w:r>
          </w:p>
        </w:tc>
      </w:tr>
      <w:tr w:rsidR="009A7EB1" w:rsidRPr="009A7EB1" w14:paraId="0A24D7D3" w14:textId="77777777" w:rsidTr="003571B7">
        <w:trPr>
          <w:trHeight w:val="485"/>
        </w:trPr>
        <w:tc>
          <w:tcPr>
            <w:tcW w:w="1955" w:type="dxa"/>
            <w:noWrap/>
            <w:hideMark/>
          </w:tcPr>
          <w:p w14:paraId="4ADE233F" w14:textId="77777777" w:rsidR="009A7EB1" w:rsidRPr="009A7EB1" w:rsidRDefault="009A7EB1" w:rsidP="003571B7">
            <w:pPr>
              <w:pStyle w:val="MDPI11articletype"/>
              <w:rPr>
                <w:i w:val="0"/>
              </w:rPr>
            </w:pPr>
            <w:r w:rsidRPr="009A7EB1">
              <w:rPr>
                <w:i w:val="0"/>
              </w:rPr>
              <w:t>EIGEN VALUES PERCENTAGE</w:t>
            </w:r>
          </w:p>
        </w:tc>
        <w:tc>
          <w:tcPr>
            <w:tcW w:w="1476" w:type="dxa"/>
            <w:noWrap/>
            <w:hideMark/>
          </w:tcPr>
          <w:p w14:paraId="46FB174E" w14:textId="77777777" w:rsidR="009A7EB1" w:rsidRPr="009A7EB1" w:rsidRDefault="009A7EB1" w:rsidP="003571B7">
            <w:pPr>
              <w:pStyle w:val="MDPI11articletype"/>
              <w:rPr>
                <w:i w:val="0"/>
              </w:rPr>
            </w:pPr>
            <w:r w:rsidRPr="009A7EB1">
              <w:rPr>
                <w:i w:val="0"/>
              </w:rPr>
              <w:t>64.94565316</w:t>
            </w:r>
          </w:p>
        </w:tc>
        <w:tc>
          <w:tcPr>
            <w:tcW w:w="1600" w:type="dxa"/>
            <w:noWrap/>
            <w:hideMark/>
          </w:tcPr>
          <w:p w14:paraId="29B9E8FF" w14:textId="77777777" w:rsidR="009A7EB1" w:rsidRPr="009A7EB1" w:rsidRDefault="009A7EB1" w:rsidP="003571B7">
            <w:pPr>
              <w:pStyle w:val="MDPI11articletype"/>
              <w:rPr>
                <w:i w:val="0"/>
              </w:rPr>
            </w:pPr>
            <w:r w:rsidRPr="009A7EB1">
              <w:rPr>
                <w:i w:val="0"/>
              </w:rPr>
              <w:t>31.02448817</w:t>
            </w:r>
          </w:p>
        </w:tc>
        <w:tc>
          <w:tcPr>
            <w:tcW w:w="1520" w:type="dxa"/>
            <w:noWrap/>
            <w:hideMark/>
          </w:tcPr>
          <w:p w14:paraId="5C2C5A6C" w14:textId="77777777" w:rsidR="009A7EB1" w:rsidRPr="009A7EB1" w:rsidRDefault="009A7EB1" w:rsidP="003571B7">
            <w:pPr>
              <w:pStyle w:val="MDPI11articletype"/>
              <w:rPr>
                <w:i w:val="0"/>
              </w:rPr>
            </w:pPr>
            <w:r w:rsidRPr="009A7EB1">
              <w:rPr>
                <w:i w:val="0"/>
              </w:rPr>
              <w:t>3.785281191</w:t>
            </w:r>
          </w:p>
        </w:tc>
        <w:tc>
          <w:tcPr>
            <w:tcW w:w="2238" w:type="dxa"/>
            <w:noWrap/>
            <w:hideMark/>
          </w:tcPr>
          <w:p w14:paraId="2C95CEA2" w14:textId="77777777" w:rsidR="009A7EB1" w:rsidRPr="009A7EB1" w:rsidRDefault="009A7EB1" w:rsidP="003571B7">
            <w:pPr>
              <w:pStyle w:val="MDPI11articletype"/>
              <w:rPr>
                <w:i w:val="0"/>
              </w:rPr>
            </w:pPr>
            <w:r w:rsidRPr="009A7EB1">
              <w:rPr>
                <w:i w:val="0"/>
              </w:rPr>
              <w:t>0.244577481</w:t>
            </w:r>
          </w:p>
        </w:tc>
      </w:tr>
    </w:tbl>
    <w:p w14:paraId="42786B41" w14:textId="77777777" w:rsidR="009A7EB1" w:rsidRPr="009A7EB1" w:rsidRDefault="009A7EB1" w:rsidP="009A7EB1">
      <w:pPr>
        <w:pStyle w:val="MDPI11articletype"/>
        <w:rPr>
          <w:iCs/>
        </w:rPr>
      </w:pPr>
    </w:p>
    <w:p w14:paraId="6388502C" w14:textId="5BBA6DC2" w:rsidR="009A7EB1" w:rsidRPr="009A7EB1" w:rsidRDefault="009A7EB1" w:rsidP="00247821">
      <w:pPr>
        <w:pStyle w:val="MDPI31text"/>
      </w:pPr>
      <w:r w:rsidRPr="009A7EB1">
        <w:t>Bands 1, 4, 6</w:t>
      </w:r>
      <w:r w:rsidR="003571B7">
        <w:t>,</w:t>
      </w:r>
      <w:r w:rsidRPr="009A7EB1">
        <w:t xml:space="preserve"> and 7 were used for mapping kaolinite minerals alteration zones.  Kaolinite minerals have </w:t>
      </w:r>
      <w:r w:rsidR="003571B7">
        <w:t xml:space="preserve">a </w:t>
      </w:r>
      <w:r w:rsidRPr="009A7EB1">
        <w:t xml:space="preserve">reflection in band 6 and absorption in band 7. From table 4.4, PC1 have all the eigenvectors loading positive whereby the albedo image has 94.35% of data variance, PC2 has 4.03%, PC3 has 0.92% and distinguish kaolinite minerals as purple (Figure 4.9 (b)), PC4 with 0.71% of variance data show negative eigenvector loading for band 6 and positive eigenvector loading for band 7. This means that kaolinite minerals have absorption in band 6 and reflection in band 7. It was expected that these eigenvectors </w:t>
      </w:r>
      <w:r w:rsidR="003571B7">
        <w:t>have</w:t>
      </w:r>
      <w:r w:rsidRPr="009A7EB1">
        <w:t xml:space="preserve"> opposite signs. Using </w:t>
      </w:r>
      <w:r w:rsidR="003571B7">
        <w:t xml:space="preserve">a </w:t>
      </w:r>
      <w:r w:rsidRPr="009A7EB1">
        <w:t>PC1 image (</w:t>
      </w:r>
      <w:r w:rsidR="003571B7" w:rsidRPr="009A7EB1">
        <w:t>i.e.,</w:t>
      </w:r>
      <w:r w:rsidRPr="009A7EB1">
        <w:t xml:space="preserve"> PC with much information), kaolinite </w:t>
      </w:r>
      <w:r w:rsidR="003571B7">
        <w:t>is</w:t>
      </w:r>
      <w:r w:rsidRPr="009A7EB1">
        <w:t xml:space="preserve"> mapped as bright pixels (Figure 4.9 (a)). </w:t>
      </w:r>
    </w:p>
    <w:p w14:paraId="7F78A569" w14:textId="77777777" w:rsidR="009A7EB1" w:rsidRPr="009A7EB1" w:rsidRDefault="009A7EB1" w:rsidP="009A7EB1">
      <w:pPr>
        <w:pStyle w:val="MDPI11articletype"/>
        <w:rPr>
          <w:iCs/>
        </w:rPr>
      </w:pPr>
      <w:r w:rsidRPr="009A7EB1">
        <w:rPr>
          <w:iCs/>
        </w:rPr>
        <w:t xml:space="preserve"> </w:t>
      </w:r>
      <w:r w:rsidRPr="009A7EB1">
        <w:rPr>
          <w:iCs/>
          <w:noProof/>
          <w:lang w:val="en-GB"/>
        </w:rPr>
        <mc:AlternateContent>
          <mc:Choice Requires="wpc">
            <w:drawing>
              <wp:inline distT="0" distB="0" distL="0" distR="0" wp14:anchorId="56F239DA" wp14:editId="35327E63">
                <wp:extent cx="6760210" cy="2379345"/>
                <wp:effectExtent l="0" t="0" r="21590" b="20955"/>
                <wp:docPr id="60" name="Canvas 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pic:pic xmlns:pic="http://schemas.openxmlformats.org/drawingml/2006/picture">
                        <pic:nvPicPr>
                          <pic:cNvPr id="76" name="Picture 76"/>
                          <pic:cNvPicPr/>
                        </pic:nvPicPr>
                        <pic:blipFill>
                          <a:blip r:embed="rId41">
                            <a:extLst>
                              <a:ext uri="{28A0092B-C50C-407E-A947-70E740481C1C}">
                                <a14:useLocalDpi xmlns:a14="http://schemas.microsoft.com/office/drawing/2010/main" val="0"/>
                              </a:ext>
                            </a:extLst>
                          </a:blip>
                          <a:stretch>
                            <a:fillRect/>
                          </a:stretch>
                        </pic:blipFill>
                        <pic:spPr>
                          <a:xfrm>
                            <a:off x="494356" y="9747"/>
                            <a:ext cx="2832664" cy="2344348"/>
                          </a:xfrm>
                          <a:prstGeom prst="rect">
                            <a:avLst/>
                          </a:prstGeom>
                        </pic:spPr>
                      </pic:pic>
                      <pic:pic xmlns:pic="http://schemas.openxmlformats.org/drawingml/2006/picture">
                        <pic:nvPicPr>
                          <pic:cNvPr id="77" name="Picture 77"/>
                          <pic:cNvPicPr/>
                        </pic:nvPicPr>
                        <pic:blipFill>
                          <a:blip r:embed="rId42">
                            <a:extLst>
                              <a:ext uri="{28A0092B-C50C-407E-A947-70E740481C1C}">
                                <a14:useLocalDpi xmlns:a14="http://schemas.microsoft.com/office/drawing/2010/main" val="0"/>
                              </a:ext>
                            </a:extLst>
                          </a:blip>
                          <a:stretch>
                            <a:fillRect/>
                          </a:stretch>
                        </pic:blipFill>
                        <pic:spPr>
                          <a:xfrm>
                            <a:off x="3784476" y="19"/>
                            <a:ext cx="2975734" cy="2343834"/>
                          </a:xfrm>
                          <a:prstGeom prst="rect">
                            <a:avLst/>
                          </a:prstGeom>
                        </pic:spPr>
                      </pic:pic>
                      <wps:wsp>
                        <wps:cNvPr id="78" name="Text Box 50"/>
                        <wps:cNvSpPr txBox="1"/>
                        <wps:spPr>
                          <a:xfrm>
                            <a:off x="35231" y="52199"/>
                            <a:ext cx="257175" cy="276225"/>
                          </a:xfrm>
                          <a:prstGeom prst="rect">
                            <a:avLst/>
                          </a:prstGeom>
                          <a:solidFill>
                            <a:sysClr val="window" lastClr="FFFFFF"/>
                          </a:solidFill>
                          <a:ln w="6350">
                            <a:solidFill>
                              <a:prstClr val="black"/>
                            </a:solidFill>
                          </a:ln>
                        </wps:spPr>
                        <wps:txbx>
                          <w:txbxContent>
                            <w:p w14:paraId="61967483" w14:textId="77777777" w:rsidR="009A7EB1" w:rsidRDefault="009A7EB1" w:rsidP="009A7EB1">
                              <w:pPr>
                                <w:pStyle w:val="NormalWeb"/>
                                <w:spacing w:after="160" w:line="256" w:lineRule="auto"/>
                              </w:pPr>
                              <w:r>
                                <w:rPr>
                                  <w:rFonts w:ascii="Calibri" w:eastAsia="Calibri" w:hAnsi="Calibri"/>
                                  <w:sz w:val="22"/>
                                  <w:szCs w:val="22"/>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 name="Text Box 52"/>
                        <wps:cNvSpPr txBox="1"/>
                        <wps:spPr>
                          <a:xfrm>
                            <a:off x="3429947" y="80191"/>
                            <a:ext cx="266700" cy="347826"/>
                          </a:xfrm>
                          <a:prstGeom prst="rect">
                            <a:avLst/>
                          </a:prstGeom>
                          <a:solidFill>
                            <a:sysClr val="window" lastClr="FFFFFF"/>
                          </a:solidFill>
                          <a:ln w="6350">
                            <a:solidFill>
                              <a:prstClr val="black"/>
                            </a:solidFill>
                          </a:ln>
                        </wps:spPr>
                        <wps:txbx>
                          <w:txbxContent>
                            <w:p w14:paraId="6400B2E9" w14:textId="77777777" w:rsidR="009A7EB1" w:rsidRDefault="009A7EB1" w:rsidP="009A7EB1">
                              <w:pPr>
                                <w:pStyle w:val="NormalWeb"/>
                                <w:spacing w:after="160" w:line="256" w:lineRule="auto"/>
                              </w:pPr>
                              <w:r>
                                <w:rPr>
                                  <w:rFonts w:ascii="Calibri" w:eastAsia="Calibri" w:hAnsi="Calibri"/>
                                  <w:sz w:val="22"/>
                                  <w:szCs w:val="22"/>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6F239DA" id="Canvas 60" o:spid="_x0000_s1047" editas="canvas" style="width:532.3pt;height:187.35pt;mso-position-horizontal-relative:char;mso-position-vertical-relative:line" coordsize="67602,237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">
                <v:shape id="_x0000_s1048" type="#_x0000_t75" style="position:absolute;width:67602;height:23793;visibility:visible;mso-wrap-style:square" stroked="t" strokecolor="black [3213]">
                  <v:fill o:detectmouseclick="t"/>
                  <v:path o:connecttype="none"/>
                </v:shape>
                <v:shape id="Picture 76" o:spid="_x0000_s1049" type="#_x0000_t75" style="position:absolute;left:4943;top:97;width:28327;height:23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">
                  <v:imagedata r:id="rId43" o:title=""/>
                </v:shape>
                <v:shape id="Picture 77" o:spid="_x0000_s1050" type="#_x0000_t75" style="position:absolute;left:37844;width:29758;height:23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">
                  <v:imagedata r:id="rId44" o:title=""/>
                </v:shape>
                <v:shape id="Text Box 50" o:spid="_x0000_s1051" type="#_x0000_t202" style="position:absolute;left:352;top:521;width:2572;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" fillcolor="window" strokeweight=".5pt">
                  <v:textbox>
                    <w:txbxContent>
                      <w:p w14:paraId="61967483" w14:textId="77777777" w:rsidR="009A7EB1" w:rsidRDefault="009A7EB1" w:rsidP="009A7EB1">
                        <w:pPr>
                          <w:pStyle w:val="NormalWeb"/>
                          <w:spacing w:after="160" w:line="256" w:lineRule="auto"/>
                        </w:pPr>
                        <w:r>
                          <w:rPr>
                            <w:rFonts w:ascii="Calibri" w:eastAsia="Calibri" w:hAnsi="Calibri"/>
                            <w:sz w:val="22"/>
                            <w:szCs w:val="22"/>
                          </w:rPr>
                          <w:t>a</w:t>
                        </w:r>
                      </w:p>
                    </w:txbxContent>
                  </v:textbox>
                </v:shape>
                <v:shape id="Text Box 52" o:spid="_x0000_s1052" type="#_x0000_t202" style="position:absolute;left:34299;top:801;width:2667;height:3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" fillcolor="window" strokeweight=".5pt">
                  <v:textbox>
                    <w:txbxContent>
                      <w:p w14:paraId="6400B2E9" w14:textId="77777777" w:rsidR="009A7EB1" w:rsidRDefault="009A7EB1" w:rsidP="009A7EB1">
                        <w:pPr>
                          <w:pStyle w:val="NormalWeb"/>
                          <w:spacing w:after="160" w:line="256" w:lineRule="auto"/>
                        </w:pPr>
                        <w:r>
                          <w:rPr>
                            <w:rFonts w:ascii="Calibri" w:eastAsia="Calibri" w:hAnsi="Calibri"/>
                            <w:sz w:val="22"/>
                            <w:szCs w:val="22"/>
                          </w:rPr>
                          <w:t>b</w:t>
                        </w:r>
                      </w:p>
                    </w:txbxContent>
                  </v:textbox>
                </v:shape>
                <w10:anchorlock/>
              </v:group>
            </w:pict>
          </mc:Fallback>
        </mc:AlternateContent>
      </w:r>
      <w:bookmarkStart w:id="36" w:name="_Toc514121377"/>
    </w:p>
    <w:p w14:paraId="526EAFE5" w14:textId="1D3DE11F" w:rsidR="009A7EB1" w:rsidRPr="009A7EB1" w:rsidRDefault="009A7EB1" w:rsidP="009A7EB1">
      <w:pPr>
        <w:pStyle w:val="MDPI11articletype"/>
        <w:rPr>
          <w:i w:val="0"/>
        </w:rPr>
      </w:pPr>
      <w:r w:rsidRPr="009A7EB1">
        <w:rPr>
          <w:b/>
          <w:bCs/>
          <w:i w:val="0"/>
        </w:rPr>
        <w:t>Figure 4.8:</w:t>
      </w:r>
      <w:r w:rsidRPr="009A7EB1">
        <w:rPr>
          <w:i w:val="0"/>
        </w:rPr>
        <w:t xml:space="preserve"> Principal Component images from ASTER data for hydroxyl-bearing minerals. (a) PC1 shows hydroxyl minerals as bright pixels and </w:t>
      </w:r>
      <w:r w:rsidR="00247821">
        <w:rPr>
          <w:i w:val="0"/>
        </w:rPr>
        <w:t>forests</w:t>
      </w:r>
      <w:r w:rsidRPr="009A7EB1">
        <w:rPr>
          <w:i w:val="0"/>
        </w:rPr>
        <w:t xml:space="preserve"> as dark. (b) PC3 shows hydroxyl minerals areas as purple, red represents settlements, lime-green shows vegetation</w:t>
      </w:r>
      <w:r w:rsidR="00247821">
        <w:rPr>
          <w:i w:val="0"/>
        </w:rPr>
        <w:t>,</w:t>
      </w:r>
      <w:r w:rsidRPr="009A7EB1">
        <w:rPr>
          <w:i w:val="0"/>
        </w:rPr>
        <w:t xml:space="preserve"> and pine-green </w:t>
      </w:r>
      <w:r w:rsidR="00247821">
        <w:rPr>
          <w:i w:val="0"/>
        </w:rPr>
        <w:t>represents</w:t>
      </w:r>
      <w:r w:rsidRPr="009A7EB1">
        <w:rPr>
          <w:i w:val="0"/>
        </w:rPr>
        <w:t xml:space="preserve"> forest.</w:t>
      </w:r>
      <w:bookmarkEnd w:id="36"/>
    </w:p>
    <w:p w14:paraId="7B5EBCAE" w14:textId="12C03769" w:rsidR="009A7EB1" w:rsidRPr="009A7EB1" w:rsidRDefault="009A7EB1" w:rsidP="009A7EB1">
      <w:pPr>
        <w:pStyle w:val="MDPI11articletype"/>
        <w:rPr>
          <w:i w:val="0"/>
        </w:rPr>
      </w:pPr>
      <w:bookmarkStart w:id="37" w:name="_Toc514121417"/>
      <w:r w:rsidRPr="009A7EB1">
        <w:rPr>
          <w:b/>
          <w:bCs/>
          <w:i w:val="0"/>
        </w:rPr>
        <w:t>Table 4.3</w:t>
      </w:r>
      <w:r w:rsidR="00247821" w:rsidRPr="00247821">
        <w:rPr>
          <w:i w:val="0"/>
        </w:rPr>
        <w:t>.</w:t>
      </w:r>
      <w:r w:rsidRPr="009A7EB1">
        <w:rPr>
          <w:i w:val="0"/>
        </w:rPr>
        <w:t xml:space="preserve"> Eigenvectors and eigenvalues for Principal Components of ASTER bands 1, 3, 4, and 6 for hydroxyl-bearing minerals.</w:t>
      </w:r>
      <w:bookmarkEnd w:id="37"/>
      <w:r w:rsidRPr="009A7EB1">
        <w:rPr>
          <w:i w:val="0"/>
        </w:rPr>
        <w:t xml:space="preserve"> </w:t>
      </w:r>
    </w:p>
    <w:tbl>
      <w:tblPr>
        <w:tblStyle w:val="MDPI41threelinetable"/>
        <w:tblW w:w="5149" w:type="pct"/>
        <w:tblLook w:val="04A0" w:firstRow="1" w:lastRow="0" w:firstColumn="1" w:lastColumn="0" w:noHBand="0" w:noVBand="1"/>
      </w:tblPr>
      <w:tblGrid>
        <w:gridCol w:w="2758"/>
        <w:gridCol w:w="2066"/>
        <w:gridCol w:w="2178"/>
        <w:gridCol w:w="2177"/>
        <w:gridCol w:w="1599"/>
      </w:tblGrid>
      <w:tr w:rsidR="009A7EB1" w:rsidRPr="009A7EB1" w14:paraId="2878E473" w14:textId="77777777" w:rsidTr="003571B7">
        <w:trPr>
          <w:cnfStyle w:val="100000000000" w:firstRow="1" w:lastRow="0" w:firstColumn="0" w:lastColumn="0" w:oddVBand="0" w:evenVBand="0" w:oddHBand="0" w:evenHBand="0" w:firstRowFirstColumn="0" w:firstRowLastColumn="0" w:lastRowFirstColumn="0" w:lastRowLastColumn="0"/>
          <w:trHeight w:val="300"/>
        </w:trPr>
        <w:tc>
          <w:tcPr>
            <w:tcW w:w="1279" w:type="pct"/>
            <w:noWrap/>
            <w:hideMark/>
          </w:tcPr>
          <w:p w14:paraId="7C794CE7" w14:textId="45A13548" w:rsidR="009A7EB1" w:rsidRPr="009A7EB1" w:rsidRDefault="009A7EB1" w:rsidP="00247821">
            <w:pPr>
              <w:pStyle w:val="MDPI11articletype"/>
              <w:rPr>
                <w:i w:val="0"/>
              </w:rPr>
            </w:pPr>
          </w:p>
        </w:tc>
        <w:tc>
          <w:tcPr>
            <w:tcW w:w="958" w:type="pct"/>
            <w:noWrap/>
            <w:hideMark/>
          </w:tcPr>
          <w:p w14:paraId="5488371F" w14:textId="77777777" w:rsidR="009A7EB1" w:rsidRPr="009A7EB1" w:rsidRDefault="009A7EB1" w:rsidP="00247821">
            <w:pPr>
              <w:pStyle w:val="MDPI11articletype"/>
              <w:rPr>
                <w:i w:val="0"/>
              </w:rPr>
            </w:pPr>
            <w:r w:rsidRPr="009A7EB1">
              <w:rPr>
                <w:i w:val="0"/>
              </w:rPr>
              <w:t>PCA1</w:t>
            </w:r>
          </w:p>
        </w:tc>
        <w:tc>
          <w:tcPr>
            <w:tcW w:w="1010" w:type="pct"/>
            <w:noWrap/>
            <w:hideMark/>
          </w:tcPr>
          <w:p w14:paraId="08B78E2F" w14:textId="77777777" w:rsidR="009A7EB1" w:rsidRPr="009A7EB1" w:rsidRDefault="009A7EB1" w:rsidP="00247821">
            <w:pPr>
              <w:pStyle w:val="MDPI11articletype"/>
              <w:rPr>
                <w:i w:val="0"/>
              </w:rPr>
            </w:pPr>
            <w:r w:rsidRPr="009A7EB1">
              <w:rPr>
                <w:i w:val="0"/>
              </w:rPr>
              <w:t>PCA2</w:t>
            </w:r>
          </w:p>
        </w:tc>
        <w:tc>
          <w:tcPr>
            <w:tcW w:w="1010" w:type="pct"/>
            <w:noWrap/>
            <w:hideMark/>
          </w:tcPr>
          <w:p w14:paraId="04D66676" w14:textId="77777777" w:rsidR="009A7EB1" w:rsidRPr="009A7EB1" w:rsidRDefault="009A7EB1" w:rsidP="00247821">
            <w:pPr>
              <w:pStyle w:val="MDPI11articletype"/>
              <w:rPr>
                <w:i w:val="0"/>
              </w:rPr>
            </w:pPr>
            <w:r w:rsidRPr="009A7EB1">
              <w:rPr>
                <w:i w:val="0"/>
              </w:rPr>
              <w:t>PCA3</w:t>
            </w:r>
          </w:p>
        </w:tc>
        <w:tc>
          <w:tcPr>
            <w:tcW w:w="742" w:type="pct"/>
            <w:noWrap/>
            <w:hideMark/>
          </w:tcPr>
          <w:p w14:paraId="302577FD" w14:textId="77777777" w:rsidR="009A7EB1" w:rsidRPr="009A7EB1" w:rsidRDefault="009A7EB1" w:rsidP="00247821">
            <w:pPr>
              <w:pStyle w:val="MDPI11articletype"/>
              <w:rPr>
                <w:i w:val="0"/>
              </w:rPr>
            </w:pPr>
            <w:r w:rsidRPr="009A7EB1">
              <w:rPr>
                <w:i w:val="0"/>
              </w:rPr>
              <w:t>PCA4</w:t>
            </w:r>
          </w:p>
        </w:tc>
      </w:tr>
      <w:tr w:rsidR="009A7EB1" w:rsidRPr="009A7EB1" w14:paraId="06EC72DC" w14:textId="77777777" w:rsidTr="003571B7">
        <w:trPr>
          <w:trHeight w:val="300"/>
        </w:trPr>
        <w:tc>
          <w:tcPr>
            <w:tcW w:w="1279" w:type="pct"/>
            <w:noWrap/>
            <w:hideMark/>
          </w:tcPr>
          <w:p w14:paraId="40E0EAD1" w14:textId="77777777" w:rsidR="009A7EB1" w:rsidRPr="009A7EB1" w:rsidRDefault="009A7EB1" w:rsidP="00247821">
            <w:pPr>
              <w:pStyle w:val="MDPI11articletype"/>
              <w:rPr>
                <w:i w:val="0"/>
              </w:rPr>
            </w:pPr>
            <w:r w:rsidRPr="009A7EB1">
              <w:rPr>
                <w:i w:val="0"/>
              </w:rPr>
              <w:t>BAND1</w:t>
            </w:r>
          </w:p>
        </w:tc>
        <w:tc>
          <w:tcPr>
            <w:tcW w:w="958" w:type="pct"/>
            <w:noWrap/>
            <w:hideMark/>
          </w:tcPr>
          <w:p w14:paraId="0F9D2201" w14:textId="77777777" w:rsidR="009A7EB1" w:rsidRPr="009A7EB1" w:rsidRDefault="009A7EB1" w:rsidP="00247821">
            <w:pPr>
              <w:pStyle w:val="MDPI11articletype"/>
              <w:rPr>
                <w:i w:val="0"/>
              </w:rPr>
            </w:pPr>
            <w:r w:rsidRPr="009A7EB1">
              <w:rPr>
                <w:i w:val="0"/>
              </w:rPr>
              <w:t>0.157008377</w:t>
            </w:r>
          </w:p>
        </w:tc>
        <w:tc>
          <w:tcPr>
            <w:tcW w:w="1010" w:type="pct"/>
            <w:noWrap/>
            <w:hideMark/>
          </w:tcPr>
          <w:p w14:paraId="1A2E3E2F" w14:textId="77777777" w:rsidR="009A7EB1" w:rsidRPr="009A7EB1" w:rsidRDefault="009A7EB1" w:rsidP="00247821">
            <w:pPr>
              <w:pStyle w:val="MDPI11articletype"/>
              <w:rPr>
                <w:i w:val="0"/>
              </w:rPr>
            </w:pPr>
            <w:r w:rsidRPr="009A7EB1">
              <w:rPr>
                <w:i w:val="0"/>
              </w:rPr>
              <w:t>-0.101663045</w:t>
            </w:r>
          </w:p>
        </w:tc>
        <w:tc>
          <w:tcPr>
            <w:tcW w:w="1010" w:type="pct"/>
            <w:noWrap/>
            <w:hideMark/>
          </w:tcPr>
          <w:p w14:paraId="7B143EED" w14:textId="77777777" w:rsidR="009A7EB1" w:rsidRPr="009A7EB1" w:rsidRDefault="009A7EB1" w:rsidP="00247821">
            <w:pPr>
              <w:pStyle w:val="MDPI11articletype"/>
              <w:rPr>
                <w:i w:val="0"/>
              </w:rPr>
            </w:pPr>
            <w:r w:rsidRPr="009A7EB1">
              <w:rPr>
                <w:i w:val="0"/>
              </w:rPr>
              <w:t>-0.518533168</w:t>
            </w:r>
          </w:p>
        </w:tc>
        <w:tc>
          <w:tcPr>
            <w:tcW w:w="742" w:type="pct"/>
            <w:noWrap/>
            <w:hideMark/>
          </w:tcPr>
          <w:p w14:paraId="52BF1098" w14:textId="77777777" w:rsidR="009A7EB1" w:rsidRPr="009A7EB1" w:rsidRDefault="009A7EB1" w:rsidP="00247821">
            <w:pPr>
              <w:pStyle w:val="MDPI11articletype"/>
              <w:rPr>
                <w:i w:val="0"/>
              </w:rPr>
            </w:pPr>
            <w:r w:rsidRPr="009A7EB1">
              <w:rPr>
                <w:i w:val="0"/>
              </w:rPr>
              <w:t>-0.834347858</w:t>
            </w:r>
          </w:p>
        </w:tc>
      </w:tr>
      <w:tr w:rsidR="009A7EB1" w:rsidRPr="009A7EB1" w14:paraId="2F83466B" w14:textId="77777777" w:rsidTr="003571B7">
        <w:trPr>
          <w:trHeight w:val="300"/>
        </w:trPr>
        <w:tc>
          <w:tcPr>
            <w:tcW w:w="1279" w:type="pct"/>
            <w:noWrap/>
            <w:hideMark/>
          </w:tcPr>
          <w:p w14:paraId="37FF1B05" w14:textId="77777777" w:rsidR="009A7EB1" w:rsidRPr="009A7EB1" w:rsidRDefault="009A7EB1" w:rsidP="00247821">
            <w:pPr>
              <w:pStyle w:val="MDPI11articletype"/>
              <w:rPr>
                <w:i w:val="0"/>
              </w:rPr>
            </w:pPr>
            <w:r w:rsidRPr="009A7EB1">
              <w:rPr>
                <w:i w:val="0"/>
              </w:rPr>
              <w:t>BAND3</w:t>
            </w:r>
          </w:p>
        </w:tc>
        <w:tc>
          <w:tcPr>
            <w:tcW w:w="958" w:type="pct"/>
            <w:noWrap/>
            <w:hideMark/>
          </w:tcPr>
          <w:p w14:paraId="50BC5207" w14:textId="77777777" w:rsidR="009A7EB1" w:rsidRPr="009A7EB1" w:rsidRDefault="009A7EB1" w:rsidP="00247821">
            <w:pPr>
              <w:pStyle w:val="MDPI11articletype"/>
              <w:rPr>
                <w:i w:val="0"/>
              </w:rPr>
            </w:pPr>
            <w:r w:rsidRPr="009A7EB1">
              <w:rPr>
                <w:i w:val="0"/>
              </w:rPr>
              <w:t>0.43725728</w:t>
            </w:r>
          </w:p>
        </w:tc>
        <w:tc>
          <w:tcPr>
            <w:tcW w:w="1010" w:type="pct"/>
            <w:noWrap/>
            <w:hideMark/>
          </w:tcPr>
          <w:p w14:paraId="63A3ADC2" w14:textId="77777777" w:rsidR="009A7EB1" w:rsidRPr="009A7EB1" w:rsidRDefault="009A7EB1" w:rsidP="00247821">
            <w:pPr>
              <w:pStyle w:val="MDPI11articletype"/>
              <w:rPr>
                <w:i w:val="0"/>
              </w:rPr>
            </w:pPr>
            <w:r w:rsidRPr="009A7EB1">
              <w:rPr>
                <w:i w:val="0"/>
              </w:rPr>
              <w:t>0.880871155</w:t>
            </w:r>
          </w:p>
        </w:tc>
        <w:tc>
          <w:tcPr>
            <w:tcW w:w="1010" w:type="pct"/>
            <w:noWrap/>
            <w:hideMark/>
          </w:tcPr>
          <w:p w14:paraId="194DD5CD" w14:textId="77777777" w:rsidR="009A7EB1" w:rsidRPr="009A7EB1" w:rsidRDefault="009A7EB1" w:rsidP="00247821">
            <w:pPr>
              <w:pStyle w:val="MDPI11articletype"/>
              <w:rPr>
                <w:i w:val="0"/>
              </w:rPr>
            </w:pPr>
            <w:r w:rsidRPr="009A7EB1">
              <w:rPr>
                <w:i w:val="0"/>
              </w:rPr>
              <w:t>-0.164156502</w:t>
            </w:r>
          </w:p>
        </w:tc>
        <w:tc>
          <w:tcPr>
            <w:tcW w:w="742" w:type="pct"/>
            <w:noWrap/>
            <w:hideMark/>
          </w:tcPr>
          <w:p w14:paraId="5A0FE9A5" w14:textId="77777777" w:rsidR="009A7EB1" w:rsidRPr="009A7EB1" w:rsidRDefault="009A7EB1" w:rsidP="00247821">
            <w:pPr>
              <w:pStyle w:val="MDPI11articletype"/>
              <w:rPr>
                <w:i w:val="0"/>
              </w:rPr>
            </w:pPr>
            <w:r w:rsidRPr="009A7EB1">
              <w:rPr>
                <w:i w:val="0"/>
              </w:rPr>
              <w:t>0.076972216</w:t>
            </w:r>
          </w:p>
        </w:tc>
      </w:tr>
      <w:tr w:rsidR="009A7EB1" w:rsidRPr="009A7EB1" w14:paraId="4E6EAFE3" w14:textId="77777777" w:rsidTr="003571B7">
        <w:trPr>
          <w:trHeight w:val="300"/>
        </w:trPr>
        <w:tc>
          <w:tcPr>
            <w:tcW w:w="1279" w:type="pct"/>
            <w:noWrap/>
            <w:hideMark/>
          </w:tcPr>
          <w:p w14:paraId="5A314ACA" w14:textId="77777777" w:rsidR="009A7EB1" w:rsidRPr="009A7EB1" w:rsidRDefault="009A7EB1" w:rsidP="00247821">
            <w:pPr>
              <w:pStyle w:val="MDPI11articletype"/>
              <w:rPr>
                <w:i w:val="0"/>
              </w:rPr>
            </w:pPr>
            <w:r w:rsidRPr="009A7EB1">
              <w:rPr>
                <w:i w:val="0"/>
              </w:rPr>
              <w:t>BAND4</w:t>
            </w:r>
          </w:p>
        </w:tc>
        <w:tc>
          <w:tcPr>
            <w:tcW w:w="958" w:type="pct"/>
            <w:noWrap/>
            <w:hideMark/>
          </w:tcPr>
          <w:p w14:paraId="300F1202" w14:textId="77777777" w:rsidR="009A7EB1" w:rsidRPr="009A7EB1" w:rsidRDefault="009A7EB1" w:rsidP="00247821">
            <w:pPr>
              <w:pStyle w:val="MDPI11articletype"/>
              <w:rPr>
                <w:i w:val="0"/>
              </w:rPr>
            </w:pPr>
            <w:r w:rsidRPr="009A7EB1">
              <w:rPr>
                <w:i w:val="0"/>
              </w:rPr>
              <w:t>0.70812482</w:t>
            </w:r>
          </w:p>
        </w:tc>
        <w:tc>
          <w:tcPr>
            <w:tcW w:w="1010" w:type="pct"/>
            <w:noWrap/>
            <w:hideMark/>
          </w:tcPr>
          <w:p w14:paraId="4D329C69" w14:textId="77777777" w:rsidR="009A7EB1" w:rsidRPr="009A7EB1" w:rsidRDefault="009A7EB1" w:rsidP="00247821">
            <w:pPr>
              <w:pStyle w:val="MDPI11articletype"/>
              <w:rPr>
                <w:i w:val="0"/>
              </w:rPr>
            </w:pPr>
            <w:r w:rsidRPr="009A7EB1">
              <w:rPr>
                <w:i w:val="0"/>
              </w:rPr>
              <w:t>-0.213474419</w:t>
            </w:r>
          </w:p>
        </w:tc>
        <w:tc>
          <w:tcPr>
            <w:tcW w:w="1010" w:type="pct"/>
            <w:noWrap/>
            <w:hideMark/>
          </w:tcPr>
          <w:p w14:paraId="29A73F23" w14:textId="77777777" w:rsidR="009A7EB1" w:rsidRPr="009A7EB1" w:rsidRDefault="009A7EB1" w:rsidP="00247821">
            <w:pPr>
              <w:pStyle w:val="MDPI11articletype"/>
              <w:rPr>
                <w:i w:val="0"/>
              </w:rPr>
            </w:pPr>
            <w:r w:rsidRPr="009A7EB1">
              <w:rPr>
                <w:i w:val="0"/>
              </w:rPr>
              <w:t>0.631379912</w:t>
            </w:r>
          </w:p>
        </w:tc>
        <w:tc>
          <w:tcPr>
            <w:tcW w:w="742" w:type="pct"/>
            <w:noWrap/>
            <w:hideMark/>
          </w:tcPr>
          <w:p w14:paraId="102DF723" w14:textId="77777777" w:rsidR="009A7EB1" w:rsidRPr="009A7EB1" w:rsidRDefault="009A7EB1" w:rsidP="00247821">
            <w:pPr>
              <w:pStyle w:val="MDPI11articletype"/>
              <w:rPr>
                <w:i w:val="0"/>
              </w:rPr>
            </w:pPr>
            <w:r w:rsidRPr="009A7EB1">
              <w:rPr>
                <w:i w:val="0"/>
              </w:rPr>
              <w:t>-0.233125112</w:t>
            </w:r>
          </w:p>
        </w:tc>
      </w:tr>
      <w:tr w:rsidR="009A7EB1" w:rsidRPr="009A7EB1" w14:paraId="16B9C7BE" w14:textId="77777777" w:rsidTr="003571B7">
        <w:trPr>
          <w:trHeight w:val="300"/>
        </w:trPr>
        <w:tc>
          <w:tcPr>
            <w:tcW w:w="1279" w:type="pct"/>
            <w:noWrap/>
            <w:hideMark/>
          </w:tcPr>
          <w:p w14:paraId="075E7DD2" w14:textId="77777777" w:rsidR="009A7EB1" w:rsidRPr="009A7EB1" w:rsidRDefault="009A7EB1" w:rsidP="00247821">
            <w:pPr>
              <w:pStyle w:val="MDPI11articletype"/>
              <w:rPr>
                <w:i w:val="0"/>
              </w:rPr>
            </w:pPr>
            <w:r w:rsidRPr="009A7EB1">
              <w:rPr>
                <w:i w:val="0"/>
              </w:rPr>
              <w:t>BAND6</w:t>
            </w:r>
          </w:p>
        </w:tc>
        <w:tc>
          <w:tcPr>
            <w:tcW w:w="958" w:type="pct"/>
            <w:noWrap/>
            <w:hideMark/>
          </w:tcPr>
          <w:p w14:paraId="4F0D9969" w14:textId="77777777" w:rsidR="009A7EB1" w:rsidRPr="009A7EB1" w:rsidRDefault="009A7EB1" w:rsidP="00247821">
            <w:pPr>
              <w:pStyle w:val="MDPI11articletype"/>
              <w:rPr>
                <w:i w:val="0"/>
              </w:rPr>
            </w:pPr>
            <w:r w:rsidRPr="009A7EB1">
              <w:rPr>
                <w:i w:val="0"/>
              </w:rPr>
              <w:t>0.531708265</w:t>
            </w:r>
          </w:p>
        </w:tc>
        <w:tc>
          <w:tcPr>
            <w:tcW w:w="1010" w:type="pct"/>
            <w:noWrap/>
            <w:hideMark/>
          </w:tcPr>
          <w:p w14:paraId="57C32CDB" w14:textId="77777777" w:rsidR="009A7EB1" w:rsidRPr="009A7EB1" w:rsidRDefault="009A7EB1" w:rsidP="00247821">
            <w:pPr>
              <w:pStyle w:val="MDPI11articletype"/>
              <w:rPr>
                <w:i w:val="0"/>
              </w:rPr>
            </w:pPr>
            <w:r w:rsidRPr="009A7EB1">
              <w:rPr>
                <w:i w:val="0"/>
              </w:rPr>
              <w:t>-0.410072318</w:t>
            </w:r>
          </w:p>
        </w:tc>
        <w:tc>
          <w:tcPr>
            <w:tcW w:w="1010" w:type="pct"/>
            <w:noWrap/>
            <w:hideMark/>
          </w:tcPr>
          <w:p w14:paraId="759CB3FC" w14:textId="77777777" w:rsidR="009A7EB1" w:rsidRPr="009A7EB1" w:rsidRDefault="009A7EB1" w:rsidP="00247821">
            <w:pPr>
              <w:pStyle w:val="MDPI11articletype"/>
              <w:rPr>
                <w:i w:val="0"/>
              </w:rPr>
            </w:pPr>
            <w:r w:rsidRPr="009A7EB1">
              <w:rPr>
                <w:i w:val="0"/>
              </w:rPr>
              <w:t>-0.552752569</w:t>
            </w:r>
          </w:p>
        </w:tc>
        <w:tc>
          <w:tcPr>
            <w:tcW w:w="742" w:type="pct"/>
            <w:noWrap/>
            <w:hideMark/>
          </w:tcPr>
          <w:p w14:paraId="17B1B001" w14:textId="77777777" w:rsidR="009A7EB1" w:rsidRPr="009A7EB1" w:rsidRDefault="009A7EB1" w:rsidP="00247821">
            <w:pPr>
              <w:pStyle w:val="MDPI11articletype"/>
              <w:rPr>
                <w:i w:val="0"/>
              </w:rPr>
            </w:pPr>
            <w:r w:rsidRPr="009A7EB1">
              <w:rPr>
                <w:i w:val="0"/>
              </w:rPr>
              <w:t>0.49355001</w:t>
            </w:r>
          </w:p>
        </w:tc>
      </w:tr>
      <w:tr w:rsidR="009A7EB1" w:rsidRPr="009A7EB1" w14:paraId="15B0C59F" w14:textId="77777777" w:rsidTr="003571B7">
        <w:trPr>
          <w:trHeight w:val="300"/>
        </w:trPr>
        <w:tc>
          <w:tcPr>
            <w:tcW w:w="1279" w:type="pct"/>
            <w:noWrap/>
            <w:hideMark/>
          </w:tcPr>
          <w:p w14:paraId="70309265" w14:textId="5485EA04" w:rsidR="009A7EB1" w:rsidRPr="009A7EB1" w:rsidRDefault="009A7EB1" w:rsidP="00247821">
            <w:pPr>
              <w:pStyle w:val="MDPI11articletype"/>
              <w:rPr>
                <w:i w:val="0"/>
              </w:rPr>
            </w:pPr>
          </w:p>
        </w:tc>
        <w:tc>
          <w:tcPr>
            <w:tcW w:w="958" w:type="pct"/>
            <w:noWrap/>
            <w:hideMark/>
          </w:tcPr>
          <w:p w14:paraId="126D2CBF" w14:textId="306F7F1C" w:rsidR="009A7EB1" w:rsidRPr="009A7EB1" w:rsidRDefault="009A7EB1" w:rsidP="00247821">
            <w:pPr>
              <w:pStyle w:val="MDPI11articletype"/>
              <w:rPr>
                <w:i w:val="0"/>
              </w:rPr>
            </w:pPr>
          </w:p>
        </w:tc>
        <w:tc>
          <w:tcPr>
            <w:tcW w:w="1010" w:type="pct"/>
            <w:noWrap/>
            <w:hideMark/>
          </w:tcPr>
          <w:p w14:paraId="015A5F33" w14:textId="406C1EFA" w:rsidR="009A7EB1" w:rsidRPr="009A7EB1" w:rsidRDefault="009A7EB1" w:rsidP="00247821">
            <w:pPr>
              <w:pStyle w:val="MDPI11articletype"/>
              <w:rPr>
                <w:i w:val="0"/>
              </w:rPr>
            </w:pPr>
          </w:p>
        </w:tc>
        <w:tc>
          <w:tcPr>
            <w:tcW w:w="1010" w:type="pct"/>
            <w:noWrap/>
            <w:hideMark/>
          </w:tcPr>
          <w:p w14:paraId="0302E9C5" w14:textId="0EED3371" w:rsidR="009A7EB1" w:rsidRPr="009A7EB1" w:rsidRDefault="009A7EB1" w:rsidP="00247821">
            <w:pPr>
              <w:pStyle w:val="MDPI11articletype"/>
              <w:rPr>
                <w:i w:val="0"/>
              </w:rPr>
            </w:pPr>
          </w:p>
        </w:tc>
        <w:tc>
          <w:tcPr>
            <w:tcW w:w="742" w:type="pct"/>
            <w:noWrap/>
            <w:hideMark/>
          </w:tcPr>
          <w:p w14:paraId="21CECD90" w14:textId="3CDB28A1" w:rsidR="009A7EB1" w:rsidRPr="009A7EB1" w:rsidRDefault="009A7EB1" w:rsidP="00247821">
            <w:pPr>
              <w:pStyle w:val="MDPI11articletype"/>
              <w:rPr>
                <w:i w:val="0"/>
              </w:rPr>
            </w:pPr>
          </w:p>
        </w:tc>
      </w:tr>
      <w:tr w:rsidR="009A7EB1" w:rsidRPr="009A7EB1" w14:paraId="796A51C1" w14:textId="77777777" w:rsidTr="003571B7">
        <w:trPr>
          <w:trHeight w:val="300"/>
        </w:trPr>
        <w:tc>
          <w:tcPr>
            <w:tcW w:w="1279" w:type="pct"/>
            <w:noWrap/>
            <w:hideMark/>
          </w:tcPr>
          <w:p w14:paraId="399A27B6" w14:textId="53C8CD48" w:rsidR="009A7EB1" w:rsidRPr="009A7EB1" w:rsidRDefault="003571B7" w:rsidP="00247821">
            <w:pPr>
              <w:pStyle w:val="MDPI11articletype"/>
              <w:rPr>
                <w:i w:val="0"/>
              </w:rPr>
            </w:pPr>
            <w:r>
              <w:rPr>
                <w:i w:val="0"/>
              </w:rPr>
              <w:t>EIGENVALUES</w:t>
            </w:r>
          </w:p>
        </w:tc>
        <w:tc>
          <w:tcPr>
            <w:tcW w:w="958" w:type="pct"/>
            <w:noWrap/>
            <w:hideMark/>
          </w:tcPr>
          <w:p w14:paraId="69F24320" w14:textId="77777777" w:rsidR="009A7EB1" w:rsidRPr="009A7EB1" w:rsidRDefault="009A7EB1" w:rsidP="00247821">
            <w:pPr>
              <w:pStyle w:val="MDPI11articletype"/>
              <w:rPr>
                <w:i w:val="0"/>
              </w:rPr>
            </w:pPr>
            <w:r w:rsidRPr="009A7EB1">
              <w:rPr>
                <w:i w:val="0"/>
              </w:rPr>
              <w:t>0.000981245</w:t>
            </w:r>
          </w:p>
        </w:tc>
        <w:tc>
          <w:tcPr>
            <w:tcW w:w="1010" w:type="pct"/>
            <w:noWrap/>
            <w:hideMark/>
          </w:tcPr>
          <w:p w14:paraId="0E06083B" w14:textId="77777777" w:rsidR="009A7EB1" w:rsidRPr="009A7EB1" w:rsidRDefault="009A7EB1" w:rsidP="00247821">
            <w:pPr>
              <w:pStyle w:val="MDPI11articletype"/>
              <w:rPr>
                <w:i w:val="0"/>
              </w:rPr>
            </w:pPr>
            <w:r w:rsidRPr="009A7EB1">
              <w:rPr>
                <w:i w:val="0"/>
              </w:rPr>
              <w:t>0.000433955</w:t>
            </w:r>
          </w:p>
        </w:tc>
        <w:tc>
          <w:tcPr>
            <w:tcW w:w="1010" w:type="pct"/>
            <w:noWrap/>
            <w:hideMark/>
          </w:tcPr>
          <w:p w14:paraId="18767E9A" w14:textId="77777777" w:rsidR="009A7EB1" w:rsidRPr="009A7EB1" w:rsidRDefault="009A7EB1" w:rsidP="00247821">
            <w:pPr>
              <w:pStyle w:val="MDPI11articletype"/>
              <w:rPr>
                <w:i w:val="0"/>
              </w:rPr>
            </w:pPr>
            <w:r w:rsidRPr="009A7EB1">
              <w:rPr>
                <w:i w:val="0"/>
              </w:rPr>
              <w:t>2.13E-05</w:t>
            </w:r>
          </w:p>
        </w:tc>
        <w:tc>
          <w:tcPr>
            <w:tcW w:w="742" w:type="pct"/>
            <w:noWrap/>
            <w:hideMark/>
          </w:tcPr>
          <w:p w14:paraId="14E39225" w14:textId="77777777" w:rsidR="009A7EB1" w:rsidRPr="009A7EB1" w:rsidRDefault="009A7EB1" w:rsidP="00247821">
            <w:pPr>
              <w:pStyle w:val="MDPI11articletype"/>
              <w:rPr>
                <w:i w:val="0"/>
              </w:rPr>
            </w:pPr>
            <w:r w:rsidRPr="009A7EB1">
              <w:rPr>
                <w:i w:val="0"/>
              </w:rPr>
              <w:t>1.00E-05</w:t>
            </w:r>
          </w:p>
        </w:tc>
      </w:tr>
      <w:tr w:rsidR="009A7EB1" w:rsidRPr="009A7EB1" w14:paraId="57CF8A2E" w14:textId="77777777" w:rsidTr="003571B7">
        <w:trPr>
          <w:trHeight w:val="300"/>
        </w:trPr>
        <w:tc>
          <w:tcPr>
            <w:tcW w:w="1279" w:type="pct"/>
            <w:noWrap/>
            <w:hideMark/>
          </w:tcPr>
          <w:p w14:paraId="7ECF61C7" w14:textId="30547CE5" w:rsidR="009A7EB1" w:rsidRPr="009A7EB1" w:rsidRDefault="003571B7" w:rsidP="00247821">
            <w:pPr>
              <w:pStyle w:val="MDPI11articletype"/>
              <w:rPr>
                <w:i w:val="0"/>
              </w:rPr>
            </w:pPr>
            <w:r>
              <w:rPr>
                <w:i w:val="0"/>
              </w:rPr>
              <w:t>EIGENVALUES</w:t>
            </w:r>
          </w:p>
          <w:p w14:paraId="74E71B7B" w14:textId="3EB27344" w:rsidR="009A7EB1" w:rsidRPr="009A7EB1" w:rsidRDefault="009A7EB1" w:rsidP="00247821">
            <w:pPr>
              <w:pStyle w:val="MDPI11articletype"/>
              <w:rPr>
                <w:i w:val="0"/>
              </w:rPr>
            </w:pPr>
            <w:r w:rsidRPr="009A7EB1">
              <w:rPr>
                <w:i w:val="0"/>
              </w:rPr>
              <w:t>PERCENTAGE</w:t>
            </w:r>
          </w:p>
        </w:tc>
        <w:tc>
          <w:tcPr>
            <w:tcW w:w="958" w:type="pct"/>
            <w:noWrap/>
            <w:hideMark/>
          </w:tcPr>
          <w:p w14:paraId="61163831" w14:textId="77777777" w:rsidR="009A7EB1" w:rsidRPr="009A7EB1" w:rsidRDefault="009A7EB1" w:rsidP="00247821">
            <w:pPr>
              <w:pStyle w:val="MDPI11articletype"/>
              <w:rPr>
                <w:i w:val="0"/>
              </w:rPr>
            </w:pPr>
            <w:r w:rsidRPr="009A7EB1">
              <w:rPr>
                <w:i w:val="0"/>
              </w:rPr>
              <w:t>67.83311458</w:t>
            </w:r>
          </w:p>
        </w:tc>
        <w:tc>
          <w:tcPr>
            <w:tcW w:w="1010" w:type="pct"/>
            <w:noWrap/>
            <w:hideMark/>
          </w:tcPr>
          <w:p w14:paraId="2C76890B" w14:textId="77777777" w:rsidR="009A7EB1" w:rsidRPr="009A7EB1" w:rsidRDefault="009A7EB1" w:rsidP="00247821">
            <w:pPr>
              <w:pStyle w:val="MDPI11articletype"/>
              <w:rPr>
                <w:i w:val="0"/>
              </w:rPr>
            </w:pPr>
            <w:r w:rsidRPr="009A7EB1">
              <w:rPr>
                <w:i w:val="0"/>
              </w:rPr>
              <w:t>29.9991246</w:t>
            </w:r>
          </w:p>
        </w:tc>
        <w:tc>
          <w:tcPr>
            <w:tcW w:w="1010" w:type="pct"/>
            <w:noWrap/>
            <w:hideMark/>
          </w:tcPr>
          <w:p w14:paraId="5A742B49" w14:textId="77777777" w:rsidR="009A7EB1" w:rsidRPr="009A7EB1" w:rsidRDefault="009A7EB1" w:rsidP="00247821">
            <w:pPr>
              <w:pStyle w:val="MDPI11articletype"/>
              <w:rPr>
                <w:i w:val="0"/>
              </w:rPr>
            </w:pPr>
            <w:r w:rsidRPr="009A7EB1">
              <w:rPr>
                <w:i w:val="0"/>
              </w:rPr>
              <w:t>1.474764351</w:t>
            </w:r>
          </w:p>
        </w:tc>
        <w:tc>
          <w:tcPr>
            <w:tcW w:w="742" w:type="pct"/>
            <w:noWrap/>
            <w:hideMark/>
          </w:tcPr>
          <w:p w14:paraId="35AD6384" w14:textId="77777777" w:rsidR="009A7EB1" w:rsidRPr="009A7EB1" w:rsidRDefault="009A7EB1" w:rsidP="00247821">
            <w:pPr>
              <w:pStyle w:val="MDPI11articletype"/>
              <w:rPr>
                <w:i w:val="0"/>
              </w:rPr>
            </w:pPr>
            <w:r w:rsidRPr="009A7EB1">
              <w:rPr>
                <w:i w:val="0"/>
              </w:rPr>
              <w:t>0.692996474</w:t>
            </w:r>
          </w:p>
        </w:tc>
      </w:tr>
      <w:tr w:rsidR="009A7EB1" w:rsidRPr="009A7EB1" w14:paraId="5358FE3F" w14:textId="77777777" w:rsidTr="003571B7">
        <w:trPr>
          <w:trHeight w:val="80"/>
        </w:trPr>
        <w:tc>
          <w:tcPr>
            <w:tcW w:w="1279" w:type="pct"/>
            <w:noWrap/>
          </w:tcPr>
          <w:p w14:paraId="4FF4EEA3" w14:textId="77777777" w:rsidR="009A7EB1" w:rsidRPr="009A7EB1" w:rsidRDefault="009A7EB1" w:rsidP="00247821">
            <w:pPr>
              <w:pStyle w:val="MDPI11articletype"/>
              <w:rPr>
                <w:i w:val="0"/>
              </w:rPr>
            </w:pPr>
          </w:p>
        </w:tc>
        <w:tc>
          <w:tcPr>
            <w:tcW w:w="958" w:type="pct"/>
            <w:noWrap/>
          </w:tcPr>
          <w:p w14:paraId="0273BA96" w14:textId="77777777" w:rsidR="009A7EB1" w:rsidRPr="009A7EB1" w:rsidRDefault="009A7EB1" w:rsidP="00247821">
            <w:pPr>
              <w:pStyle w:val="MDPI11articletype"/>
              <w:rPr>
                <w:i w:val="0"/>
              </w:rPr>
            </w:pPr>
          </w:p>
        </w:tc>
        <w:tc>
          <w:tcPr>
            <w:tcW w:w="1010" w:type="pct"/>
            <w:noWrap/>
          </w:tcPr>
          <w:p w14:paraId="2CC9B807" w14:textId="77777777" w:rsidR="009A7EB1" w:rsidRPr="009A7EB1" w:rsidRDefault="009A7EB1" w:rsidP="00247821">
            <w:pPr>
              <w:pStyle w:val="MDPI11articletype"/>
              <w:rPr>
                <w:i w:val="0"/>
              </w:rPr>
            </w:pPr>
          </w:p>
        </w:tc>
        <w:tc>
          <w:tcPr>
            <w:tcW w:w="1010" w:type="pct"/>
            <w:noWrap/>
          </w:tcPr>
          <w:p w14:paraId="51A5AC7A" w14:textId="77777777" w:rsidR="009A7EB1" w:rsidRPr="009A7EB1" w:rsidRDefault="009A7EB1" w:rsidP="00247821">
            <w:pPr>
              <w:pStyle w:val="MDPI11articletype"/>
              <w:rPr>
                <w:i w:val="0"/>
              </w:rPr>
            </w:pPr>
          </w:p>
        </w:tc>
        <w:tc>
          <w:tcPr>
            <w:tcW w:w="742" w:type="pct"/>
            <w:noWrap/>
          </w:tcPr>
          <w:p w14:paraId="5BD69D2F" w14:textId="77777777" w:rsidR="009A7EB1" w:rsidRPr="009A7EB1" w:rsidRDefault="009A7EB1" w:rsidP="00247821">
            <w:pPr>
              <w:pStyle w:val="MDPI11articletype"/>
              <w:rPr>
                <w:i w:val="0"/>
              </w:rPr>
            </w:pPr>
          </w:p>
        </w:tc>
      </w:tr>
    </w:tbl>
    <w:p w14:paraId="181E9F7D" w14:textId="77777777" w:rsidR="009A7EB1" w:rsidRPr="009A7EB1" w:rsidRDefault="009A7EB1" w:rsidP="009A7EB1">
      <w:pPr>
        <w:pStyle w:val="MDPI11articletype"/>
        <w:rPr>
          <w:iCs/>
        </w:rPr>
      </w:pPr>
    </w:p>
    <w:p w14:paraId="69D947C3" w14:textId="77777777" w:rsidR="009A7EB1" w:rsidRPr="009A7EB1" w:rsidRDefault="009A7EB1" w:rsidP="009A7EB1">
      <w:pPr>
        <w:pStyle w:val="MDPI11articletype"/>
        <w:rPr>
          <w:iCs/>
        </w:rPr>
      </w:pPr>
      <w:r w:rsidRPr="009A7EB1">
        <w:rPr>
          <w:iCs/>
          <w:noProof/>
          <w:lang w:val="en-GB"/>
        </w:rPr>
        <mc:AlternateContent>
          <mc:Choice Requires="wpc">
            <w:drawing>
              <wp:inline distT="0" distB="0" distL="0" distR="0" wp14:anchorId="5FAF8DDD" wp14:editId="6CE25324">
                <wp:extent cx="5949187" cy="3310255"/>
                <wp:effectExtent l="0" t="0" r="13970" b="23495"/>
                <wp:docPr id="62" name="Canvas 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pic:pic xmlns:pic="http://schemas.openxmlformats.org/drawingml/2006/picture">
                        <pic:nvPicPr>
                          <pic:cNvPr id="81" name="Picture 81"/>
                          <pic:cNvPicPr/>
                        </pic:nvPicPr>
                        <pic:blipFill>
                          <a:blip r:embed="rId45">
                            <a:extLst>
                              <a:ext uri="{28A0092B-C50C-407E-A947-70E740481C1C}">
                                <a14:useLocalDpi xmlns:a14="http://schemas.microsoft.com/office/drawing/2010/main" val="0"/>
                              </a:ext>
                            </a:extLst>
                          </a:blip>
                          <a:stretch>
                            <a:fillRect/>
                          </a:stretch>
                        </pic:blipFill>
                        <pic:spPr>
                          <a:xfrm>
                            <a:off x="20509" y="0"/>
                            <a:ext cx="2833528" cy="3274277"/>
                          </a:xfrm>
                          <a:prstGeom prst="rect">
                            <a:avLst/>
                          </a:prstGeom>
                        </pic:spPr>
                      </pic:pic>
                      <pic:pic xmlns:pic="http://schemas.openxmlformats.org/drawingml/2006/picture">
                        <pic:nvPicPr>
                          <pic:cNvPr id="82" name="Picture 82"/>
                          <pic:cNvPicPr/>
                        </pic:nvPicPr>
                        <pic:blipFill>
                          <a:blip r:embed="rId46">
                            <a:extLst>
                              <a:ext uri="{28A0092B-C50C-407E-A947-70E740481C1C}">
                                <a14:useLocalDpi xmlns:a14="http://schemas.microsoft.com/office/drawing/2010/main" val="0"/>
                              </a:ext>
                            </a:extLst>
                          </a:blip>
                          <a:stretch>
                            <a:fillRect/>
                          </a:stretch>
                        </pic:blipFill>
                        <pic:spPr>
                          <a:xfrm>
                            <a:off x="2951887" y="74"/>
                            <a:ext cx="2981810" cy="3274799"/>
                          </a:xfrm>
                          <a:prstGeom prst="rect">
                            <a:avLst/>
                          </a:prstGeom>
                        </pic:spPr>
                      </pic:pic>
                      <wps:wsp>
                        <wps:cNvPr id="83" name="Text Box 54"/>
                        <wps:cNvSpPr txBox="1"/>
                        <wps:spPr>
                          <a:xfrm>
                            <a:off x="20509" y="44"/>
                            <a:ext cx="247650" cy="276225"/>
                          </a:xfrm>
                          <a:prstGeom prst="rect">
                            <a:avLst/>
                          </a:prstGeom>
                          <a:solidFill>
                            <a:sysClr val="window" lastClr="FFFFFF"/>
                          </a:solidFill>
                          <a:ln w="6350">
                            <a:solidFill>
                              <a:prstClr val="black"/>
                            </a:solidFill>
                          </a:ln>
                        </wps:spPr>
                        <wps:txbx>
                          <w:txbxContent>
                            <w:p w14:paraId="09DC6F03" w14:textId="77777777" w:rsidR="009A7EB1" w:rsidRDefault="009A7EB1" w:rsidP="009A7EB1">
                              <w:pPr>
                                <w:pStyle w:val="NormalWeb"/>
                                <w:spacing w:after="160" w:line="256" w:lineRule="auto"/>
                              </w:pPr>
                              <w:r>
                                <w:rPr>
                                  <w:rFonts w:ascii="Calibri" w:eastAsia="Calibri" w:hAnsi="Calibri"/>
                                  <w:sz w:val="22"/>
                                  <w:szCs w:val="22"/>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4" name="Text Box 55"/>
                        <wps:cNvSpPr txBox="1"/>
                        <wps:spPr>
                          <a:xfrm>
                            <a:off x="3029525" y="74"/>
                            <a:ext cx="304800" cy="276225"/>
                          </a:xfrm>
                          <a:prstGeom prst="rect">
                            <a:avLst/>
                          </a:prstGeom>
                          <a:solidFill>
                            <a:sysClr val="window" lastClr="FFFFFF"/>
                          </a:solidFill>
                          <a:ln w="6350">
                            <a:solidFill>
                              <a:prstClr val="black"/>
                            </a:solidFill>
                          </a:ln>
                        </wps:spPr>
                        <wps:txbx>
                          <w:txbxContent>
                            <w:p w14:paraId="689B7BD0" w14:textId="77777777" w:rsidR="009A7EB1" w:rsidRDefault="009A7EB1" w:rsidP="009A7EB1">
                              <w:pPr>
                                <w:pStyle w:val="NormalWeb"/>
                                <w:spacing w:after="160" w:line="256" w:lineRule="auto"/>
                              </w:pPr>
                              <w:r>
                                <w:rPr>
                                  <w:rFonts w:ascii="Calibri" w:eastAsia="Calibri" w:hAnsi="Calibri"/>
                                  <w:sz w:val="22"/>
                                  <w:szCs w:val="22"/>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FAF8DDD" id="Canvas 62" o:spid="_x0000_s1053" editas="canvas" style="width:468.45pt;height:260.65pt;mso-position-horizontal-relative:char;mso-position-vertical-relative:line" coordsize="59486,331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">
                <v:shape id="_x0000_s1054" type="#_x0000_t75" style="position:absolute;width:59486;height:33102;visibility:visible;mso-wrap-style:square" stroked="t" strokecolor="black [3213]">
                  <v:fill o:detectmouseclick="t"/>
                  <v:path o:connecttype="none"/>
                </v:shape>
                <v:shape id="Picture 81" o:spid="_x0000_s1055" type="#_x0000_t75" style="position:absolute;left:205;width:28335;height:32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">
                  <v:imagedata r:id="rId47" o:title=""/>
                </v:shape>
                <v:shape id="Picture 82" o:spid="_x0000_s1056" type="#_x0000_t75" style="position:absolute;left:29518;width:29818;height:32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">
                  <v:imagedata r:id="rId48" o:title=""/>
                </v:shape>
                <v:shape id="Text Box 54" o:spid="_x0000_s1057" type="#_x0000_t202" style="position:absolute;left:205;width:2476;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" fillcolor="window" strokeweight=".5pt">
                  <v:textbox>
                    <w:txbxContent>
                      <w:p w14:paraId="09DC6F03" w14:textId="77777777" w:rsidR="009A7EB1" w:rsidRDefault="009A7EB1" w:rsidP="009A7EB1">
                        <w:pPr>
                          <w:pStyle w:val="NormalWeb"/>
                          <w:spacing w:after="160" w:line="256" w:lineRule="auto"/>
                        </w:pPr>
                        <w:r>
                          <w:rPr>
                            <w:rFonts w:ascii="Calibri" w:eastAsia="Calibri" w:hAnsi="Calibri"/>
                            <w:sz w:val="22"/>
                            <w:szCs w:val="22"/>
                          </w:rPr>
                          <w:t>a</w:t>
                        </w:r>
                      </w:p>
                    </w:txbxContent>
                  </v:textbox>
                </v:shape>
                <v:shape id="Text Box 55" o:spid="_x0000_s1058" type="#_x0000_t202" style="position:absolute;left:30295;width:304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" fillcolor="window" strokeweight=".5pt">
                  <v:textbox>
                    <w:txbxContent>
                      <w:p w14:paraId="689B7BD0" w14:textId="77777777" w:rsidR="009A7EB1" w:rsidRDefault="009A7EB1" w:rsidP="009A7EB1">
                        <w:pPr>
                          <w:pStyle w:val="NormalWeb"/>
                          <w:spacing w:after="160" w:line="256" w:lineRule="auto"/>
                        </w:pPr>
                        <w:r>
                          <w:rPr>
                            <w:rFonts w:ascii="Calibri" w:eastAsia="Calibri" w:hAnsi="Calibri"/>
                            <w:sz w:val="22"/>
                            <w:szCs w:val="22"/>
                          </w:rPr>
                          <w:t>b</w:t>
                        </w:r>
                      </w:p>
                    </w:txbxContent>
                  </v:textbox>
                </v:shape>
                <w10:anchorlock/>
              </v:group>
            </w:pict>
          </mc:Fallback>
        </mc:AlternateContent>
      </w:r>
    </w:p>
    <w:p w14:paraId="5BF6AE81" w14:textId="535C9D0A" w:rsidR="00247821" w:rsidRPr="009A7EB1" w:rsidRDefault="009A7EB1" w:rsidP="003571B7">
      <w:pPr>
        <w:pStyle w:val="MDPI11articletype"/>
        <w:rPr>
          <w:i w:val="0"/>
        </w:rPr>
      </w:pPr>
      <w:bookmarkStart w:id="38" w:name="_Toc514121378"/>
      <w:r w:rsidRPr="009A7EB1">
        <w:rPr>
          <w:b/>
          <w:bCs/>
          <w:i w:val="0"/>
        </w:rPr>
        <w:t>Figure 4.9:</w:t>
      </w:r>
      <w:r w:rsidRPr="009A7EB1">
        <w:rPr>
          <w:i w:val="0"/>
        </w:rPr>
        <w:t xml:space="preserve"> Principal Component images from ASTER data for kaolinite minerals. (a) PC1 image depicting kaolinite minerals zones as bright tones, dark as forest. (b) PC3 image showing kaolinite minerals as purple, lime-green as vegetation, red as settlements</w:t>
      </w:r>
      <w:r w:rsidR="00247821">
        <w:rPr>
          <w:i w:val="0"/>
        </w:rPr>
        <w:t>,</w:t>
      </w:r>
      <w:r w:rsidRPr="009A7EB1">
        <w:rPr>
          <w:i w:val="0"/>
        </w:rPr>
        <w:t xml:space="preserve"> and </w:t>
      </w:r>
      <w:r w:rsidR="00247821" w:rsidRPr="00247821">
        <w:rPr>
          <w:i w:val="0"/>
        </w:rPr>
        <w:t>navy blue</w:t>
      </w:r>
      <w:r w:rsidRPr="009A7EB1">
        <w:rPr>
          <w:i w:val="0"/>
        </w:rPr>
        <w:t xml:space="preserve"> as forest</w:t>
      </w:r>
      <w:bookmarkEnd w:id="38"/>
    </w:p>
    <w:p w14:paraId="3ADF172E" w14:textId="77777777" w:rsidR="009A7EB1" w:rsidRPr="009A7EB1" w:rsidRDefault="009A7EB1" w:rsidP="009A7EB1">
      <w:pPr>
        <w:pStyle w:val="MDPI11articletype"/>
        <w:rPr>
          <w:i w:val="0"/>
        </w:rPr>
      </w:pPr>
      <w:bookmarkStart w:id="39" w:name="_Toc514121418"/>
      <w:r w:rsidRPr="009A7EB1">
        <w:rPr>
          <w:b/>
          <w:bCs/>
          <w:i w:val="0"/>
        </w:rPr>
        <w:t>Table 4.4</w:t>
      </w:r>
      <w:r w:rsidRPr="009A7EB1">
        <w:rPr>
          <w:i w:val="0"/>
        </w:rPr>
        <w:t xml:space="preserve"> Eigenvectors and eigenvalues for Principal Components of ASTER bands 1, 4, 6, and 7 for kaolinite minerals.</w:t>
      </w:r>
      <w:bookmarkEnd w:id="39"/>
      <w:r w:rsidRPr="009A7EB1">
        <w:rPr>
          <w:i w:val="0"/>
        </w:rPr>
        <w:t xml:space="preserve"> </w:t>
      </w:r>
    </w:p>
    <w:tbl>
      <w:tblPr>
        <w:tblStyle w:val="MDPI41threelinetable"/>
        <w:tblW w:w="5298" w:type="pct"/>
        <w:tblLook w:val="04A0" w:firstRow="1" w:lastRow="0" w:firstColumn="1" w:lastColumn="0" w:noHBand="0" w:noVBand="1"/>
      </w:tblPr>
      <w:tblGrid>
        <w:gridCol w:w="3570"/>
        <w:gridCol w:w="1791"/>
        <w:gridCol w:w="1874"/>
        <w:gridCol w:w="1874"/>
        <w:gridCol w:w="1981"/>
      </w:tblGrid>
      <w:tr w:rsidR="009A7EB1" w:rsidRPr="009A7EB1" w14:paraId="3D2B7CCE" w14:textId="77777777" w:rsidTr="003571B7">
        <w:trPr>
          <w:cnfStyle w:val="100000000000" w:firstRow="1" w:lastRow="0" w:firstColumn="0" w:lastColumn="0" w:oddVBand="0" w:evenVBand="0" w:oddHBand="0" w:evenHBand="0" w:firstRowFirstColumn="0" w:firstRowLastColumn="0" w:lastRowFirstColumn="0" w:lastRowLastColumn="0"/>
          <w:trHeight w:val="283"/>
        </w:trPr>
        <w:tc>
          <w:tcPr>
            <w:tcW w:w="1609" w:type="pct"/>
            <w:noWrap/>
            <w:hideMark/>
          </w:tcPr>
          <w:p w14:paraId="1B89083E" w14:textId="77777777" w:rsidR="009A7EB1" w:rsidRPr="009A7EB1" w:rsidRDefault="009A7EB1" w:rsidP="003571B7">
            <w:pPr>
              <w:pStyle w:val="MDPI11articletype"/>
              <w:rPr>
                <w:i w:val="0"/>
              </w:rPr>
            </w:pPr>
            <w:r w:rsidRPr="009A7EB1">
              <w:rPr>
                <w:i w:val="0"/>
              </w:rPr>
              <w:t> </w:t>
            </w:r>
          </w:p>
        </w:tc>
        <w:tc>
          <w:tcPr>
            <w:tcW w:w="807" w:type="pct"/>
            <w:noWrap/>
            <w:hideMark/>
          </w:tcPr>
          <w:p w14:paraId="730E05C4" w14:textId="77777777" w:rsidR="009A7EB1" w:rsidRPr="009A7EB1" w:rsidRDefault="009A7EB1" w:rsidP="003571B7">
            <w:pPr>
              <w:pStyle w:val="MDPI11articletype"/>
              <w:rPr>
                <w:i w:val="0"/>
              </w:rPr>
            </w:pPr>
            <w:r w:rsidRPr="009A7EB1">
              <w:rPr>
                <w:i w:val="0"/>
              </w:rPr>
              <w:t>PC1</w:t>
            </w:r>
          </w:p>
        </w:tc>
        <w:tc>
          <w:tcPr>
            <w:tcW w:w="845" w:type="pct"/>
            <w:noWrap/>
            <w:hideMark/>
          </w:tcPr>
          <w:p w14:paraId="7C0028D6" w14:textId="77777777" w:rsidR="009A7EB1" w:rsidRPr="009A7EB1" w:rsidRDefault="009A7EB1" w:rsidP="003571B7">
            <w:pPr>
              <w:pStyle w:val="MDPI11articletype"/>
              <w:rPr>
                <w:i w:val="0"/>
              </w:rPr>
            </w:pPr>
            <w:r w:rsidRPr="009A7EB1">
              <w:rPr>
                <w:i w:val="0"/>
              </w:rPr>
              <w:t>PC2</w:t>
            </w:r>
          </w:p>
        </w:tc>
        <w:tc>
          <w:tcPr>
            <w:tcW w:w="845" w:type="pct"/>
            <w:noWrap/>
            <w:hideMark/>
          </w:tcPr>
          <w:p w14:paraId="2D2B84AB" w14:textId="77777777" w:rsidR="009A7EB1" w:rsidRPr="009A7EB1" w:rsidRDefault="009A7EB1" w:rsidP="003571B7">
            <w:pPr>
              <w:pStyle w:val="MDPI11articletype"/>
              <w:rPr>
                <w:i w:val="0"/>
              </w:rPr>
            </w:pPr>
            <w:r w:rsidRPr="009A7EB1">
              <w:rPr>
                <w:i w:val="0"/>
              </w:rPr>
              <w:t>PC3</w:t>
            </w:r>
          </w:p>
        </w:tc>
        <w:tc>
          <w:tcPr>
            <w:tcW w:w="893" w:type="pct"/>
            <w:noWrap/>
            <w:hideMark/>
          </w:tcPr>
          <w:p w14:paraId="798D4F63" w14:textId="77777777" w:rsidR="009A7EB1" w:rsidRPr="009A7EB1" w:rsidRDefault="009A7EB1" w:rsidP="003571B7">
            <w:pPr>
              <w:pStyle w:val="MDPI11articletype"/>
              <w:rPr>
                <w:i w:val="0"/>
              </w:rPr>
            </w:pPr>
            <w:r w:rsidRPr="009A7EB1">
              <w:rPr>
                <w:i w:val="0"/>
              </w:rPr>
              <w:t>PC4</w:t>
            </w:r>
          </w:p>
        </w:tc>
      </w:tr>
      <w:tr w:rsidR="009A7EB1" w:rsidRPr="009A7EB1" w14:paraId="484A09C6" w14:textId="77777777" w:rsidTr="003571B7">
        <w:trPr>
          <w:trHeight w:val="283"/>
        </w:trPr>
        <w:tc>
          <w:tcPr>
            <w:tcW w:w="1609" w:type="pct"/>
            <w:noWrap/>
            <w:hideMark/>
          </w:tcPr>
          <w:p w14:paraId="485FBDC8" w14:textId="77777777" w:rsidR="009A7EB1" w:rsidRPr="009A7EB1" w:rsidRDefault="009A7EB1" w:rsidP="003571B7">
            <w:pPr>
              <w:pStyle w:val="MDPI11articletype"/>
              <w:rPr>
                <w:i w:val="0"/>
              </w:rPr>
            </w:pPr>
            <w:r w:rsidRPr="009A7EB1">
              <w:rPr>
                <w:i w:val="0"/>
              </w:rPr>
              <w:t>BAND1</w:t>
            </w:r>
          </w:p>
        </w:tc>
        <w:tc>
          <w:tcPr>
            <w:tcW w:w="807" w:type="pct"/>
            <w:noWrap/>
            <w:hideMark/>
          </w:tcPr>
          <w:p w14:paraId="1C007E6C" w14:textId="77777777" w:rsidR="009A7EB1" w:rsidRPr="009A7EB1" w:rsidRDefault="009A7EB1" w:rsidP="003571B7">
            <w:pPr>
              <w:pStyle w:val="MDPI11articletype"/>
              <w:jc w:val="left"/>
              <w:rPr>
                <w:i w:val="0"/>
              </w:rPr>
            </w:pPr>
            <w:r w:rsidRPr="009A7EB1">
              <w:rPr>
                <w:i w:val="0"/>
              </w:rPr>
              <w:t>0.158594157</w:t>
            </w:r>
          </w:p>
        </w:tc>
        <w:tc>
          <w:tcPr>
            <w:tcW w:w="845" w:type="pct"/>
            <w:noWrap/>
            <w:hideMark/>
          </w:tcPr>
          <w:p w14:paraId="59FEA3C3" w14:textId="77777777" w:rsidR="009A7EB1" w:rsidRPr="009A7EB1" w:rsidRDefault="009A7EB1" w:rsidP="003571B7">
            <w:pPr>
              <w:pStyle w:val="MDPI11articletype"/>
              <w:jc w:val="left"/>
              <w:rPr>
                <w:i w:val="0"/>
              </w:rPr>
            </w:pPr>
            <w:r w:rsidRPr="009A7EB1">
              <w:rPr>
                <w:i w:val="0"/>
              </w:rPr>
              <w:t>-0.194440039</w:t>
            </w:r>
          </w:p>
        </w:tc>
        <w:tc>
          <w:tcPr>
            <w:tcW w:w="845" w:type="pct"/>
            <w:noWrap/>
            <w:hideMark/>
          </w:tcPr>
          <w:p w14:paraId="18DD6854" w14:textId="77777777" w:rsidR="009A7EB1" w:rsidRPr="009A7EB1" w:rsidRDefault="009A7EB1" w:rsidP="003571B7">
            <w:pPr>
              <w:pStyle w:val="MDPI11articletype"/>
              <w:jc w:val="left"/>
              <w:rPr>
                <w:i w:val="0"/>
              </w:rPr>
            </w:pPr>
            <w:r w:rsidRPr="009A7EB1">
              <w:rPr>
                <w:i w:val="0"/>
              </w:rPr>
              <w:t>-0.926192958</w:t>
            </w:r>
          </w:p>
        </w:tc>
        <w:tc>
          <w:tcPr>
            <w:tcW w:w="893" w:type="pct"/>
            <w:noWrap/>
            <w:hideMark/>
          </w:tcPr>
          <w:p w14:paraId="00F814FE" w14:textId="77777777" w:rsidR="009A7EB1" w:rsidRPr="009A7EB1" w:rsidRDefault="009A7EB1" w:rsidP="003571B7">
            <w:pPr>
              <w:pStyle w:val="MDPI11articletype"/>
              <w:jc w:val="left"/>
              <w:rPr>
                <w:i w:val="0"/>
              </w:rPr>
            </w:pPr>
            <w:r w:rsidRPr="009A7EB1">
              <w:rPr>
                <w:i w:val="0"/>
              </w:rPr>
              <w:t>-0.281438393</w:t>
            </w:r>
          </w:p>
        </w:tc>
      </w:tr>
      <w:tr w:rsidR="009A7EB1" w:rsidRPr="009A7EB1" w14:paraId="596AC59F" w14:textId="77777777" w:rsidTr="003571B7">
        <w:trPr>
          <w:trHeight w:val="283"/>
        </w:trPr>
        <w:tc>
          <w:tcPr>
            <w:tcW w:w="1609" w:type="pct"/>
            <w:noWrap/>
            <w:hideMark/>
          </w:tcPr>
          <w:p w14:paraId="5B65BEEE" w14:textId="77777777" w:rsidR="009A7EB1" w:rsidRPr="009A7EB1" w:rsidRDefault="009A7EB1" w:rsidP="003571B7">
            <w:pPr>
              <w:pStyle w:val="MDPI11articletype"/>
              <w:rPr>
                <w:i w:val="0"/>
              </w:rPr>
            </w:pPr>
            <w:r w:rsidRPr="009A7EB1">
              <w:rPr>
                <w:i w:val="0"/>
              </w:rPr>
              <w:t>BAND4</w:t>
            </w:r>
          </w:p>
        </w:tc>
        <w:tc>
          <w:tcPr>
            <w:tcW w:w="807" w:type="pct"/>
            <w:noWrap/>
            <w:hideMark/>
          </w:tcPr>
          <w:p w14:paraId="695A9922" w14:textId="77777777" w:rsidR="009A7EB1" w:rsidRPr="009A7EB1" w:rsidRDefault="009A7EB1" w:rsidP="003571B7">
            <w:pPr>
              <w:pStyle w:val="MDPI11articletype"/>
              <w:jc w:val="left"/>
              <w:rPr>
                <w:i w:val="0"/>
              </w:rPr>
            </w:pPr>
            <w:r w:rsidRPr="009A7EB1">
              <w:rPr>
                <w:i w:val="0"/>
              </w:rPr>
              <w:t>0.651024435</w:t>
            </w:r>
          </w:p>
        </w:tc>
        <w:tc>
          <w:tcPr>
            <w:tcW w:w="845" w:type="pct"/>
            <w:noWrap/>
            <w:hideMark/>
          </w:tcPr>
          <w:p w14:paraId="53B1A409" w14:textId="77777777" w:rsidR="009A7EB1" w:rsidRPr="009A7EB1" w:rsidRDefault="009A7EB1" w:rsidP="003571B7">
            <w:pPr>
              <w:pStyle w:val="MDPI11articletype"/>
              <w:jc w:val="left"/>
              <w:rPr>
                <w:i w:val="0"/>
              </w:rPr>
            </w:pPr>
            <w:r w:rsidRPr="009A7EB1">
              <w:rPr>
                <w:i w:val="0"/>
              </w:rPr>
              <w:t>0.752099686</w:t>
            </w:r>
          </w:p>
        </w:tc>
        <w:tc>
          <w:tcPr>
            <w:tcW w:w="845" w:type="pct"/>
            <w:noWrap/>
            <w:hideMark/>
          </w:tcPr>
          <w:p w14:paraId="60EEE2AE" w14:textId="77777777" w:rsidR="009A7EB1" w:rsidRPr="009A7EB1" w:rsidRDefault="009A7EB1" w:rsidP="003571B7">
            <w:pPr>
              <w:pStyle w:val="MDPI11articletype"/>
              <w:jc w:val="left"/>
              <w:rPr>
                <w:i w:val="0"/>
              </w:rPr>
            </w:pPr>
            <w:r w:rsidRPr="009A7EB1">
              <w:rPr>
                <w:i w:val="0"/>
              </w:rPr>
              <w:t>-0.069361311</w:t>
            </w:r>
          </w:p>
        </w:tc>
        <w:tc>
          <w:tcPr>
            <w:tcW w:w="893" w:type="pct"/>
            <w:noWrap/>
            <w:hideMark/>
          </w:tcPr>
          <w:p w14:paraId="477B1F40" w14:textId="77777777" w:rsidR="009A7EB1" w:rsidRPr="009A7EB1" w:rsidRDefault="009A7EB1" w:rsidP="003571B7">
            <w:pPr>
              <w:pStyle w:val="MDPI11articletype"/>
              <w:jc w:val="left"/>
              <w:rPr>
                <w:i w:val="0"/>
              </w:rPr>
            </w:pPr>
            <w:r w:rsidRPr="009A7EB1">
              <w:rPr>
                <w:i w:val="0"/>
              </w:rPr>
              <w:t>0.075513281</w:t>
            </w:r>
          </w:p>
        </w:tc>
      </w:tr>
      <w:tr w:rsidR="009A7EB1" w:rsidRPr="009A7EB1" w14:paraId="70118C99" w14:textId="77777777" w:rsidTr="003571B7">
        <w:trPr>
          <w:trHeight w:val="283"/>
        </w:trPr>
        <w:tc>
          <w:tcPr>
            <w:tcW w:w="1609" w:type="pct"/>
            <w:noWrap/>
            <w:hideMark/>
          </w:tcPr>
          <w:p w14:paraId="702C49C3" w14:textId="77777777" w:rsidR="009A7EB1" w:rsidRPr="009A7EB1" w:rsidRDefault="009A7EB1" w:rsidP="003571B7">
            <w:pPr>
              <w:pStyle w:val="MDPI11articletype"/>
              <w:rPr>
                <w:i w:val="0"/>
              </w:rPr>
            </w:pPr>
            <w:r w:rsidRPr="009A7EB1">
              <w:rPr>
                <w:i w:val="0"/>
              </w:rPr>
              <w:t>BAND6</w:t>
            </w:r>
          </w:p>
        </w:tc>
        <w:tc>
          <w:tcPr>
            <w:tcW w:w="807" w:type="pct"/>
            <w:noWrap/>
            <w:hideMark/>
          </w:tcPr>
          <w:p w14:paraId="6E16B858" w14:textId="77777777" w:rsidR="009A7EB1" w:rsidRPr="009A7EB1" w:rsidRDefault="009A7EB1" w:rsidP="003571B7">
            <w:pPr>
              <w:pStyle w:val="MDPI11articletype"/>
              <w:jc w:val="left"/>
              <w:rPr>
                <w:i w:val="0"/>
              </w:rPr>
            </w:pPr>
            <w:r w:rsidRPr="009A7EB1">
              <w:rPr>
                <w:i w:val="0"/>
              </w:rPr>
              <w:t>0.546381193</w:t>
            </w:r>
          </w:p>
        </w:tc>
        <w:tc>
          <w:tcPr>
            <w:tcW w:w="845" w:type="pct"/>
            <w:noWrap/>
            <w:hideMark/>
          </w:tcPr>
          <w:p w14:paraId="78AB0792" w14:textId="77777777" w:rsidR="009A7EB1" w:rsidRPr="009A7EB1" w:rsidRDefault="009A7EB1" w:rsidP="003571B7">
            <w:pPr>
              <w:pStyle w:val="MDPI11articletype"/>
              <w:jc w:val="left"/>
              <w:rPr>
                <w:i w:val="0"/>
              </w:rPr>
            </w:pPr>
            <w:r w:rsidRPr="009A7EB1">
              <w:rPr>
                <w:i w:val="0"/>
              </w:rPr>
              <w:t>-0.373359588</w:t>
            </w:r>
          </w:p>
        </w:tc>
        <w:tc>
          <w:tcPr>
            <w:tcW w:w="845" w:type="pct"/>
            <w:noWrap/>
            <w:hideMark/>
          </w:tcPr>
          <w:p w14:paraId="544E52C4" w14:textId="77777777" w:rsidR="009A7EB1" w:rsidRPr="009A7EB1" w:rsidRDefault="009A7EB1" w:rsidP="003571B7">
            <w:pPr>
              <w:pStyle w:val="MDPI11articletype"/>
              <w:jc w:val="left"/>
              <w:rPr>
                <w:i w:val="0"/>
              </w:rPr>
            </w:pPr>
            <w:r w:rsidRPr="009A7EB1">
              <w:rPr>
                <w:i w:val="0"/>
              </w:rPr>
              <w:t>0.370064135</w:t>
            </w:r>
          </w:p>
        </w:tc>
        <w:tc>
          <w:tcPr>
            <w:tcW w:w="893" w:type="pct"/>
            <w:noWrap/>
            <w:hideMark/>
          </w:tcPr>
          <w:p w14:paraId="5BCA043D" w14:textId="77777777" w:rsidR="009A7EB1" w:rsidRPr="009A7EB1" w:rsidRDefault="009A7EB1" w:rsidP="003571B7">
            <w:pPr>
              <w:pStyle w:val="MDPI11articletype"/>
              <w:jc w:val="left"/>
              <w:rPr>
                <w:i w:val="0"/>
              </w:rPr>
            </w:pPr>
            <w:r w:rsidRPr="009A7EB1">
              <w:rPr>
                <w:i w:val="0"/>
              </w:rPr>
              <w:t>-0.652014375</w:t>
            </w:r>
          </w:p>
        </w:tc>
      </w:tr>
      <w:tr w:rsidR="009A7EB1" w:rsidRPr="009A7EB1" w14:paraId="3BDAC8A7" w14:textId="77777777" w:rsidTr="003571B7">
        <w:trPr>
          <w:trHeight w:val="283"/>
        </w:trPr>
        <w:tc>
          <w:tcPr>
            <w:tcW w:w="1609" w:type="pct"/>
            <w:noWrap/>
            <w:hideMark/>
          </w:tcPr>
          <w:p w14:paraId="6C4BADC2" w14:textId="77777777" w:rsidR="009A7EB1" w:rsidRPr="009A7EB1" w:rsidRDefault="009A7EB1" w:rsidP="003571B7">
            <w:pPr>
              <w:pStyle w:val="MDPI11articletype"/>
              <w:rPr>
                <w:i w:val="0"/>
              </w:rPr>
            </w:pPr>
            <w:r w:rsidRPr="009A7EB1">
              <w:rPr>
                <w:i w:val="0"/>
              </w:rPr>
              <w:t>BAND7</w:t>
            </w:r>
          </w:p>
        </w:tc>
        <w:tc>
          <w:tcPr>
            <w:tcW w:w="807" w:type="pct"/>
            <w:noWrap/>
            <w:hideMark/>
          </w:tcPr>
          <w:p w14:paraId="2E55E623" w14:textId="77777777" w:rsidR="009A7EB1" w:rsidRPr="009A7EB1" w:rsidRDefault="009A7EB1" w:rsidP="003571B7">
            <w:pPr>
              <w:pStyle w:val="MDPI11articletype"/>
              <w:jc w:val="left"/>
              <w:rPr>
                <w:i w:val="0"/>
              </w:rPr>
            </w:pPr>
            <w:r w:rsidRPr="009A7EB1">
              <w:rPr>
                <w:i w:val="0"/>
              </w:rPr>
              <w:t>0.502476537</w:t>
            </w:r>
          </w:p>
        </w:tc>
        <w:tc>
          <w:tcPr>
            <w:tcW w:w="845" w:type="pct"/>
            <w:noWrap/>
            <w:hideMark/>
          </w:tcPr>
          <w:p w14:paraId="306A8D87" w14:textId="77777777" w:rsidR="009A7EB1" w:rsidRPr="009A7EB1" w:rsidRDefault="009A7EB1" w:rsidP="003571B7">
            <w:pPr>
              <w:pStyle w:val="MDPI11articletype"/>
              <w:jc w:val="left"/>
              <w:rPr>
                <w:i w:val="0"/>
              </w:rPr>
            </w:pPr>
            <w:r w:rsidRPr="009A7EB1">
              <w:rPr>
                <w:i w:val="0"/>
              </w:rPr>
              <w:t>-0.507091462</w:t>
            </w:r>
          </w:p>
        </w:tc>
        <w:tc>
          <w:tcPr>
            <w:tcW w:w="845" w:type="pct"/>
            <w:noWrap/>
            <w:hideMark/>
          </w:tcPr>
          <w:p w14:paraId="02C45275" w14:textId="77777777" w:rsidR="009A7EB1" w:rsidRPr="009A7EB1" w:rsidRDefault="009A7EB1" w:rsidP="003571B7">
            <w:pPr>
              <w:pStyle w:val="MDPI11articletype"/>
              <w:jc w:val="left"/>
              <w:rPr>
                <w:i w:val="0"/>
              </w:rPr>
            </w:pPr>
            <w:r w:rsidRPr="009A7EB1">
              <w:rPr>
                <w:i w:val="0"/>
              </w:rPr>
              <w:t>-0.020202703</w:t>
            </w:r>
          </w:p>
        </w:tc>
        <w:tc>
          <w:tcPr>
            <w:tcW w:w="893" w:type="pct"/>
            <w:noWrap/>
            <w:hideMark/>
          </w:tcPr>
          <w:p w14:paraId="409C00E3" w14:textId="77777777" w:rsidR="009A7EB1" w:rsidRPr="009A7EB1" w:rsidRDefault="009A7EB1" w:rsidP="003571B7">
            <w:pPr>
              <w:pStyle w:val="MDPI11articletype"/>
              <w:jc w:val="left"/>
              <w:rPr>
                <w:i w:val="0"/>
              </w:rPr>
            </w:pPr>
            <w:r w:rsidRPr="009A7EB1">
              <w:rPr>
                <w:i w:val="0"/>
              </w:rPr>
              <w:t>0.699976735</w:t>
            </w:r>
          </w:p>
        </w:tc>
      </w:tr>
      <w:tr w:rsidR="009A7EB1" w:rsidRPr="009A7EB1" w14:paraId="5F8D6D80" w14:textId="77777777" w:rsidTr="003571B7">
        <w:trPr>
          <w:trHeight w:val="283"/>
        </w:trPr>
        <w:tc>
          <w:tcPr>
            <w:tcW w:w="1609" w:type="pct"/>
            <w:noWrap/>
            <w:hideMark/>
          </w:tcPr>
          <w:p w14:paraId="53508463" w14:textId="77777777" w:rsidR="009A7EB1" w:rsidRPr="009A7EB1" w:rsidRDefault="009A7EB1" w:rsidP="003571B7">
            <w:pPr>
              <w:pStyle w:val="MDPI11articletype"/>
              <w:rPr>
                <w:i w:val="0"/>
              </w:rPr>
            </w:pPr>
            <w:r w:rsidRPr="009A7EB1">
              <w:rPr>
                <w:i w:val="0"/>
              </w:rPr>
              <w:t> </w:t>
            </w:r>
          </w:p>
        </w:tc>
        <w:tc>
          <w:tcPr>
            <w:tcW w:w="807" w:type="pct"/>
            <w:noWrap/>
            <w:hideMark/>
          </w:tcPr>
          <w:p w14:paraId="52F39C03" w14:textId="77777777" w:rsidR="009A7EB1" w:rsidRPr="009A7EB1" w:rsidRDefault="009A7EB1" w:rsidP="003571B7">
            <w:pPr>
              <w:pStyle w:val="MDPI11articletype"/>
              <w:rPr>
                <w:i w:val="0"/>
              </w:rPr>
            </w:pPr>
            <w:r w:rsidRPr="009A7EB1">
              <w:rPr>
                <w:i w:val="0"/>
              </w:rPr>
              <w:t> </w:t>
            </w:r>
          </w:p>
        </w:tc>
        <w:tc>
          <w:tcPr>
            <w:tcW w:w="845" w:type="pct"/>
            <w:noWrap/>
            <w:hideMark/>
          </w:tcPr>
          <w:p w14:paraId="66B4F4F5" w14:textId="77777777" w:rsidR="009A7EB1" w:rsidRPr="009A7EB1" w:rsidRDefault="009A7EB1" w:rsidP="003571B7">
            <w:pPr>
              <w:pStyle w:val="MDPI11articletype"/>
              <w:rPr>
                <w:i w:val="0"/>
              </w:rPr>
            </w:pPr>
            <w:r w:rsidRPr="009A7EB1">
              <w:rPr>
                <w:i w:val="0"/>
              </w:rPr>
              <w:t> </w:t>
            </w:r>
          </w:p>
        </w:tc>
        <w:tc>
          <w:tcPr>
            <w:tcW w:w="845" w:type="pct"/>
            <w:noWrap/>
            <w:hideMark/>
          </w:tcPr>
          <w:p w14:paraId="47263AFD" w14:textId="77777777" w:rsidR="009A7EB1" w:rsidRPr="009A7EB1" w:rsidRDefault="009A7EB1" w:rsidP="003571B7">
            <w:pPr>
              <w:pStyle w:val="MDPI11articletype"/>
              <w:rPr>
                <w:i w:val="0"/>
              </w:rPr>
            </w:pPr>
            <w:r w:rsidRPr="009A7EB1">
              <w:rPr>
                <w:i w:val="0"/>
              </w:rPr>
              <w:t> </w:t>
            </w:r>
          </w:p>
        </w:tc>
        <w:tc>
          <w:tcPr>
            <w:tcW w:w="893" w:type="pct"/>
            <w:noWrap/>
            <w:hideMark/>
          </w:tcPr>
          <w:p w14:paraId="20B1C98A" w14:textId="77777777" w:rsidR="009A7EB1" w:rsidRPr="009A7EB1" w:rsidRDefault="009A7EB1" w:rsidP="003571B7">
            <w:pPr>
              <w:pStyle w:val="MDPI11articletype"/>
              <w:rPr>
                <w:i w:val="0"/>
              </w:rPr>
            </w:pPr>
            <w:r w:rsidRPr="009A7EB1">
              <w:rPr>
                <w:i w:val="0"/>
              </w:rPr>
              <w:t> </w:t>
            </w:r>
          </w:p>
        </w:tc>
      </w:tr>
      <w:tr w:rsidR="009A7EB1" w:rsidRPr="009A7EB1" w14:paraId="3E81DBB1" w14:textId="77777777" w:rsidTr="003571B7">
        <w:trPr>
          <w:trHeight w:val="283"/>
        </w:trPr>
        <w:tc>
          <w:tcPr>
            <w:tcW w:w="1609" w:type="pct"/>
            <w:noWrap/>
            <w:hideMark/>
          </w:tcPr>
          <w:p w14:paraId="4FAEB472" w14:textId="08FFE219" w:rsidR="009A7EB1" w:rsidRPr="009A7EB1" w:rsidRDefault="003571B7" w:rsidP="003571B7">
            <w:pPr>
              <w:pStyle w:val="MDPI11articletype"/>
              <w:rPr>
                <w:i w:val="0"/>
              </w:rPr>
            </w:pPr>
            <w:r>
              <w:rPr>
                <w:i w:val="0"/>
              </w:rPr>
              <w:t>EIGENVALUES</w:t>
            </w:r>
          </w:p>
        </w:tc>
        <w:tc>
          <w:tcPr>
            <w:tcW w:w="807" w:type="pct"/>
            <w:noWrap/>
            <w:hideMark/>
          </w:tcPr>
          <w:p w14:paraId="7C4D574C" w14:textId="77777777" w:rsidR="009A7EB1" w:rsidRPr="009A7EB1" w:rsidRDefault="009A7EB1" w:rsidP="003571B7">
            <w:pPr>
              <w:pStyle w:val="MDPI11articletype"/>
              <w:jc w:val="left"/>
              <w:rPr>
                <w:i w:val="0"/>
              </w:rPr>
            </w:pPr>
            <w:r w:rsidRPr="009A7EB1">
              <w:rPr>
                <w:i w:val="0"/>
              </w:rPr>
              <w:t>0.001162023</w:t>
            </w:r>
          </w:p>
        </w:tc>
        <w:tc>
          <w:tcPr>
            <w:tcW w:w="845" w:type="pct"/>
            <w:noWrap/>
            <w:hideMark/>
          </w:tcPr>
          <w:p w14:paraId="3E1AEF4D" w14:textId="77777777" w:rsidR="009A7EB1" w:rsidRPr="009A7EB1" w:rsidRDefault="009A7EB1" w:rsidP="003571B7">
            <w:pPr>
              <w:pStyle w:val="MDPI11articletype"/>
              <w:jc w:val="left"/>
              <w:rPr>
                <w:i w:val="0"/>
              </w:rPr>
            </w:pPr>
            <w:r w:rsidRPr="009A7EB1">
              <w:rPr>
                <w:i w:val="0"/>
              </w:rPr>
              <w:t>4.96E-05</w:t>
            </w:r>
          </w:p>
        </w:tc>
        <w:tc>
          <w:tcPr>
            <w:tcW w:w="845" w:type="pct"/>
            <w:noWrap/>
            <w:hideMark/>
          </w:tcPr>
          <w:p w14:paraId="2A5B3E02" w14:textId="77777777" w:rsidR="009A7EB1" w:rsidRPr="009A7EB1" w:rsidRDefault="009A7EB1" w:rsidP="003571B7">
            <w:pPr>
              <w:pStyle w:val="MDPI11articletype"/>
              <w:jc w:val="left"/>
              <w:rPr>
                <w:i w:val="0"/>
              </w:rPr>
            </w:pPr>
            <w:r w:rsidRPr="009A7EB1">
              <w:rPr>
                <w:i w:val="0"/>
              </w:rPr>
              <w:t>1.13E-05</w:t>
            </w:r>
          </w:p>
        </w:tc>
        <w:tc>
          <w:tcPr>
            <w:tcW w:w="893" w:type="pct"/>
            <w:noWrap/>
            <w:hideMark/>
          </w:tcPr>
          <w:p w14:paraId="09668ED3" w14:textId="77777777" w:rsidR="009A7EB1" w:rsidRPr="009A7EB1" w:rsidRDefault="009A7EB1" w:rsidP="003571B7">
            <w:pPr>
              <w:pStyle w:val="MDPI11articletype"/>
              <w:jc w:val="left"/>
              <w:rPr>
                <w:i w:val="0"/>
              </w:rPr>
            </w:pPr>
            <w:r w:rsidRPr="009A7EB1">
              <w:rPr>
                <w:i w:val="0"/>
              </w:rPr>
              <w:t>8.69E-06</w:t>
            </w:r>
          </w:p>
        </w:tc>
      </w:tr>
      <w:tr w:rsidR="009A7EB1" w:rsidRPr="009A7EB1" w14:paraId="3E9045E1" w14:textId="77777777" w:rsidTr="003571B7">
        <w:trPr>
          <w:trHeight w:val="283"/>
        </w:trPr>
        <w:tc>
          <w:tcPr>
            <w:tcW w:w="1609" w:type="pct"/>
            <w:noWrap/>
            <w:hideMark/>
          </w:tcPr>
          <w:p w14:paraId="16D5E122" w14:textId="564B0401" w:rsidR="009A7EB1" w:rsidRPr="009A7EB1" w:rsidRDefault="003571B7" w:rsidP="003571B7">
            <w:pPr>
              <w:pStyle w:val="MDPI11articletype"/>
              <w:rPr>
                <w:i w:val="0"/>
              </w:rPr>
            </w:pPr>
            <w:r>
              <w:rPr>
                <w:i w:val="0"/>
              </w:rPr>
              <w:t>EIGENVALUES</w:t>
            </w:r>
            <w:r w:rsidR="009A7EB1" w:rsidRPr="009A7EB1">
              <w:rPr>
                <w:i w:val="0"/>
              </w:rPr>
              <w:t xml:space="preserve"> </w:t>
            </w:r>
          </w:p>
          <w:p w14:paraId="262A81F0" w14:textId="77777777" w:rsidR="009A7EB1" w:rsidRPr="009A7EB1" w:rsidRDefault="009A7EB1" w:rsidP="003571B7">
            <w:pPr>
              <w:pStyle w:val="MDPI11articletype"/>
              <w:rPr>
                <w:i w:val="0"/>
              </w:rPr>
            </w:pPr>
            <w:r w:rsidRPr="009A7EB1">
              <w:rPr>
                <w:i w:val="0"/>
              </w:rPr>
              <w:t>PERCENTAGE</w:t>
            </w:r>
          </w:p>
        </w:tc>
        <w:tc>
          <w:tcPr>
            <w:tcW w:w="807" w:type="pct"/>
            <w:noWrap/>
            <w:hideMark/>
          </w:tcPr>
          <w:p w14:paraId="47C78A96" w14:textId="77777777" w:rsidR="009A7EB1" w:rsidRPr="009A7EB1" w:rsidRDefault="009A7EB1" w:rsidP="003571B7">
            <w:pPr>
              <w:pStyle w:val="MDPI11articletype"/>
              <w:jc w:val="left"/>
              <w:rPr>
                <w:i w:val="0"/>
              </w:rPr>
            </w:pPr>
            <w:r w:rsidRPr="009A7EB1">
              <w:rPr>
                <w:i w:val="0"/>
              </w:rPr>
              <w:t>94.34886108</w:t>
            </w:r>
          </w:p>
        </w:tc>
        <w:tc>
          <w:tcPr>
            <w:tcW w:w="845" w:type="pct"/>
            <w:noWrap/>
            <w:hideMark/>
          </w:tcPr>
          <w:p w14:paraId="4D1C7163" w14:textId="77777777" w:rsidR="009A7EB1" w:rsidRPr="009A7EB1" w:rsidRDefault="009A7EB1" w:rsidP="003571B7">
            <w:pPr>
              <w:pStyle w:val="MDPI11articletype"/>
              <w:jc w:val="left"/>
              <w:rPr>
                <w:i w:val="0"/>
              </w:rPr>
            </w:pPr>
            <w:r w:rsidRPr="009A7EB1">
              <w:rPr>
                <w:i w:val="0"/>
              </w:rPr>
              <w:t>4.030297148</w:t>
            </w:r>
          </w:p>
        </w:tc>
        <w:tc>
          <w:tcPr>
            <w:tcW w:w="845" w:type="pct"/>
            <w:noWrap/>
            <w:hideMark/>
          </w:tcPr>
          <w:p w14:paraId="5736B516" w14:textId="77777777" w:rsidR="009A7EB1" w:rsidRPr="009A7EB1" w:rsidRDefault="009A7EB1" w:rsidP="003571B7">
            <w:pPr>
              <w:pStyle w:val="MDPI11articletype"/>
              <w:jc w:val="left"/>
              <w:rPr>
                <w:i w:val="0"/>
              </w:rPr>
            </w:pPr>
            <w:r w:rsidRPr="009A7EB1">
              <w:rPr>
                <w:i w:val="0"/>
              </w:rPr>
              <w:t>0.915427784</w:t>
            </w:r>
          </w:p>
        </w:tc>
        <w:tc>
          <w:tcPr>
            <w:tcW w:w="893" w:type="pct"/>
            <w:noWrap/>
            <w:hideMark/>
          </w:tcPr>
          <w:p w14:paraId="68CDE9D4" w14:textId="77777777" w:rsidR="009A7EB1" w:rsidRPr="009A7EB1" w:rsidRDefault="009A7EB1" w:rsidP="003571B7">
            <w:pPr>
              <w:pStyle w:val="MDPI11articletype"/>
              <w:jc w:val="left"/>
              <w:rPr>
                <w:i w:val="0"/>
              </w:rPr>
            </w:pPr>
            <w:r w:rsidRPr="009A7EB1">
              <w:rPr>
                <w:i w:val="0"/>
              </w:rPr>
              <w:t>0.705413984</w:t>
            </w:r>
          </w:p>
        </w:tc>
      </w:tr>
    </w:tbl>
    <w:p w14:paraId="4DD2212E" w14:textId="77777777" w:rsidR="00247821" w:rsidRDefault="00247821" w:rsidP="00247821">
      <w:pPr>
        <w:pStyle w:val="MDPI31text"/>
      </w:pPr>
      <w:bookmarkStart w:id="40" w:name="_Toc514121352"/>
    </w:p>
    <w:p w14:paraId="3FD596BD" w14:textId="3EA6F088" w:rsidR="009A7EB1" w:rsidRPr="00247821" w:rsidRDefault="00247821" w:rsidP="00247821">
      <w:pPr>
        <w:pStyle w:val="MDPI31text"/>
        <w:rPr>
          <w:i/>
          <w:iCs/>
        </w:rPr>
      </w:pPr>
      <w:r w:rsidRPr="00247821">
        <w:rPr>
          <w:i/>
          <w:iCs/>
        </w:rPr>
        <w:t xml:space="preserve">4.2. Extraction </w:t>
      </w:r>
      <w:r>
        <w:rPr>
          <w:i/>
          <w:iCs/>
        </w:rPr>
        <w:t>o</w:t>
      </w:r>
      <w:r w:rsidRPr="00247821">
        <w:rPr>
          <w:i/>
          <w:iCs/>
        </w:rPr>
        <w:t>f Features.</w:t>
      </w:r>
      <w:bookmarkEnd w:id="40"/>
    </w:p>
    <w:p w14:paraId="0004ADE0" w14:textId="2744BB8B" w:rsidR="009A7EB1" w:rsidRPr="00247821" w:rsidRDefault="00247821" w:rsidP="00247821">
      <w:pPr>
        <w:pStyle w:val="MDPI31text"/>
        <w:rPr>
          <w:i/>
          <w:iCs/>
        </w:rPr>
      </w:pPr>
      <w:bookmarkStart w:id="41" w:name="_Toc514121353"/>
      <w:r w:rsidRPr="00247821">
        <w:rPr>
          <w:i/>
          <w:iCs/>
        </w:rPr>
        <w:t>4.2.1. Structural Mapping</w:t>
      </w:r>
      <w:bookmarkEnd w:id="41"/>
    </w:p>
    <w:p w14:paraId="1762B717" w14:textId="0B382A2D" w:rsidR="009A7EB1" w:rsidRDefault="009A7EB1" w:rsidP="00247821">
      <w:pPr>
        <w:pStyle w:val="MDPI31text"/>
      </w:pPr>
      <w:r w:rsidRPr="009A7EB1">
        <w:t>Geologic and hydrothermal lineaments were extracted based on images from PCA analysis (Figure 4.6b, 4.7b, 4.8b</w:t>
      </w:r>
      <w:r w:rsidR="00247821">
        <w:t>,</w:t>
      </w:r>
      <w:r w:rsidRPr="009A7EB1">
        <w:t xml:space="preserve"> and 4.9b) which enhanced these patterns. Stretching grey scale and balance will turn more contrasting some structures difficult to identify in raw images.</w:t>
      </w:r>
      <w:r w:rsidR="00247821">
        <w:t xml:space="preserve"> </w:t>
      </w:r>
      <w:r w:rsidRPr="009A7EB1">
        <w:t>Hillshade processing techniques with the definition of z-factor of 1, azimuth inclination of 315</w:t>
      </w:r>
      <w:r w:rsidRPr="009A7EB1">
        <w:rPr>
          <w:vertAlign w:val="superscript"/>
        </w:rPr>
        <w:t>ο</w:t>
      </w:r>
      <w:r w:rsidR="00247821">
        <w:rPr>
          <w:vertAlign w:val="superscript"/>
        </w:rPr>
        <w:t>,</w:t>
      </w:r>
      <w:r w:rsidRPr="009A7EB1">
        <w:rPr>
          <w:vertAlign w:val="superscript"/>
        </w:rPr>
        <w:t xml:space="preserve"> </w:t>
      </w:r>
      <w:r w:rsidRPr="009A7EB1">
        <w:t>and altitude of 45</w:t>
      </w:r>
      <w:r w:rsidRPr="009A7EB1">
        <w:rPr>
          <w:vertAlign w:val="superscript"/>
        </w:rPr>
        <w:t>ο</w:t>
      </w:r>
      <w:r w:rsidRPr="009A7EB1">
        <w:t xml:space="preserve"> </w:t>
      </w:r>
      <w:r w:rsidR="00247821">
        <w:t>were</w:t>
      </w:r>
      <w:r w:rsidRPr="009A7EB1">
        <w:t xml:space="preserve"> applied </w:t>
      </w:r>
      <w:r w:rsidR="00247821">
        <w:t>to</w:t>
      </w:r>
      <w:r w:rsidRPr="009A7EB1">
        <w:t xml:space="preserve"> the DEM data of the study area to extract some useful information and validate others. Delineation of lineaments was done on the resulting image in the PCI Geomatica software environment.</w:t>
      </w:r>
      <w:r w:rsidR="00247821">
        <w:t xml:space="preserve"> </w:t>
      </w:r>
      <w:r w:rsidRPr="009A7EB1">
        <w:t xml:space="preserve">The structural information extracted (Figure 4.10) </w:t>
      </w:r>
      <w:r w:rsidR="00247821">
        <w:t>consists</w:t>
      </w:r>
      <w:r w:rsidRPr="009A7EB1">
        <w:t xml:space="preserve"> of parallel northeast trending faults and horizontal occurring mostly on the rock surfaces. These fracture patterns have an important role as controls on ore deposits acting as conduits of fluids. </w:t>
      </w:r>
    </w:p>
    <w:p w14:paraId="2BECDDA5" w14:textId="77777777" w:rsidR="00247821" w:rsidRPr="009A7EB1" w:rsidRDefault="00247821" w:rsidP="00247821">
      <w:pPr>
        <w:pStyle w:val="MDPI31text"/>
      </w:pPr>
    </w:p>
    <w:p w14:paraId="4116A4E1" w14:textId="082F22C3" w:rsidR="009A7EB1" w:rsidRPr="00247821" w:rsidRDefault="00247821" w:rsidP="00247821">
      <w:pPr>
        <w:pStyle w:val="MDPI31text"/>
        <w:rPr>
          <w:i/>
          <w:iCs/>
        </w:rPr>
      </w:pPr>
      <w:bookmarkStart w:id="42" w:name="_Toc514121354"/>
      <w:r w:rsidRPr="00247821">
        <w:rPr>
          <w:i/>
          <w:iCs/>
        </w:rPr>
        <w:t>4.3. Target Exploration Map</w:t>
      </w:r>
      <w:bookmarkEnd w:id="42"/>
    </w:p>
    <w:p w14:paraId="68C36324" w14:textId="63F1036D" w:rsidR="009A7EB1" w:rsidRPr="009A7EB1" w:rsidRDefault="009A7EB1" w:rsidP="00247821">
      <w:pPr>
        <w:pStyle w:val="MDPI31text"/>
      </w:pPr>
      <w:r w:rsidRPr="009A7EB1">
        <w:t xml:space="preserve">A target exploration map </w:t>
      </w:r>
      <w:r w:rsidR="00247821">
        <w:t>that</w:t>
      </w:r>
      <w:r w:rsidRPr="009A7EB1">
        <w:t xml:space="preserve"> identifies areas where gold mineralization may possibly occur </w:t>
      </w:r>
      <w:r w:rsidR="00247821">
        <w:t>was designed</w:t>
      </w:r>
      <w:r w:rsidRPr="009A7EB1">
        <w:t xml:space="preserve"> (Figure 4.11). This map was created based on </w:t>
      </w:r>
      <w:r w:rsidR="00247821">
        <w:t xml:space="preserve">an </w:t>
      </w:r>
      <w:r w:rsidRPr="009A7EB1">
        <w:t xml:space="preserve">analysis of the ASTER image of the study area supported </w:t>
      </w:r>
      <w:r w:rsidR="00247821">
        <w:t>by</w:t>
      </w:r>
      <w:r w:rsidRPr="009A7EB1">
        <w:t xml:space="preserve"> some geological assumptions that:</w:t>
      </w:r>
      <w:r w:rsidR="00247821">
        <w:t xml:space="preserve"> </w:t>
      </w:r>
      <w:r w:rsidR="00247821" w:rsidRPr="009A7EB1">
        <w:t>gold</w:t>
      </w:r>
      <w:r w:rsidRPr="009A7EB1">
        <w:t xml:space="preserve"> mineralization </w:t>
      </w:r>
      <w:r w:rsidR="00247821">
        <w:t>occurs</w:t>
      </w:r>
      <w:r w:rsidRPr="009A7EB1">
        <w:t xml:space="preserve"> mostly in rocks.</w:t>
      </w:r>
      <w:r w:rsidR="00247821">
        <w:t xml:space="preserve"> The</w:t>
      </w:r>
      <w:r w:rsidRPr="009A7EB1">
        <w:t xml:space="preserve"> study area is predominantly Birimian and Tarkwaian </w:t>
      </w:r>
      <w:r w:rsidR="00247821">
        <w:t>volcanic-sedimentary rocks</w:t>
      </w:r>
      <w:r w:rsidRPr="009A7EB1">
        <w:t>.</w:t>
      </w:r>
      <w:r w:rsidR="00247821">
        <w:t xml:space="preserve"> </w:t>
      </w:r>
      <w:r w:rsidRPr="009A7EB1">
        <w:t xml:space="preserve">Deposits usually occur associated </w:t>
      </w:r>
      <w:r w:rsidR="00247821">
        <w:t>with</w:t>
      </w:r>
      <w:r w:rsidRPr="009A7EB1">
        <w:t xml:space="preserve"> geologic structures.</w:t>
      </w:r>
      <w:r w:rsidR="00247821">
        <w:t xml:space="preserve"> </w:t>
      </w:r>
      <w:r w:rsidRPr="009A7EB1">
        <w:t>The intersection of faults, lineaments</w:t>
      </w:r>
      <w:r w:rsidR="00247821">
        <w:t>,</w:t>
      </w:r>
      <w:r w:rsidRPr="009A7EB1">
        <w:t xml:space="preserve"> and the dominant rock types is an indication of a possible target area.</w:t>
      </w:r>
    </w:p>
    <w:p w14:paraId="2ABF5563" w14:textId="77777777" w:rsidR="009A7EB1" w:rsidRPr="009A7EB1" w:rsidRDefault="009A7EB1" w:rsidP="003571B7">
      <w:pPr>
        <w:pStyle w:val="MDPI11articletype"/>
        <w:jc w:val="center"/>
        <w:rPr>
          <w:iCs/>
        </w:rPr>
      </w:pPr>
      <w:r w:rsidRPr="009A7EB1">
        <w:rPr>
          <w:iCs/>
          <w:noProof/>
          <w:lang w:val="en-GB"/>
        </w:rPr>
        <w:drawing>
          <wp:inline distT="0" distB="0" distL="0" distR="0" wp14:anchorId="419C6F95" wp14:editId="420F6ECC">
            <wp:extent cx="5200395" cy="3955415"/>
            <wp:effectExtent l="19050" t="19050" r="19685" b="260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18179" cy="3968942"/>
                    </a:xfrm>
                    <a:prstGeom prst="rect">
                      <a:avLst/>
                    </a:prstGeom>
                    <a:ln>
                      <a:solidFill>
                        <a:schemeClr val="tx1"/>
                      </a:solidFill>
                    </a:ln>
                  </pic:spPr>
                </pic:pic>
              </a:graphicData>
            </a:graphic>
          </wp:inline>
        </w:drawing>
      </w:r>
    </w:p>
    <w:p w14:paraId="093B93BB" w14:textId="087A2903" w:rsidR="009A7EB1" w:rsidRPr="009A7EB1" w:rsidRDefault="003571B7" w:rsidP="009A7EB1">
      <w:pPr>
        <w:pStyle w:val="MDPI11articletype"/>
        <w:rPr>
          <w:i w:val="0"/>
        </w:rPr>
      </w:pPr>
      <w:bookmarkStart w:id="43" w:name="_Toc514121379"/>
      <w:r>
        <w:rPr>
          <w:b/>
          <w:bCs/>
          <w:i w:val="0"/>
        </w:rPr>
        <w:t xml:space="preserve">            </w:t>
      </w:r>
      <w:r w:rsidR="009A7EB1" w:rsidRPr="009A7EB1">
        <w:rPr>
          <w:b/>
          <w:bCs/>
          <w:i w:val="0"/>
        </w:rPr>
        <w:t>Figure 4.10:</w:t>
      </w:r>
      <w:r w:rsidR="009A7EB1" w:rsidRPr="009A7EB1">
        <w:rPr>
          <w:i w:val="0"/>
        </w:rPr>
        <w:t xml:space="preserve"> Structural pattern defined based on ASTER image and terrain analysis</w:t>
      </w:r>
      <w:bookmarkEnd w:id="43"/>
    </w:p>
    <w:p w14:paraId="0FE23789" w14:textId="4FC0367B" w:rsidR="009A7EB1" w:rsidRPr="009A7EB1" w:rsidRDefault="009A7EB1" w:rsidP="00247821">
      <w:pPr>
        <w:pStyle w:val="MDPI31text"/>
      </w:pPr>
      <w:r w:rsidRPr="009A7EB1">
        <w:t xml:space="preserve">The information extracted from ASTER image analysis made it possible to combine the structural information with the hydrothermal altercation areas. This combination done in the GIS environment defined new exploration target areas, backed by </w:t>
      </w:r>
      <w:r w:rsidR="00247821">
        <w:t xml:space="preserve">a </w:t>
      </w:r>
      <w:r w:rsidRPr="009A7EB1">
        <w:t xml:space="preserve">geological map of the study area and known gold occurrence areas obtained from Chirano Goldmine Limited. It is possible that some known places of mineralization were not identified in this study due to the dense vegetation cover in the study area and ASTER image resolution. However, some areas such as the Chirano and Bibiani deposits which are </w:t>
      </w:r>
      <w:r w:rsidR="00247821">
        <w:t>well-known</w:t>
      </w:r>
      <w:r w:rsidRPr="009A7EB1">
        <w:t xml:space="preserve"> areas were identified in </w:t>
      </w:r>
      <w:r w:rsidR="00247821" w:rsidRPr="009A7EB1">
        <w:t>these studies</w:t>
      </w:r>
      <w:r w:rsidRPr="009A7EB1">
        <w:t xml:space="preserve">. </w:t>
      </w:r>
      <w:r w:rsidR="00247821">
        <w:t xml:space="preserve"> </w:t>
      </w:r>
      <w:r w:rsidRPr="009A7EB1">
        <w:t xml:space="preserve">In the gold mineral prospectivity map produced (Figure 4.11), black represents faults, yellow represents alteration areas delineated from ASTER image analysis, and all other </w:t>
      </w:r>
      <w:r w:rsidR="00247821">
        <w:t>colors</w:t>
      </w:r>
      <w:r w:rsidRPr="009A7EB1">
        <w:t xml:space="preserve"> represent rock types of the study area as defined in the legend and was useful in the predictions made here. </w:t>
      </w:r>
    </w:p>
    <w:p w14:paraId="74793857" w14:textId="77777777" w:rsidR="009A7EB1" w:rsidRPr="009A7EB1" w:rsidRDefault="009A7EB1" w:rsidP="003571B7">
      <w:pPr>
        <w:pStyle w:val="MDPI11articletype"/>
        <w:jc w:val="center"/>
        <w:rPr>
          <w:iCs/>
        </w:rPr>
      </w:pPr>
      <w:r w:rsidRPr="009A7EB1">
        <w:rPr>
          <w:iCs/>
          <w:noProof/>
          <w:lang w:val="en-GB"/>
        </w:rPr>
        <w:drawing>
          <wp:inline distT="0" distB="0" distL="0" distR="0" wp14:anchorId="03AF6D49" wp14:editId="7C003B58">
            <wp:extent cx="5723890" cy="6003985"/>
            <wp:effectExtent l="0" t="0" r="0" b="0"/>
            <wp:docPr id="53" name="Picture 53" descr="E:\destop\New destop\project\pics\DE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destop\New destop\project\pics\DET.b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5294" cy="6026436"/>
                    </a:xfrm>
                    <a:prstGeom prst="rect">
                      <a:avLst/>
                    </a:prstGeom>
                    <a:noFill/>
                    <a:ln>
                      <a:noFill/>
                    </a:ln>
                  </pic:spPr>
                </pic:pic>
              </a:graphicData>
            </a:graphic>
          </wp:inline>
        </w:drawing>
      </w:r>
    </w:p>
    <w:p w14:paraId="69735CEF" w14:textId="04422F42" w:rsidR="009A7EB1" w:rsidRPr="009A7EB1" w:rsidRDefault="00247821" w:rsidP="009A7EB1">
      <w:pPr>
        <w:pStyle w:val="MDPI11articletype"/>
        <w:rPr>
          <w:i w:val="0"/>
        </w:rPr>
      </w:pPr>
      <w:bookmarkStart w:id="44" w:name="_Toc514121380"/>
      <w:r>
        <w:rPr>
          <w:b/>
          <w:bCs/>
          <w:i w:val="0"/>
        </w:rPr>
        <w:t xml:space="preserve">          </w:t>
      </w:r>
      <w:r w:rsidR="009A7EB1" w:rsidRPr="009A7EB1">
        <w:rPr>
          <w:b/>
          <w:bCs/>
          <w:i w:val="0"/>
        </w:rPr>
        <w:t>Figure 4.11</w:t>
      </w:r>
      <w:r w:rsidR="009A7EB1" w:rsidRPr="009A7EB1">
        <w:rPr>
          <w:i w:val="0"/>
        </w:rPr>
        <w:t>: Target exploration map</w:t>
      </w:r>
      <w:bookmarkEnd w:id="44"/>
    </w:p>
    <w:p w14:paraId="09C13C6E" w14:textId="77777777" w:rsidR="009A7EB1" w:rsidRPr="009A7EB1" w:rsidRDefault="009A7EB1" w:rsidP="00247821">
      <w:pPr>
        <w:pStyle w:val="MDPI31text"/>
      </w:pPr>
      <w:r w:rsidRPr="009A7EB1">
        <w:t>Based on assumption 4 above, the new areas found from the processing of the ASTER data as being the intersections between the faults, alteration zones, and the dominant rock type in the location is represented as a map in Figure 4.12.</w:t>
      </w:r>
    </w:p>
    <w:p w14:paraId="55380840" w14:textId="77777777" w:rsidR="009A7EB1" w:rsidRPr="009A7EB1" w:rsidRDefault="009A7EB1" w:rsidP="00247821">
      <w:pPr>
        <w:pStyle w:val="MDPI11articletype"/>
        <w:jc w:val="center"/>
        <w:rPr>
          <w:iCs/>
        </w:rPr>
      </w:pPr>
      <w:r w:rsidRPr="009A7EB1">
        <w:rPr>
          <w:iCs/>
          <w:noProof/>
          <w:lang w:val="en-GB"/>
        </w:rPr>
        <w:drawing>
          <wp:inline distT="0" distB="0" distL="0" distR="0" wp14:anchorId="2FF19728" wp14:editId="2986D76A">
            <wp:extent cx="5443139" cy="5904690"/>
            <wp:effectExtent l="0" t="0" r="5715" b="1270"/>
            <wp:docPr id="40" name="Picture 40" descr="D:\tr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y2.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56400" cy="5919076"/>
                    </a:xfrm>
                    <a:prstGeom prst="rect">
                      <a:avLst/>
                    </a:prstGeom>
                    <a:noFill/>
                    <a:ln>
                      <a:noFill/>
                    </a:ln>
                  </pic:spPr>
                </pic:pic>
              </a:graphicData>
            </a:graphic>
          </wp:inline>
        </w:drawing>
      </w:r>
    </w:p>
    <w:p w14:paraId="61A1533E" w14:textId="09E66B79" w:rsidR="009A7EB1" w:rsidRPr="009A7EB1" w:rsidRDefault="00247821" w:rsidP="009A7EB1">
      <w:pPr>
        <w:pStyle w:val="MDPI11articletype"/>
        <w:rPr>
          <w:i w:val="0"/>
        </w:rPr>
      </w:pPr>
      <w:r>
        <w:rPr>
          <w:iCs/>
        </w:rPr>
        <w:t xml:space="preserve">         </w:t>
      </w:r>
      <w:r w:rsidRPr="00247821">
        <w:rPr>
          <w:i w:val="0"/>
        </w:rPr>
        <w:t xml:space="preserve">      </w:t>
      </w:r>
      <w:r w:rsidR="009A7EB1" w:rsidRPr="009A7EB1">
        <w:rPr>
          <w:b/>
          <w:bCs/>
          <w:i w:val="0"/>
        </w:rPr>
        <w:t>Figure 4.12.</w:t>
      </w:r>
      <w:r w:rsidR="009A7EB1" w:rsidRPr="009A7EB1">
        <w:rPr>
          <w:i w:val="0"/>
        </w:rPr>
        <w:t xml:space="preserve"> Mineral prediction map. </w:t>
      </w:r>
    </w:p>
    <w:p w14:paraId="3B1E955A" w14:textId="17466C71" w:rsidR="00DF0565" w:rsidRPr="009A7EB1" w:rsidRDefault="00DF0565" w:rsidP="0074351A">
      <w:pPr>
        <w:pStyle w:val="MDPI11articletype"/>
        <w:rPr>
          <w:i w:val="0"/>
          <w:iCs/>
        </w:rPr>
      </w:pPr>
    </w:p>
    <w:p w14:paraId="03BAF203" w14:textId="326B14AD" w:rsidR="0074351A" w:rsidRDefault="0074351A" w:rsidP="0074351A">
      <w:pPr>
        <w:rPr>
          <w:lang w:eastAsia="de-DE" w:bidi="en-US"/>
        </w:rPr>
      </w:pPr>
    </w:p>
    <w:p w14:paraId="0CC652DA" w14:textId="77777777" w:rsidR="00DF0565" w:rsidRPr="00325902" w:rsidRDefault="00DF0565" w:rsidP="005C371A">
      <w:pPr>
        <w:pStyle w:val="MDPI21heading1"/>
      </w:pPr>
      <w:r>
        <w:t>5. Conclusions</w:t>
      </w:r>
    </w:p>
    <w:p w14:paraId="67C9CC2A" w14:textId="43F95F1F" w:rsidR="003571B7" w:rsidRDefault="003571B7" w:rsidP="003571B7">
      <w:pPr>
        <w:pStyle w:val="MDPI31text"/>
      </w:pPr>
      <w:r w:rsidRPr="003571B7">
        <w:t xml:space="preserve">In mineral exploration projects, remote sensing can be a useful technique to apply in order to define initial exploration targets. In vegetated areas such as the study area, a remote sensing technique is an essential tool to identify fracture patterns that could be used for Au-bearing fluids and highlight hydrothermally altered rocks that are associated with gold deposits. ASTER image enhancement and interpretation proved to be useful in establishing a relationship between the known deposits in the Bibiani and Chirano reserves and similar occurrences in the district and helped in the identification, detection, and delineation of lithological rock units, hydrothermal alterations, and geologic structures associated with gold pathfinders (alunite, kaolinite, chlorite, muscovite and goethite), iron oxide and hydroxide-bearing mineral deposits in the research area. Some single band combinations demonstrated </w:t>
      </w:r>
      <w:r>
        <w:t>usefulness</w:t>
      </w:r>
      <w:r w:rsidRPr="003571B7">
        <w:t xml:space="preserve"> in alteration delineation. The true </w:t>
      </w:r>
      <w:r>
        <w:t>color</w:t>
      </w:r>
      <w:r w:rsidRPr="003571B7">
        <w:t xml:space="preserve"> composite image (</w:t>
      </w:r>
      <w:r>
        <w:t>Figures</w:t>
      </w:r>
      <w:r w:rsidRPr="003571B7">
        <w:t xml:space="preserve"> 4.1 4.2 and 4.3) </w:t>
      </w:r>
      <w:r>
        <w:t>simulates</w:t>
      </w:r>
      <w:r w:rsidRPr="003571B7">
        <w:t xml:space="preserve"> a photograph where the </w:t>
      </w:r>
      <w:r>
        <w:t>colors</w:t>
      </w:r>
      <w:r w:rsidRPr="003571B7">
        <w:t xml:space="preserve"> are similar to those visualized by </w:t>
      </w:r>
      <w:r>
        <w:t xml:space="preserve">the </w:t>
      </w:r>
      <w:r w:rsidRPr="003571B7">
        <w:t>human eye, and allow the identification of important and visible surface features. The use of ASTER bands 5, 4</w:t>
      </w:r>
      <w:r>
        <w:t>,</w:t>
      </w:r>
      <w:r w:rsidRPr="003571B7">
        <w:t xml:space="preserve"> and 3 (in R, G, B), enabled vegetated areas to be separated from alteration areas. The use of ratio </w:t>
      </w:r>
      <w:r>
        <w:t>code</w:t>
      </w:r>
      <w:r w:rsidRPr="003571B7">
        <w:t xml:space="preserve"> techniques enabled lithological and hydrothermal alteration mapping based on diagnostic spectral signatures of the pathfinders associated with gold tackled in this </w:t>
      </w:r>
      <w:r>
        <w:t>study</w:t>
      </w:r>
      <w:r w:rsidRPr="003571B7">
        <w:t xml:space="preserve">. </w:t>
      </w:r>
    </w:p>
    <w:p w14:paraId="71F95A53" w14:textId="7B4B1F65" w:rsidR="003571B7" w:rsidRPr="003571B7" w:rsidRDefault="003571B7" w:rsidP="003571B7">
      <w:pPr>
        <w:pStyle w:val="MDPI31text"/>
      </w:pPr>
      <w:r w:rsidRPr="003571B7">
        <w:t xml:space="preserve">Generally, the band ratios 4/5, 7/6, (B6+B9) </w:t>
      </w:r>
      <w:r w:rsidRPr="003571B7">
        <w:rPr>
          <w:rFonts w:ascii="Times New Roman" w:hAnsi="Times New Roman"/>
        </w:rPr>
        <w:t>∕</w:t>
      </w:r>
      <w:r w:rsidRPr="003571B7">
        <w:t xml:space="preserve">(B7+B8)), (B5+B7) </w:t>
      </w:r>
      <w:r w:rsidRPr="003571B7">
        <w:rPr>
          <w:rFonts w:ascii="Times New Roman" w:hAnsi="Times New Roman"/>
        </w:rPr>
        <w:t>∕</w:t>
      </w:r>
      <w:r w:rsidRPr="003571B7">
        <w:t>B6, and 9,4,1 were utilized for mapping alunite, kaolinite, chlorite, muscovite</w:t>
      </w:r>
      <w:r>
        <w:t>,</w:t>
      </w:r>
      <w:r w:rsidRPr="003571B7">
        <w:t xml:space="preserve"> and goethite respectively. This processing technique was useful in identifying and delineating areas of gold deposits from other areas. The application of Eigenvector statistics which is based on the Crosta technique of Principal Component Analysis was effective in reducing vegetation density and identifying hydrothermal alteration zones in the area. Together with the band ratio images, the PCA </w:t>
      </w:r>
      <w:r>
        <w:t>was</w:t>
      </w:r>
      <w:r w:rsidRPr="003571B7">
        <w:t xml:space="preserve"> useful for lineament extraction in the study area. The resulting images from PCA and band </w:t>
      </w:r>
      <w:r>
        <w:t>rationing</w:t>
      </w:r>
      <w:r w:rsidRPr="003571B7">
        <w:t xml:space="preserve"> were useful in lithological and structural mapping by enhancing the alteration areas. </w:t>
      </w:r>
      <w:r>
        <w:t xml:space="preserve">The </w:t>
      </w:r>
      <w:r w:rsidR="006F7D65">
        <w:t>hill shade</w:t>
      </w:r>
      <w:r w:rsidRPr="003571B7">
        <w:t xml:space="preserve"> processing technique applied </w:t>
      </w:r>
      <w:r>
        <w:t>to</w:t>
      </w:r>
      <w:r w:rsidRPr="003571B7">
        <w:t xml:space="preserve"> the DEM data enabled the altered and unaltered rocks and their faults to be visible and this analysis helped in delineating the lineaments. This was achieved with the PC Geomatica software. The lithological and structural information extracted from the analysis of the ASTER data were combined with the </w:t>
      </w:r>
      <w:r w:rsidR="006F7D65" w:rsidRPr="003571B7">
        <w:t>hill shade</w:t>
      </w:r>
      <w:r w:rsidRPr="003571B7">
        <w:t xml:space="preserve"> information in GIS for the production of the target exploration map. This combination done in the GIS environment was capable of defining new exploration target areas, backed by </w:t>
      </w:r>
      <w:r>
        <w:t xml:space="preserve">a </w:t>
      </w:r>
      <w:r w:rsidRPr="003571B7">
        <w:t xml:space="preserve">geological map of the study area and known gold occurrence areas obtained from Chirano Goldmine Limited.  Based on extracted information, a suitable mineral prediction map of the area was design and findings were compared with known data and the results proved remote sensing to be an essential tool in mineral exploration. Geologic mapping is important in evaluating </w:t>
      </w:r>
      <w:r w:rsidR="006F7D65">
        <w:t xml:space="preserve">the </w:t>
      </w:r>
      <w:r w:rsidRPr="003571B7">
        <w:t xml:space="preserve">mineral resources of a location like the study area, in which exploration of its prospecting is likely to be a challenge due to </w:t>
      </w:r>
      <w:r w:rsidR="006F7D65">
        <w:t xml:space="preserve">the </w:t>
      </w:r>
      <w:r w:rsidRPr="003571B7">
        <w:t xml:space="preserve">high density of vegetation cover. To facilitate and reduce exploration expenses, it is best </w:t>
      </w:r>
      <w:r w:rsidR="006F7D65">
        <w:t>to utilize</w:t>
      </w:r>
      <w:r w:rsidRPr="003571B7">
        <w:t xml:space="preserve"> remote sensing capabilities for such tasks in order to obtain better coverage and accuracy with significantly reduced time and cost. The analysis of ASTER imagery in this study showed that it is effective in data extraction for lithologic information, structural patterns</w:t>
      </w:r>
      <w:r w:rsidR="006F7D65">
        <w:t>,</w:t>
      </w:r>
      <w:r w:rsidRPr="003571B7">
        <w:t xml:space="preserve"> and highlighting hydrothermal alteration. The target exploration map is obtained by the combination of remote sensing information and other geological data and shows the areas with potential for gold deposits and can be used in further exploration works through the region to discover new alteration zones.</w:t>
      </w:r>
    </w:p>
    <w:p w14:paraId="5FE5F663" w14:textId="77777777" w:rsidR="00DF0565" w:rsidRDefault="00DF0565" w:rsidP="00940661">
      <w:pPr>
        <w:pStyle w:val="MDPI62BackMatter"/>
        <w:spacing w:before="240"/>
      </w:pPr>
      <w:r w:rsidRPr="00FA04F1">
        <w:rPr>
          <w:b/>
        </w:rPr>
        <w:t>Supplementary Materials:</w:t>
      </w:r>
      <w:r w:rsidR="003542FB">
        <w:rPr>
          <w:b/>
        </w:rPr>
        <w:t xml:space="preserve"> </w:t>
      </w:r>
      <w:r w:rsidR="00F958C9">
        <w:t>The following supporting information can be downloaded at: www.mdpi.com/xxx/s1, Figure S1: title; Table S1: title; Video S1: title.</w:t>
      </w:r>
    </w:p>
    <w:p w14:paraId="142A1D51" w14:textId="08B15BBF" w:rsidR="00DF0565" w:rsidRPr="006F7D65" w:rsidRDefault="00DF0565" w:rsidP="006F7D65">
      <w:pPr>
        <w:pStyle w:val="MDPI62BackMatter"/>
        <w:rPr>
          <w:lang/>
        </w:rPr>
      </w:pPr>
      <w:r w:rsidRPr="00613B31">
        <w:rPr>
          <w:b/>
        </w:rPr>
        <w:t>Author Contributions:</w:t>
      </w:r>
      <w:r w:rsidRPr="00613B31">
        <w:t xml:space="preserve"> </w:t>
      </w:r>
      <w:r w:rsidR="006F7D65" w:rsidRPr="006F7D65">
        <w:rPr>
          <w:lang/>
        </w:rPr>
        <w:t>S.C. conceptualization, formal analysis, writing—original draft,</w:t>
      </w:r>
      <w:r w:rsidR="006F7D65">
        <w:t xml:space="preserve"> </w:t>
      </w:r>
      <w:r w:rsidR="006F7D65" w:rsidRPr="006F7D65">
        <w:rPr>
          <w:lang/>
        </w:rPr>
        <w:t>writing—review</w:t>
      </w:r>
      <w:r w:rsidR="006F7D65">
        <w:rPr>
          <w:lang/>
        </w:rPr>
        <w:t>,</w:t>
      </w:r>
      <w:r w:rsidR="006F7D65" w:rsidRPr="006F7D65">
        <w:rPr>
          <w:lang/>
        </w:rPr>
        <w:t xml:space="preserve"> and editing. T.B. conceptualization, writing—review</w:t>
      </w:r>
      <w:r w:rsidR="006F7D65">
        <w:rPr>
          <w:lang/>
        </w:rPr>
        <w:t>,</w:t>
      </w:r>
      <w:r w:rsidR="006F7D65" w:rsidRPr="006F7D65">
        <w:rPr>
          <w:lang/>
        </w:rPr>
        <w:t xml:space="preserve"> and editing, supervision.</w:t>
      </w:r>
      <w:r w:rsidR="006F7D65">
        <w:rPr>
          <w:lang/>
        </w:rPr>
        <w:t xml:space="preserve"> </w:t>
      </w:r>
      <w:r w:rsidR="006F7D65" w:rsidRPr="006F7D65">
        <w:rPr>
          <w:lang/>
        </w:rPr>
        <w:t>A.E. conceptualization, writing—review and editing, co-supervision. S.R. writing—review</w:t>
      </w:r>
      <w:r w:rsidR="006F7D65">
        <w:t xml:space="preserve"> </w:t>
      </w:r>
      <w:r w:rsidR="006F7D65" w:rsidRPr="006F7D65">
        <w:rPr>
          <w:lang/>
        </w:rPr>
        <w:t>and editing. E.Z. writing—review and editing. O.I. writing—review and editing. M.B. conceptualization,</w:t>
      </w:r>
      <w:r w:rsidR="006F7D65">
        <w:t xml:space="preserve"> </w:t>
      </w:r>
      <w:r w:rsidR="006F7D65" w:rsidRPr="006F7D65">
        <w:rPr>
          <w:lang/>
        </w:rPr>
        <w:t>writing—review and editing, supervision. All authors have read and agreed to the</w:t>
      </w:r>
      <w:r w:rsidR="006F7D65">
        <w:t xml:space="preserve"> </w:t>
      </w:r>
      <w:r w:rsidR="006F7D65" w:rsidRPr="006F7D65">
        <w:rPr>
          <w:lang/>
        </w:rPr>
        <w:t>published version of the manuscript.</w:t>
      </w:r>
    </w:p>
    <w:p w14:paraId="2EB36EBD" w14:textId="1D10BA07" w:rsidR="00DF0565" w:rsidRPr="00613B31" w:rsidRDefault="00DF0565" w:rsidP="00DF0565">
      <w:pPr>
        <w:pStyle w:val="MDPI62BackMatter"/>
      </w:pPr>
      <w:r w:rsidRPr="00613B31">
        <w:rPr>
          <w:b/>
        </w:rPr>
        <w:t>Funding:</w:t>
      </w:r>
      <w:r w:rsidRPr="00613B31">
        <w:t xml:space="preserve"> This research received no external funding</w:t>
      </w:r>
    </w:p>
    <w:p w14:paraId="6DDB8290" w14:textId="616608DB" w:rsidR="006F7D65" w:rsidRDefault="00547AB6" w:rsidP="00DF0565">
      <w:pPr>
        <w:pStyle w:val="MDPI62BackMatter"/>
        <w:rPr>
          <w:lang/>
        </w:rPr>
      </w:pPr>
      <w:r w:rsidRPr="00547AB6">
        <w:rPr>
          <w:b/>
        </w:rPr>
        <w:t>Data Availability Statement:</w:t>
      </w:r>
      <w:r w:rsidRPr="00547AB6">
        <w:t xml:space="preserve"> </w:t>
      </w:r>
      <w:r w:rsidR="006F7D65" w:rsidRPr="006F7D65">
        <w:rPr>
          <w:lang/>
        </w:rPr>
        <w:t xml:space="preserve">Data </w:t>
      </w:r>
      <w:r w:rsidR="006F7D65">
        <w:rPr>
          <w:lang/>
        </w:rPr>
        <w:t xml:space="preserve">is </w:t>
      </w:r>
      <w:r w:rsidR="006F7D65" w:rsidRPr="006F7D65">
        <w:rPr>
          <w:lang/>
        </w:rPr>
        <w:t>available upon request from the authors.</w:t>
      </w:r>
    </w:p>
    <w:p w14:paraId="709716A9" w14:textId="3C3E74A9" w:rsidR="006F7D65" w:rsidRPr="006F7D65" w:rsidRDefault="00DF0565" w:rsidP="006F7D65">
      <w:pPr>
        <w:pStyle w:val="MDPI62BackMatter"/>
      </w:pPr>
      <w:r w:rsidRPr="00613B31">
        <w:rPr>
          <w:b/>
        </w:rPr>
        <w:t>Acknowledgments:</w:t>
      </w:r>
      <w:r w:rsidRPr="00613B31">
        <w:t xml:space="preserve"> </w:t>
      </w:r>
      <w:r w:rsidR="006F7D65" w:rsidRPr="006F7D65">
        <w:t xml:space="preserve">The experiences and the challenges we went through in the course of pursuing BSc Geomatic Engineering, and subsequently arriving at this level </w:t>
      </w:r>
      <w:r w:rsidR="006F7D65">
        <w:t>have</w:t>
      </w:r>
      <w:r w:rsidR="006F7D65" w:rsidRPr="006F7D65">
        <w:t xml:space="preserve"> </w:t>
      </w:r>
      <w:r w:rsidR="006F7D65">
        <w:t>taught</w:t>
      </w:r>
      <w:r w:rsidR="006F7D65" w:rsidRPr="006F7D65">
        <w:t xml:space="preserve"> us that, once you set your mind </w:t>
      </w:r>
      <w:r w:rsidR="006F7D65">
        <w:t>on</w:t>
      </w:r>
      <w:r w:rsidR="006F7D65" w:rsidRPr="006F7D65">
        <w:t xml:space="preserve"> something, with “GOD” on your side, it is possible. It has not been easy, but we can confidently say that it has been God since day one. All gratitude, appreciation, glory</w:t>
      </w:r>
      <w:r w:rsidR="006F7D65">
        <w:t>,</w:t>
      </w:r>
      <w:r w:rsidR="006F7D65" w:rsidRPr="006F7D65">
        <w:t xml:space="preserve"> and honor go to almighty Allah for his strength, guidance, love, mercies</w:t>
      </w:r>
      <w:r w:rsidR="006F7D65">
        <w:t>,</w:t>
      </w:r>
      <w:r w:rsidR="006F7D65" w:rsidRPr="006F7D65">
        <w:t xml:space="preserve"> and help, and perfected his strength in our weakness.</w:t>
      </w:r>
    </w:p>
    <w:p w14:paraId="49474A99" w14:textId="078A4654" w:rsidR="00DF0565" w:rsidRPr="006F7D65" w:rsidRDefault="006F7D65" w:rsidP="006F7D65">
      <w:pPr>
        <w:pStyle w:val="MDPI62BackMatter"/>
        <w:rPr>
          <w:b/>
        </w:rPr>
      </w:pPr>
      <w:r w:rsidRPr="006F7D65">
        <w:t xml:space="preserve">Our warmest appreciation goes to Rev. Dr. John Ayer and Dr. E. M. Osei Jnr, our noble supervisors, who took time off their busy </w:t>
      </w:r>
      <w:r>
        <w:t>schedules</w:t>
      </w:r>
      <w:r w:rsidRPr="006F7D65">
        <w:t xml:space="preserve"> to guide, </w:t>
      </w:r>
      <w:r>
        <w:t>advise</w:t>
      </w:r>
      <w:r w:rsidRPr="006F7D65">
        <w:t>, read through</w:t>
      </w:r>
      <w:r>
        <w:t>,</w:t>
      </w:r>
      <w:r w:rsidRPr="006F7D65">
        <w:t xml:space="preserve"> and </w:t>
      </w:r>
      <w:r>
        <w:t>help</w:t>
      </w:r>
      <w:r w:rsidRPr="006F7D65">
        <w:t xml:space="preserve"> us to correct the whole work. We say, your comments were critical and detailed. We thank Prof. </w:t>
      </w:r>
      <w:r>
        <w:t>A.A</w:t>
      </w:r>
      <w:r w:rsidRPr="006F7D65">
        <w:t xml:space="preserve"> Duker, our remote sensing lecturer for the impacted knowledge, on which this work is based. </w:t>
      </w:r>
      <w:r>
        <w:t>Thanks</w:t>
      </w:r>
      <w:r w:rsidRPr="006F7D65">
        <w:t xml:space="preserve"> to the general staff of the Geomatic Engineering Department, we remain grateful</w:t>
      </w:r>
      <w:r w:rsidRPr="006F7D65">
        <w:rPr>
          <w:b/>
        </w:rPr>
        <w:t>.</w:t>
      </w:r>
      <w:r>
        <w:rPr>
          <w:b/>
        </w:rPr>
        <w:t xml:space="preserve"> </w:t>
      </w:r>
      <w:r w:rsidRPr="006F7D65">
        <w:t>Many thanks to Mr. Linus Abisi Ackaah for the role he played in ensuring that the data needed for these studies is secured and to our families for their support in numerous ways in helping make this work a success, especially Mr. Bashiru Sulley Collins.</w:t>
      </w:r>
      <w:r>
        <w:rPr>
          <w:b/>
        </w:rPr>
        <w:t xml:space="preserve"> </w:t>
      </w:r>
      <w:r w:rsidRPr="006F7D65">
        <w:t>The following friends and loved ones have also been very instrumental in writing this report: Miss Takyiwaa Ophelia (Culture and Tourism Department), Miss Sharifatu Musah (Mathematics Department), Mr. Samuel Dadson, Mr. Osei Jeff Dacosta, and Mr. Yeboah Nicholas, all of Geomatic Engineering Department. You are appreciated.</w:t>
      </w:r>
    </w:p>
    <w:p w14:paraId="25221E5A" w14:textId="0085DA8B" w:rsidR="00B71C92" w:rsidRDefault="00DF0565" w:rsidP="006F7D65">
      <w:pPr>
        <w:pStyle w:val="MDPI62BackMatter"/>
        <w:rPr>
          <w:b/>
          <w:bCs/>
          <w:szCs w:val="18"/>
        </w:rPr>
      </w:pPr>
      <w:r w:rsidRPr="00613B31">
        <w:rPr>
          <w:b/>
        </w:rPr>
        <w:t>Conflicts of Interest:</w:t>
      </w:r>
      <w:r w:rsidRPr="00613B31">
        <w:t xml:space="preserve"> The authors declare no conflict of interest</w:t>
      </w:r>
    </w:p>
    <w:p w14:paraId="33D2769A" w14:textId="77777777" w:rsidR="00DF0565" w:rsidRPr="00FA04F1" w:rsidRDefault="00DF0565" w:rsidP="00940661">
      <w:pPr>
        <w:pStyle w:val="MDPI21heading1"/>
        <w:ind w:left="0"/>
      </w:pPr>
      <w:r w:rsidRPr="00FA04F1">
        <w:t>References</w:t>
      </w:r>
    </w:p>
    <w:p w14:paraId="2C1CBCCD" w14:textId="260F8691" w:rsidR="00DF0565" w:rsidRPr="00325902" w:rsidRDefault="00DF0565" w:rsidP="00310FF2">
      <w:pPr>
        <w:pStyle w:val="MDPI71References"/>
        <w:numPr>
          <w:ilvl w:val="0"/>
          <w:numId w:val="0"/>
        </w:numPr>
        <w:ind w:left="425"/>
      </w:pPr>
      <w:r w:rsidRPr="00325902">
        <w:t>References must be numbered in order of appearance in the text (including citations in tables and legends) and listed individually at the end of the manuscript. We recommend preparing the references with a bibliography software package, such as EndNote, ReferenceManager</w:t>
      </w:r>
      <w:r w:rsidR="00624F03">
        <w:t>,</w:t>
      </w:r>
      <w:r w:rsidRPr="00325902">
        <w:t xml:space="preserve"> or Zotero to avoid typing mistakes and </w:t>
      </w:r>
      <w:r>
        <w:t>duplicated references. Include the digital object identifier (DOI) for all references where available.</w:t>
      </w:r>
    </w:p>
    <w:p w14:paraId="6583C98E" w14:textId="77777777" w:rsidR="00DF0565" w:rsidRPr="00325902" w:rsidRDefault="00DF0565" w:rsidP="00310FF2">
      <w:pPr>
        <w:pStyle w:val="MDPI71References"/>
        <w:numPr>
          <w:ilvl w:val="0"/>
          <w:numId w:val="0"/>
        </w:numPr>
        <w:ind w:left="425"/>
      </w:pPr>
    </w:p>
    <w:p w14:paraId="0BD83890" w14:textId="77777777" w:rsidR="00DF0565" w:rsidRPr="00325902" w:rsidRDefault="00CA01A9" w:rsidP="00310FF2">
      <w:pPr>
        <w:pStyle w:val="MDPI71References"/>
        <w:numPr>
          <w:ilvl w:val="0"/>
          <w:numId w:val="0"/>
        </w:numPr>
        <w:ind w:left="425"/>
      </w:pPr>
      <w:r>
        <w:t>Citations and references in the Supplementary Materials</w:t>
      </w:r>
      <w:r w:rsidR="00202A1A">
        <w:t xml:space="preserve"> are permitted </w:t>
      </w:r>
      <w:r w:rsidR="00DF0565" w:rsidRPr="00325902">
        <w:t xml:space="preserve">provided that they also appear in the reference list here. </w:t>
      </w:r>
    </w:p>
    <w:p w14:paraId="00FE95FA" w14:textId="77777777" w:rsidR="00DF0565" w:rsidRPr="00325902" w:rsidRDefault="00DF0565" w:rsidP="00310FF2">
      <w:pPr>
        <w:pStyle w:val="MDPI71References"/>
        <w:numPr>
          <w:ilvl w:val="0"/>
          <w:numId w:val="0"/>
        </w:numPr>
        <w:ind w:left="425"/>
      </w:pPr>
    </w:p>
    <w:p w14:paraId="5565F4CC" w14:textId="72DB07E7" w:rsidR="00DF0565" w:rsidRPr="00325902" w:rsidRDefault="00DF0565" w:rsidP="006F7D65">
      <w:pPr>
        <w:pStyle w:val="MDPI71References"/>
        <w:numPr>
          <w:ilvl w:val="0"/>
          <w:numId w:val="0"/>
        </w:numPr>
        <w:ind w:left="425"/>
      </w:pPr>
      <w:r w:rsidRPr="00325902">
        <w:t>In the text, reference numbers should be placed in square brackets [ ]</w:t>
      </w:r>
      <w:r w:rsidR="00202A1A">
        <w:t xml:space="preserve"> and placed before the punctuation; for example </w:t>
      </w:r>
      <w:r w:rsidRPr="00325902">
        <w:t>[1], [1–3] or [1,3]. For embedded citations in the text with pagination, use both parentheses and brackets to indicate the reference number and page numbers; for example [5] (p. 10), or [6] (pp. 101–105).</w:t>
      </w:r>
    </w:p>
    <w:p w14:paraId="09341F1B" w14:textId="77777777" w:rsidR="006F7D65" w:rsidRPr="006F7D65" w:rsidRDefault="006F7D65" w:rsidP="006F7D65">
      <w:pPr>
        <w:pStyle w:val="MDPI63Notes"/>
        <w:numPr>
          <w:ilvl w:val="0"/>
          <w:numId w:val="38"/>
        </w:numPr>
        <w:spacing w:line="240" w:lineRule="auto"/>
        <w:rPr>
          <w:rFonts w:eastAsia="Times New Roman"/>
          <w:lang w:eastAsia="de-DE"/>
        </w:rPr>
      </w:pPr>
      <w:r w:rsidRPr="006F7D65">
        <w:rPr>
          <w:rFonts w:eastAsia="Times New Roman"/>
          <w:lang w:eastAsia="de-DE"/>
        </w:rPr>
        <w:t>Abedi, M., Norouzi, G.-H., and Fathianpour, N., 2013. Fuzzy outranking approach: a knowledge- driven method for mineral prospectivity mapping. International Journal of Applied Earth Observation and Geoinformation, 21, 556–567. doi: 10.1016/j.jag.2012.07.012.</w:t>
      </w:r>
    </w:p>
    <w:p w14:paraId="2F9A1624" w14:textId="77777777" w:rsidR="006F7D65" w:rsidRPr="006F7D65" w:rsidRDefault="006F7D65" w:rsidP="006F7D65">
      <w:pPr>
        <w:pStyle w:val="MDPI63Notes"/>
        <w:numPr>
          <w:ilvl w:val="0"/>
          <w:numId w:val="38"/>
        </w:numPr>
        <w:spacing w:line="240" w:lineRule="auto"/>
        <w:rPr>
          <w:rFonts w:eastAsia="Times New Roman"/>
          <w:lang w:eastAsia="de-DE"/>
        </w:rPr>
      </w:pPr>
      <w:r w:rsidRPr="006F7D65">
        <w:rPr>
          <w:rFonts w:eastAsia="Times New Roman"/>
          <w:lang w:eastAsia="de-DE"/>
        </w:rPr>
        <w:t>Abrams, M., Hook, S., 1998, Aster User Handbook, Version 1, NASA/Jet Propulsion Laboratory, Pasadena.</w:t>
      </w:r>
    </w:p>
    <w:p w14:paraId="455039EC" w14:textId="77777777" w:rsidR="006F7D65" w:rsidRPr="006F7D65" w:rsidRDefault="006F7D65" w:rsidP="006F7D65">
      <w:pPr>
        <w:pStyle w:val="MDPI63Notes"/>
        <w:numPr>
          <w:ilvl w:val="0"/>
          <w:numId w:val="38"/>
        </w:numPr>
        <w:spacing w:line="240" w:lineRule="auto"/>
        <w:rPr>
          <w:rFonts w:eastAsia="Times New Roman"/>
          <w:lang w:eastAsia="de-DE"/>
        </w:rPr>
      </w:pPr>
      <w:r w:rsidRPr="006F7D65">
        <w:rPr>
          <w:rFonts w:eastAsia="Times New Roman"/>
          <w:lang w:eastAsia="de-DE"/>
        </w:rPr>
        <w:t>Abrams, M., Hook, S. And Ramachandran, B., 1999, Aster User Handbook, Version 2, NASA/Jet Propulsion Laboratory, Pasadena.</w:t>
      </w:r>
    </w:p>
    <w:p w14:paraId="31CADA38" w14:textId="77777777" w:rsidR="006F7D65" w:rsidRPr="006F7D65" w:rsidRDefault="006F7D65" w:rsidP="006F7D65">
      <w:pPr>
        <w:pStyle w:val="MDPI63Notes"/>
        <w:numPr>
          <w:ilvl w:val="0"/>
          <w:numId w:val="38"/>
        </w:numPr>
        <w:spacing w:line="240" w:lineRule="auto"/>
        <w:rPr>
          <w:rFonts w:eastAsia="Times New Roman"/>
          <w:lang w:eastAsia="de-DE"/>
        </w:rPr>
      </w:pPr>
      <w:r w:rsidRPr="006F7D65">
        <w:rPr>
          <w:rFonts w:eastAsia="Times New Roman"/>
          <w:lang w:eastAsia="de-DE"/>
        </w:rPr>
        <w:t>Allibone, A., Teasdale, J., Cameron, G., Etheridge, M., Uttley, P., Soboh, A., Appiah-Kubi, J., Adanu, A., Arthur, R., Mamphey, J. (2002). Timing and structural controls on gold mineralization at the bogoso gold mine, ghana, west africa. Economic Geology, 97(5): pp. 949–969.</w:t>
      </w:r>
    </w:p>
    <w:p w14:paraId="4E2254C2" w14:textId="77777777" w:rsidR="006F7D65" w:rsidRPr="006F7D65" w:rsidRDefault="006F7D65" w:rsidP="006F7D65">
      <w:pPr>
        <w:pStyle w:val="MDPI63Notes"/>
        <w:numPr>
          <w:ilvl w:val="0"/>
          <w:numId w:val="38"/>
        </w:numPr>
        <w:spacing w:line="240" w:lineRule="auto"/>
        <w:rPr>
          <w:rFonts w:eastAsia="Times New Roman"/>
          <w:lang w:eastAsia="de-DE"/>
        </w:rPr>
      </w:pPr>
      <w:r w:rsidRPr="006F7D65">
        <w:rPr>
          <w:rFonts w:eastAsia="Times New Roman"/>
          <w:lang w:eastAsia="de-DE"/>
        </w:rPr>
        <w:t>Boloki, M., &amp; Poormirzaee, R. (2009). Using ASTER Image Processing for Hydrothermal Alteration and Key Alteration Minerals Mapping in, 3(2), 38–43.</w:t>
      </w:r>
    </w:p>
    <w:p w14:paraId="161A7C15" w14:textId="77777777" w:rsidR="006F7D65" w:rsidRPr="006F7D65" w:rsidRDefault="006F7D65" w:rsidP="006F7D65">
      <w:pPr>
        <w:pStyle w:val="MDPI63Notes"/>
        <w:numPr>
          <w:ilvl w:val="0"/>
          <w:numId w:val="38"/>
        </w:numPr>
        <w:spacing w:line="240" w:lineRule="auto"/>
        <w:rPr>
          <w:rFonts w:eastAsia="Times New Roman"/>
          <w:lang w:eastAsia="de-DE"/>
        </w:rPr>
      </w:pPr>
      <w:r w:rsidRPr="006F7D65">
        <w:rPr>
          <w:rFonts w:eastAsia="Times New Roman"/>
          <w:lang w:eastAsia="de-DE"/>
        </w:rPr>
        <w:t>Bonham-Carter, G.F., 1994. Geographic information systems for geoscientists: modelling with GIS. Tarrytown, NY: Pergamon.</w:t>
      </w:r>
    </w:p>
    <w:p w14:paraId="1116F0CC" w14:textId="77777777" w:rsidR="006F7D65" w:rsidRPr="006F7D65" w:rsidRDefault="006F7D65" w:rsidP="006F7D65">
      <w:pPr>
        <w:pStyle w:val="MDPI63Notes"/>
        <w:numPr>
          <w:ilvl w:val="0"/>
          <w:numId w:val="38"/>
        </w:numPr>
        <w:spacing w:line="240" w:lineRule="auto"/>
        <w:rPr>
          <w:rFonts w:eastAsia="Times New Roman"/>
          <w:lang w:eastAsia="de-DE"/>
        </w:rPr>
      </w:pPr>
      <w:r w:rsidRPr="006F7D65">
        <w:rPr>
          <w:rFonts w:eastAsia="Times New Roman"/>
          <w:lang w:eastAsia="de-DE"/>
        </w:rPr>
        <w:t xml:space="preserve">Caldas M.M., Goodin D., Sherwood S., Campos Krauer J.M., Wisely S.M. (2013) - Land- cover change in the Paraguayan Chaco: 2000-2011. Journal of Land Use Science. doi: http://dx.doi.org/10.1080/1747423X.2013.807314. </w:t>
      </w:r>
    </w:p>
    <w:p w14:paraId="38207A4E" w14:textId="77777777" w:rsidR="006F7D65" w:rsidRPr="006F7D65" w:rsidRDefault="006F7D65" w:rsidP="006F7D65">
      <w:pPr>
        <w:pStyle w:val="MDPI63Notes"/>
        <w:numPr>
          <w:ilvl w:val="0"/>
          <w:numId w:val="38"/>
        </w:numPr>
        <w:spacing w:line="240" w:lineRule="auto"/>
        <w:rPr>
          <w:rFonts w:eastAsia="Times New Roman"/>
          <w:lang w:eastAsia="de-DE"/>
        </w:rPr>
      </w:pPr>
      <w:r w:rsidRPr="006F7D65">
        <w:rPr>
          <w:rFonts w:eastAsia="Times New Roman"/>
          <w:lang w:eastAsia="de-DE"/>
        </w:rPr>
        <w:t>Carranza, E.J.M., 2008. Geochemical anomaly and mineral prospectivity mapping in GIS. Amsterdam: Elsevier.</w:t>
      </w:r>
    </w:p>
    <w:p w14:paraId="5100E504" w14:textId="77777777" w:rsidR="006F7D65" w:rsidRPr="006F7D65" w:rsidRDefault="006F7D65" w:rsidP="006F7D65">
      <w:pPr>
        <w:pStyle w:val="MDPI63Notes"/>
        <w:numPr>
          <w:ilvl w:val="0"/>
          <w:numId w:val="38"/>
        </w:numPr>
        <w:spacing w:line="240" w:lineRule="auto"/>
        <w:rPr>
          <w:rFonts w:eastAsia="Times New Roman"/>
          <w:lang w:eastAsia="de-DE"/>
        </w:rPr>
      </w:pPr>
      <w:r w:rsidRPr="006F7D65">
        <w:rPr>
          <w:rFonts w:eastAsia="Times New Roman"/>
          <w:lang w:eastAsia="de-DE"/>
        </w:rPr>
        <w:t>Carranza, E.J.M., 2011. Geocomputation of mineral exploration targets. Computers &amp; Geosciences,37 (12), 1907–1916.</w:t>
      </w:r>
    </w:p>
    <w:p w14:paraId="2A5EACC3" w14:textId="77777777" w:rsidR="006F7D65" w:rsidRPr="006F7D65" w:rsidRDefault="006F7D65" w:rsidP="006F7D65">
      <w:pPr>
        <w:pStyle w:val="MDPI63Notes"/>
        <w:numPr>
          <w:ilvl w:val="0"/>
          <w:numId w:val="38"/>
        </w:numPr>
        <w:spacing w:line="240" w:lineRule="auto"/>
        <w:rPr>
          <w:rFonts w:eastAsia="Times New Roman"/>
          <w:lang w:eastAsia="de-DE"/>
        </w:rPr>
      </w:pPr>
      <w:r w:rsidRPr="006F7D65">
        <w:rPr>
          <w:rFonts w:eastAsia="Times New Roman"/>
          <w:lang w:eastAsia="de-DE"/>
        </w:rPr>
        <w:t>Carranza, E.J.M. and Hale, M., 2001. Logistic regression for geologically constrained mapping of gold potential, Baguio district, Philippines. Exploration and Mining Geology, 10 (3), 165–175.</w:t>
      </w:r>
    </w:p>
    <w:p w14:paraId="0D16744F" w14:textId="77777777" w:rsidR="006F7D65" w:rsidRPr="006F7D65" w:rsidRDefault="006F7D65" w:rsidP="006F7D65">
      <w:pPr>
        <w:pStyle w:val="MDPI63Notes"/>
        <w:numPr>
          <w:ilvl w:val="0"/>
          <w:numId w:val="38"/>
        </w:numPr>
        <w:spacing w:line="240" w:lineRule="auto"/>
        <w:rPr>
          <w:rFonts w:eastAsia="Times New Roman"/>
          <w:lang w:eastAsia="de-DE"/>
        </w:rPr>
      </w:pPr>
      <w:r w:rsidRPr="006F7D65">
        <w:rPr>
          <w:rFonts w:eastAsia="Times New Roman"/>
          <w:lang w:eastAsia="de-DE"/>
        </w:rPr>
        <w:t>Carranza, E.J.M., et al., 2008. Knowledge-guided data-driven evidential belief modeling of mineral prospectivity in Cabo de Gata, SE Spain. International Journal of Applied Earth Observation and Geoinformation, 10 (3), 374–387. doi: 10.1016/j.jag.2008.02.008.</w:t>
      </w:r>
    </w:p>
    <w:p w14:paraId="3178A868" w14:textId="77777777" w:rsidR="006F7D65" w:rsidRPr="006F7D65" w:rsidRDefault="006F7D65" w:rsidP="006F7D65">
      <w:pPr>
        <w:pStyle w:val="MDPI63Notes"/>
        <w:numPr>
          <w:ilvl w:val="0"/>
          <w:numId w:val="38"/>
        </w:numPr>
        <w:spacing w:line="240" w:lineRule="auto"/>
        <w:rPr>
          <w:rFonts w:eastAsia="Times New Roman"/>
          <w:lang w:eastAsia="de-DE"/>
        </w:rPr>
      </w:pPr>
      <w:r w:rsidRPr="006F7D65">
        <w:rPr>
          <w:rFonts w:eastAsia="Times New Roman"/>
          <w:lang w:eastAsia="de-DE"/>
        </w:rPr>
        <w:t>Chan, J.C.-W. And Paelinckx, D., 2008. Evaluation of random forest and Adaboost tree-based ensemble classification and spectral band selection for ecotope mapping using airborne hyper- spectral imagery.  Remote Sensing of Environment, 112 (6.)</w:t>
      </w:r>
    </w:p>
    <w:p w14:paraId="7CE16FF9" w14:textId="77777777" w:rsidR="006F7D65" w:rsidRPr="006F7D65" w:rsidRDefault="006F7D65" w:rsidP="006F7D65">
      <w:pPr>
        <w:pStyle w:val="MDPI63Notes"/>
        <w:numPr>
          <w:ilvl w:val="0"/>
          <w:numId w:val="38"/>
        </w:numPr>
        <w:spacing w:line="240" w:lineRule="auto"/>
        <w:rPr>
          <w:rFonts w:eastAsia="Times New Roman"/>
          <w:lang w:eastAsia="de-DE"/>
        </w:rPr>
      </w:pPr>
      <w:r w:rsidRPr="006F7D65">
        <w:rPr>
          <w:rFonts w:eastAsia="Times New Roman"/>
          <w:lang w:eastAsia="de-DE"/>
        </w:rPr>
        <w:t xml:space="preserve">Chica-Olmo, M., Abarca, F., and Rigol, J.P., 2002. Development of a decision support system based on remote sensing and GIS techniques for gold-rich area identification in SE Spain. International </w:t>
      </w:r>
      <w:r w:rsidRPr="006F7D65">
        <w:rPr>
          <w:rFonts w:eastAsia="Times New Roman"/>
          <w:lang w:eastAsia="de-DE"/>
        </w:rPr>
        <w:tab/>
        <w:t>Journal     of    Remote    Sensing, 23 (22), 4801–4814.    doi:10.1080/</w:t>
      </w:r>
    </w:p>
    <w:p w14:paraId="6F91AD9F" w14:textId="77777777" w:rsidR="006F7D65" w:rsidRPr="006F7D65" w:rsidRDefault="006F7D65" w:rsidP="006F7D65">
      <w:pPr>
        <w:pStyle w:val="MDPI63Notes"/>
        <w:numPr>
          <w:ilvl w:val="0"/>
          <w:numId w:val="38"/>
        </w:numPr>
        <w:spacing w:line="240" w:lineRule="auto"/>
        <w:rPr>
          <w:rFonts w:eastAsia="Times New Roman"/>
          <w:lang w:eastAsia="de-DE"/>
        </w:rPr>
      </w:pPr>
      <w:r w:rsidRPr="006F7D65">
        <w:rPr>
          <w:rFonts w:eastAsia="Times New Roman"/>
          <w:lang w:eastAsia="de-DE"/>
        </w:rPr>
        <w:t>Clark, R.N., Swayze, G.A., Wise, R., Livo, E., Hoefen, T., Kokaly, R. &amp; Sutley, S.J., 2007. USGS digital spectral library splib06a: U.S. Geological Survey, Digital Data Series 231.</w:t>
      </w:r>
    </w:p>
    <w:p w14:paraId="42BEAADE" w14:textId="77777777" w:rsidR="006F7D65" w:rsidRPr="006F7D65" w:rsidRDefault="006F7D65" w:rsidP="006F7D65">
      <w:pPr>
        <w:pStyle w:val="MDPI63Notes"/>
        <w:numPr>
          <w:ilvl w:val="0"/>
          <w:numId w:val="38"/>
        </w:numPr>
        <w:spacing w:line="240" w:lineRule="auto"/>
        <w:rPr>
          <w:rFonts w:eastAsia="Times New Roman"/>
          <w:lang w:eastAsia="de-DE"/>
        </w:rPr>
      </w:pPr>
      <w:r w:rsidRPr="006F7D65">
        <w:rPr>
          <w:rFonts w:eastAsia="Times New Roman"/>
          <w:lang w:eastAsia="de-DE"/>
        </w:rPr>
        <w:t>Crosta, A. P. &amp; Rabelo, A., 1993. Assessing of Landsat TM for hydrothermal alteration mapping in central western Brazil. Proceedings of Ninth Thematic conference geologic remote sensing Pasadinea, p. 1053-61, California, USA.</w:t>
      </w:r>
    </w:p>
    <w:p w14:paraId="27ADD51A" w14:textId="77777777" w:rsidR="006F7D65" w:rsidRPr="006F7D65" w:rsidRDefault="006F7D65" w:rsidP="006F7D65">
      <w:pPr>
        <w:pStyle w:val="MDPI63Notes"/>
        <w:numPr>
          <w:ilvl w:val="0"/>
          <w:numId w:val="38"/>
        </w:numPr>
        <w:spacing w:line="240" w:lineRule="auto"/>
        <w:rPr>
          <w:rFonts w:eastAsia="Times New Roman"/>
          <w:lang w:eastAsia="de-DE"/>
        </w:rPr>
      </w:pPr>
      <w:r w:rsidRPr="006F7D65">
        <w:rPr>
          <w:rFonts w:eastAsia="Times New Roman"/>
          <w:lang w:eastAsia="de-DE"/>
        </w:rPr>
        <w:t>Cuihua, C., 2011. Mineral prospectivity mapping integrating multi-source geology spatial data sets and logistic regression modeling. In: Proceedings of the 2011 IEEE international conference on spatial data mining and geographical knowledge Services (ICSDM 2011), 29 June–1 July, Fuzhou: IEEE, 214–217.</w:t>
      </w:r>
    </w:p>
    <w:p w14:paraId="52D500BD" w14:textId="77777777" w:rsidR="006F7D65" w:rsidRPr="006F7D65" w:rsidRDefault="006F7D65" w:rsidP="006F7D65">
      <w:pPr>
        <w:pStyle w:val="MDPI63Notes"/>
        <w:numPr>
          <w:ilvl w:val="0"/>
          <w:numId w:val="38"/>
        </w:numPr>
        <w:spacing w:line="240" w:lineRule="auto"/>
        <w:rPr>
          <w:rFonts w:eastAsia="Times New Roman"/>
          <w:lang w:eastAsia="de-DE"/>
        </w:rPr>
      </w:pPr>
      <w:r w:rsidRPr="006F7D65">
        <w:rPr>
          <w:rFonts w:eastAsia="Times New Roman"/>
          <w:lang w:eastAsia="de-DE"/>
        </w:rPr>
        <w:t>Darko E (2012), the existence of the Chirano gold mine limited and its effect on the livelihood of the Chirano concession community.</w:t>
      </w:r>
    </w:p>
    <w:p w14:paraId="508A38A3" w14:textId="77777777" w:rsidR="006F7D65" w:rsidRPr="006F7D65" w:rsidRDefault="006F7D65" w:rsidP="006F7D65">
      <w:pPr>
        <w:pStyle w:val="MDPI63Notes"/>
        <w:numPr>
          <w:ilvl w:val="0"/>
          <w:numId w:val="38"/>
        </w:numPr>
        <w:spacing w:line="240" w:lineRule="auto"/>
        <w:rPr>
          <w:rFonts w:eastAsia="Times New Roman"/>
          <w:lang w:eastAsia="de-DE"/>
        </w:rPr>
      </w:pPr>
      <w:r w:rsidRPr="006F7D65">
        <w:rPr>
          <w:rFonts w:eastAsia="Times New Roman"/>
          <w:lang w:eastAsia="de-DE"/>
        </w:rPr>
        <w:t>Fallon, M., Porwal, A., and Guj, P., 2010.  Prospectivity analysis of thePlutonic Marymia Greenstone Belt, Western Australia. Ore Geology Reviews, 38 (3), 208–218. doi:10.1016/j. oregeorev.2010.03.009.</w:t>
      </w:r>
    </w:p>
    <w:p w14:paraId="61ABA738" w14:textId="77777777" w:rsidR="006F7D65" w:rsidRPr="006F7D65" w:rsidRDefault="006F7D65" w:rsidP="006F7D65">
      <w:pPr>
        <w:pStyle w:val="MDPI63Notes"/>
        <w:numPr>
          <w:ilvl w:val="0"/>
          <w:numId w:val="38"/>
        </w:numPr>
        <w:spacing w:line="240" w:lineRule="auto"/>
        <w:rPr>
          <w:rFonts w:eastAsia="Times New Roman"/>
          <w:lang w:eastAsia="de-DE"/>
        </w:rPr>
      </w:pPr>
      <w:r w:rsidRPr="006F7D65">
        <w:rPr>
          <w:rFonts w:eastAsia="Times New Roman"/>
          <w:lang w:eastAsia="de-DE"/>
        </w:rPr>
        <w:t>Gabr, S., Ghulam, A., Kusky, T. Detecting areas of high-potential gold mineralization using ASTER data. Ore Geology Reviews 2010; 38(1): 59-69.</w:t>
      </w:r>
    </w:p>
    <w:p w14:paraId="113AFFAA" w14:textId="77777777" w:rsidR="006F7D65" w:rsidRPr="006F7D65" w:rsidRDefault="006F7D65" w:rsidP="006F7D65">
      <w:pPr>
        <w:pStyle w:val="MDPI63Notes"/>
        <w:numPr>
          <w:ilvl w:val="0"/>
          <w:numId w:val="38"/>
        </w:numPr>
        <w:spacing w:line="240" w:lineRule="auto"/>
        <w:rPr>
          <w:rFonts w:eastAsia="Times New Roman"/>
          <w:lang w:eastAsia="de-DE"/>
        </w:rPr>
      </w:pPr>
      <w:r w:rsidRPr="006F7D65">
        <w:rPr>
          <w:rFonts w:eastAsia="Times New Roman"/>
          <w:lang w:eastAsia="de-DE"/>
        </w:rPr>
        <w:t>Ghimire, B., Rogan, J., and Miller, J., 2010. Contextual land-cover classification: incorporating spatial dependence in land-cover classification models using random forests and the Getis statistic. Remote Sensing Letters, 1, 45–54.</w:t>
      </w:r>
    </w:p>
    <w:p w14:paraId="1F6EDAF3" w14:textId="77777777" w:rsidR="006F7D65" w:rsidRPr="006F7D65" w:rsidRDefault="006F7D65" w:rsidP="006F7D65">
      <w:pPr>
        <w:pStyle w:val="MDPI63Notes"/>
        <w:numPr>
          <w:ilvl w:val="0"/>
          <w:numId w:val="38"/>
        </w:numPr>
        <w:spacing w:line="240" w:lineRule="auto"/>
        <w:rPr>
          <w:rFonts w:eastAsia="Times New Roman"/>
          <w:lang w:eastAsia="de-DE"/>
        </w:rPr>
      </w:pPr>
      <w:r w:rsidRPr="006F7D65">
        <w:rPr>
          <w:rFonts w:eastAsia="Times New Roman"/>
          <w:lang w:eastAsia="de-DE"/>
        </w:rPr>
        <w:t>Han, T. &amp; Nelson, J., 2015. Mapping hydrothermally altered rocks with Landsat 8 imagery: A case study in the KSM and Snow field zones, northwestern British Columbia. In: Geological Fieldwork 2014, British Columbia Ministry of Energy and Mines, British Columbia Geological Survey Paper, 2015-1, pp.103-112.</w:t>
      </w:r>
    </w:p>
    <w:p w14:paraId="7AD26CF9" w14:textId="77777777" w:rsidR="006F7D65" w:rsidRPr="006F7D65" w:rsidRDefault="006F7D65" w:rsidP="006F7D65">
      <w:pPr>
        <w:pStyle w:val="MDPI63Notes"/>
        <w:numPr>
          <w:ilvl w:val="0"/>
          <w:numId w:val="38"/>
        </w:numPr>
        <w:spacing w:line="240" w:lineRule="auto"/>
        <w:rPr>
          <w:rFonts w:eastAsia="Times New Roman"/>
          <w:lang w:eastAsia="de-DE"/>
        </w:rPr>
      </w:pPr>
      <w:r w:rsidRPr="006F7D65">
        <w:rPr>
          <w:rFonts w:eastAsia="Times New Roman"/>
          <w:lang w:eastAsia="de-DE"/>
        </w:rPr>
        <w:t xml:space="preserve">Harris, D., 2003. A comparative analysis of favorability mappings by weights of evidence, probabilistic neural networks, discriminant analysis, and logistic regression. Natural Resources esearch, 12 (4), 241–255. </w:t>
      </w:r>
    </w:p>
    <w:p w14:paraId="75AB7E58" w14:textId="77777777" w:rsidR="006F7D65" w:rsidRPr="006F7D65" w:rsidRDefault="006F7D65" w:rsidP="006F7D65">
      <w:pPr>
        <w:pStyle w:val="MDPI63Notes"/>
        <w:numPr>
          <w:ilvl w:val="0"/>
          <w:numId w:val="38"/>
        </w:numPr>
        <w:spacing w:line="240" w:lineRule="auto"/>
        <w:rPr>
          <w:rFonts w:eastAsia="Times New Roman"/>
          <w:lang w:eastAsia="de-DE"/>
        </w:rPr>
      </w:pPr>
      <w:r w:rsidRPr="006F7D65">
        <w:rPr>
          <w:rFonts w:eastAsia="Times New Roman"/>
          <w:lang w:eastAsia="de-DE"/>
        </w:rPr>
        <w:t>Hastie, T., Tibshirani, R., and Friedman, J., 2009. Linear methods for classification. The Elements of Statistical Learning. New York: Springer, 101–137. doi:10.1007/978-0-387-84858-7_4</w:t>
      </w:r>
    </w:p>
    <w:p w14:paraId="4F1AF9C4" w14:textId="77777777" w:rsidR="006F7D65" w:rsidRPr="006F7D65" w:rsidRDefault="006F7D65" w:rsidP="006F7D65">
      <w:pPr>
        <w:pStyle w:val="MDPI63Notes"/>
        <w:numPr>
          <w:ilvl w:val="0"/>
          <w:numId w:val="38"/>
        </w:numPr>
        <w:spacing w:line="240" w:lineRule="auto"/>
        <w:rPr>
          <w:rFonts w:eastAsia="Times New Roman"/>
          <w:lang w:eastAsia="de-DE"/>
        </w:rPr>
      </w:pPr>
      <w:r w:rsidRPr="006F7D65">
        <w:rPr>
          <w:rFonts w:eastAsia="Times New Roman"/>
          <w:lang w:eastAsia="de-DE"/>
        </w:rPr>
        <w:t xml:space="preserve">Huang, Z., 2012. Predictive modelling of seabed sediment parameters using multibeam acoustic data: a case study on the Carnarvon Shelf, Western Australia. International Journal of Geographical Information Science, 26 (2), 283–307.  </w:t>
      </w:r>
    </w:p>
    <w:p w14:paraId="58ECC186" w14:textId="77777777" w:rsidR="006F7D65" w:rsidRPr="006F7D65" w:rsidRDefault="006F7D65" w:rsidP="006F7D65">
      <w:pPr>
        <w:pStyle w:val="MDPI63Notes"/>
        <w:numPr>
          <w:ilvl w:val="0"/>
          <w:numId w:val="38"/>
        </w:numPr>
        <w:spacing w:line="240" w:lineRule="auto"/>
        <w:rPr>
          <w:rFonts w:eastAsia="Times New Roman"/>
          <w:lang w:eastAsia="de-DE"/>
        </w:rPr>
      </w:pPr>
      <w:r w:rsidRPr="006F7D65">
        <w:rPr>
          <w:rFonts w:eastAsia="Times New Roman"/>
          <w:lang w:eastAsia="de-DE"/>
        </w:rPr>
        <w:t>http://babda.gov.gh/about-babda.</w:t>
      </w:r>
    </w:p>
    <w:p w14:paraId="0DC90C0C" w14:textId="77777777" w:rsidR="006F7D65" w:rsidRPr="006F7D65" w:rsidRDefault="006F7D65" w:rsidP="006F7D65">
      <w:pPr>
        <w:pStyle w:val="MDPI63Notes"/>
        <w:numPr>
          <w:ilvl w:val="0"/>
          <w:numId w:val="38"/>
        </w:numPr>
        <w:spacing w:line="240" w:lineRule="auto"/>
        <w:rPr>
          <w:rFonts w:eastAsia="Times New Roman"/>
          <w:lang w:eastAsia="de-DE"/>
        </w:rPr>
      </w:pPr>
      <w:r w:rsidRPr="006F7D65">
        <w:rPr>
          <w:rFonts w:eastAsia="Times New Roman"/>
          <w:lang w:eastAsia="de-DE"/>
        </w:rPr>
        <w:t>Hunt, G. R. 1971. Spectral signatures of particulate minerals in the visible and near- infrared, Geophysics, v.4201- 513.</w:t>
      </w:r>
    </w:p>
    <w:p w14:paraId="74DFDE14" w14:textId="77777777" w:rsidR="006F7D65" w:rsidRPr="006F7D65" w:rsidRDefault="006F7D65" w:rsidP="006F7D65">
      <w:pPr>
        <w:pStyle w:val="MDPI63Notes"/>
        <w:numPr>
          <w:ilvl w:val="0"/>
          <w:numId w:val="38"/>
        </w:numPr>
        <w:spacing w:line="240" w:lineRule="auto"/>
        <w:rPr>
          <w:rFonts w:eastAsia="Times New Roman"/>
          <w:lang w:eastAsia="de-DE"/>
        </w:rPr>
      </w:pPr>
      <w:r w:rsidRPr="006F7D65">
        <w:rPr>
          <w:rFonts w:eastAsia="Times New Roman"/>
          <w:lang w:eastAsia="de-DE"/>
        </w:rPr>
        <w:t>Kotsiantis, S. and Pintelas, P., 2004. Combining bagging and boosting. International Journal of Computational Intelligence, 1 (4), 324–333.</w:t>
      </w:r>
    </w:p>
    <w:p w14:paraId="4B57AE89" w14:textId="77777777" w:rsidR="006F7D65" w:rsidRPr="006F7D65" w:rsidRDefault="006F7D65" w:rsidP="006F7D65">
      <w:pPr>
        <w:pStyle w:val="MDPI63Notes"/>
        <w:numPr>
          <w:ilvl w:val="0"/>
          <w:numId w:val="38"/>
        </w:numPr>
        <w:spacing w:line="240" w:lineRule="auto"/>
        <w:rPr>
          <w:rFonts w:eastAsia="Times New Roman"/>
          <w:lang w:eastAsia="de-DE"/>
        </w:rPr>
      </w:pPr>
      <w:r w:rsidRPr="006F7D65">
        <w:rPr>
          <w:rFonts w:eastAsia="Times New Roman"/>
          <w:lang w:eastAsia="de-DE"/>
        </w:rPr>
        <w:t>Loughlin WP, Principal component analysis for alteration mapping, Journal Photogrammetric Engineering and Remote Sensing 57,1991, 1163– 1169.</w:t>
      </w:r>
    </w:p>
    <w:p w14:paraId="7DCF8E9D" w14:textId="77777777" w:rsidR="006F7D65" w:rsidRPr="006F7D65" w:rsidRDefault="006F7D65" w:rsidP="006F7D65">
      <w:pPr>
        <w:pStyle w:val="MDPI63Notes"/>
        <w:numPr>
          <w:ilvl w:val="0"/>
          <w:numId w:val="38"/>
        </w:numPr>
        <w:spacing w:line="240" w:lineRule="auto"/>
        <w:rPr>
          <w:rFonts w:eastAsia="Times New Roman"/>
          <w:lang w:eastAsia="de-DE"/>
        </w:rPr>
      </w:pPr>
      <w:r w:rsidRPr="006F7D65">
        <w:rPr>
          <w:rFonts w:eastAsia="Times New Roman"/>
          <w:lang w:eastAsia="de-DE"/>
        </w:rPr>
        <w:t>Laborte, A.G., Maunahan, A.A., and Hijmans, R.J., 2012. Opportunities for expanding paddy rice production in Laos: spatial predictive modeling using random forest. Journal of Land Use Science, 7 (1), 21–33. doi:10.1080/1747423X.2010.519788</w:t>
      </w:r>
    </w:p>
    <w:p w14:paraId="1E9F1CDD" w14:textId="77777777" w:rsidR="006F7D65" w:rsidRPr="006F7D65" w:rsidRDefault="006F7D65" w:rsidP="006F7D65">
      <w:pPr>
        <w:pStyle w:val="MDPI63Notes"/>
        <w:numPr>
          <w:ilvl w:val="0"/>
          <w:numId w:val="38"/>
        </w:numPr>
        <w:spacing w:line="240" w:lineRule="auto"/>
        <w:rPr>
          <w:rFonts w:eastAsia="Times New Roman"/>
          <w:lang w:eastAsia="de-DE"/>
        </w:rPr>
      </w:pPr>
      <w:r w:rsidRPr="006F7D65">
        <w:rPr>
          <w:rFonts w:eastAsia="Times New Roman"/>
          <w:lang w:eastAsia="de-DE"/>
        </w:rPr>
        <w:t>Lawrence, R., Wood, S., and Sheley, R., 2006. Mapping invasive plants using hyperspectral imagery and Breiman Cutler classifications (RandomForest). Remote Sensing of Environment, 100 (3), 356–362. doi: 10.1016/j.rse.2005.10.014.</w:t>
      </w:r>
    </w:p>
    <w:p w14:paraId="59231FA1" w14:textId="77777777" w:rsidR="006F7D65" w:rsidRPr="006F7D65" w:rsidRDefault="006F7D65" w:rsidP="006F7D65">
      <w:pPr>
        <w:pStyle w:val="MDPI63Notes"/>
        <w:numPr>
          <w:ilvl w:val="0"/>
          <w:numId w:val="38"/>
        </w:numPr>
        <w:spacing w:line="240" w:lineRule="auto"/>
        <w:rPr>
          <w:rFonts w:eastAsia="Times New Roman"/>
          <w:lang w:eastAsia="de-DE"/>
        </w:rPr>
      </w:pPr>
      <w:r w:rsidRPr="006F7D65">
        <w:rPr>
          <w:rFonts w:eastAsia="Times New Roman"/>
          <w:lang w:eastAsia="de-DE"/>
        </w:rPr>
        <w:t>Leube, A., Hirdes, W., Mauer, R., and Kesse, G. (1990). The early proterozoic birimian supergroup of ghana and some aspects of its associated gold mineralization. Precambrian Research, 46: pp.139–165.</w:t>
      </w:r>
    </w:p>
    <w:p w14:paraId="3381390F" w14:textId="77777777" w:rsidR="006F7D65" w:rsidRPr="006F7D65" w:rsidRDefault="006F7D65" w:rsidP="006F7D65">
      <w:pPr>
        <w:pStyle w:val="MDPI63Notes"/>
        <w:numPr>
          <w:ilvl w:val="0"/>
          <w:numId w:val="38"/>
        </w:numPr>
        <w:spacing w:line="240" w:lineRule="auto"/>
        <w:rPr>
          <w:rFonts w:eastAsia="Times New Roman"/>
          <w:lang w:eastAsia="de-DE"/>
        </w:rPr>
      </w:pPr>
      <w:r w:rsidRPr="006F7D65">
        <w:rPr>
          <w:rFonts w:eastAsia="Times New Roman"/>
          <w:lang w:eastAsia="de-DE"/>
        </w:rPr>
        <w:t>Lewkowski, C., Porwal, A., and González-Álvarez, I., 2010. Genetic programming applied to base- metal prospectivity mapping in the Aravalli Province, India. In: EGU general assembly 2010. 2–7 May, Vienna: EGU.</w:t>
      </w:r>
    </w:p>
    <w:p w14:paraId="7F76B88E" w14:textId="77777777" w:rsidR="006F7D65" w:rsidRPr="006F7D65" w:rsidRDefault="006F7D65" w:rsidP="006F7D65">
      <w:pPr>
        <w:pStyle w:val="MDPI63Notes"/>
        <w:numPr>
          <w:ilvl w:val="0"/>
          <w:numId w:val="38"/>
        </w:numPr>
        <w:spacing w:line="240" w:lineRule="auto"/>
        <w:rPr>
          <w:rFonts w:eastAsia="Times New Roman"/>
          <w:lang w:eastAsia="de-DE"/>
        </w:rPr>
      </w:pPr>
      <w:r w:rsidRPr="006F7D65">
        <w:rPr>
          <w:rFonts w:eastAsia="Times New Roman"/>
          <w:lang w:eastAsia="de-DE"/>
        </w:rPr>
        <w:t>Lu, D., Mausel, P., Brondizio, E., &amp; Moran, E. (2004). Change detection techniques. </w:t>
      </w:r>
      <w:r w:rsidRPr="006F7D65">
        <w:rPr>
          <w:rFonts w:eastAsia="Times New Roman"/>
          <w:i/>
          <w:iCs/>
          <w:lang w:eastAsia="de-DE"/>
        </w:rPr>
        <w:t>International journal of remote sensing</w:t>
      </w:r>
      <w:r w:rsidRPr="006F7D65">
        <w:rPr>
          <w:rFonts w:eastAsia="Times New Roman"/>
          <w:lang w:eastAsia="de-DE"/>
        </w:rPr>
        <w:t>, </w:t>
      </w:r>
      <w:r w:rsidRPr="006F7D65">
        <w:rPr>
          <w:rFonts w:eastAsia="Times New Roman"/>
          <w:i/>
          <w:iCs/>
          <w:lang w:eastAsia="de-DE"/>
        </w:rPr>
        <w:t>25</w:t>
      </w:r>
      <w:r w:rsidRPr="006F7D65">
        <w:rPr>
          <w:rFonts w:eastAsia="Times New Roman"/>
          <w:lang w:eastAsia="de-DE"/>
        </w:rPr>
        <w:t>(12), 2365-2401.</w:t>
      </w:r>
    </w:p>
    <w:p w14:paraId="08932410" w14:textId="77777777" w:rsidR="006F7D65" w:rsidRPr="006F7D65" w:rsidRDefault="006F7D65" w:rsidP="006F7D65">
      <w:pPr>
        <w:pStyle w:val="MDPI63Notes"/>
        <w:numPr>
          <w:ilvl w:val="0"/>
          <w:numId w:val="38"/>
        </w:numPr>
        <w:spacing w:line="240" w:lineRule="auto"/>
        <w:rPr>
          <w:rFonts w:eastAsia="Times New Roman"/>
          <w:lang w:eastAsia="de-DE"/>
        </w:rPr>
      </w:pPr>
      <w:r w:rsidRPr="006F7D65">
        <w:rPr>
          <w:rFonts w:eastAsia="Times New Roman"/>
          <w:lang w:eastAsia="de-DE"/>
        </w:rPr>
        <w:t>Madani, A. A. (2011). Knowledge-driven GIS modeling technique for gold exploration, Bulghah gold mine area, Saudi Arabia. The Egyptian Journal of Remote Sensing and Space Sciences, 14(2), 91–97. https://doi.org/10.1016/j.ejrs.2011.10.001</w:t>
      </w:r>
    </w:p>
    <w:p w14:paraId="0FDB32B0" w14:textId="77777777" w:rsidR="006F7D65" w:rsidRPr="006F7D65" w:rsidRDefault="006F7D65" w:rsidP="006F7D65">
      <w:pPr>
        <w:pStyle w:val="MDPI63Notes"/>
        <w:numPr>
          <w:ilvl w:val="0"/>
          <w:numId w:val="38"/>
        </w:numPr>
        <w:spacing w:line="240" w:lineRule="auto"/>
        <w:rPr>
          <w:rFonts w:eastAsia="Times New Roman"/>
          <w:lang w:eastAsia="de-DE"/>
        </w:rPr>
      </w:pPr>
      <w:r w:rsidRPr="006F7D65">
        <w:rPr>
          <w:rFonts w:eastAsia="Times New Roman"/>
          <w:lang w:eastAsia="de-DE"/>
        </w:rPr>
        <w:t>Kwang C, Osei E. M Jnr, &amp; Duker, A. A (2014). Application of Remote Sensing and Geographic Information Systems for Gold Potential Mapping in Birim North District of ... Application of Remote Sensing and Geographic Information Systems for Gold Potential Mapping in Birim North District of Eastern Region of Ghana, (March). https://doi.org/10.14355/ijrsa.2014.0401.05.</w:t>
      </w:r>
    </w:p>
    <w:p w14:paraId="6734383E" w14:textId="77777777" w:rsidR="006F7D65" w:rsidRPr="006F7D65" w:rsidRDefault="006F7D65" w:rsidP="006F7D65">
      <w:pPr>
        <w:pStyle w:val="MDPI63Notes"/>
        <w:numPr>
          <w:ilvl w:val="0"/>
          <w:numId w:val="38"/>
        </w:numPr>
        <w:spacing w:line="240" w:lineRule="auto"/>
        <w:rPr>
          <w:rFonts w:eastAsia="Times New Roman"/>
          <w:lang w:eastAsia="de-DE"/>
        </w:rPr>
      </w:pPr>
      <w:r w:rsidRPr="006F7D65">
        <w:rPr>
          <w:rFonts w:eastAsia="Times New Roman"/>
          <w:lang w:eastAsia="de-DE"/>
        </w:rPr>
        <w:t>Moon, C.J. and Evans, A.M., 2006. Ore, mineral economics and mineral exploration. In: C.J. Moon, M.K.G. Whateley, and A.M. Evans, eds. Introduction to mineral exploration. 2nd ed. Oxford: Blackwell Publishing, 3–18.</w:t>
      </w:r>
    </w:p>
    <w:p w14:paraId="595E861A" w14:textId="77777777" w:rsidR="006F7D65" w:rsidRPr="006F7D65" w:rsidRDefault="006F7D65" w:rsidP="006F7D65">
      <w:pPr>
        <w:pStyle w:val="MDPI63Notes"/>
        <w:numPr>
          <w:ilvl w:val="0"/>
          <w:numId w:val="38"/>
        </w:numPr>
        <w:spacing w:line="240" w:lineRule="auto"/>
        <w:rPr>
          <w:rFonts w:eastAsia="Times New Roman"/>
          <w:lang w:eastAsia="de-DE"/>
        </w:rPr>
      </w:pPr>
      <w:r w:rsidRPr="006F7D65">
        <w:rPr>
          <w:rFonts w:eastAsia="Times New Roman"/>
          <w:lang w:eastAsia="de-DE"/>
        </w:rPr>
        <w:t>Moradi, M., Basiri, S., Kananian, A. &amp; Kabiri, K., 2015. Fuzzy logic modeling for hydrothermal gold mineralization mapping using geochemical, geological, ASTER imageries and other geo-data, a case study in Central Alborz, Iran. Earth Sci Inform, 8, pp. 197-205.</w:t>
      </w:r>
    </w:p>
    <w:p w14:paraId="1A4B7CA6" w14:textId="77777777" w:rsidR="006F7D65" w:rsidRPr="006F7D65" w:rsidRDefault="006F7D65" w:rsidP="006F7D65">
      <w:pPr>
        <w:pStyle w:val="MDPI63Notes"/>
        <w:numPr>
          <w:ilvl w:val="0"/>
          <w:numId w:val="38"/>
        </w:numPr>
        <w:spacing w:line="240" w:lineRule="auto"/>
        <w:rPr>
          <w:rFonts w:eastAsia="Times New Roman"/>
          <w:lang w:eastAsia="de-DE"/>
        </w:rPr>
      </w:pPr>
      <w:r w:rsidRPr="006F7D65">
        <w:rPr>
          <w:rFonts w:eastAsia="Times New Roman"/>
          <w:lang w:eastAsia="de-DE"/>
        </w:rPr>
        <w:t>Oh, H.J. and Lee, S., 2010. Application of artificial neural network for gold-silver deposits potential mapping: a case study of Korea. Natural Resources Research, 19 (2), 103–124. doi:10.1007/s11053-010-9112-2 Pal, M., 2005. Random forest classifier for remote sensing classification. International Journal of Remote Sensing, 26 (1), 217–222. doi:10.1080/01431160412331269698.</w:t>
      </w:r>
    </w:p>
    <w:p w14:paraId="5CF9A0AE" w14:textId="77777777" w:rsidR="006F7D65" w:rsidRPr="006F7D65" w:rsidRDefault="006F7D65" w:rsidP="006F7D65">
      <w:pPr>
        <w:pStyle w:val="MDPI63Notes"/>
        <w:numPr>
          <w:ilvl w:val="0"/>
          <w:numId w:val="38"/>
        </w:numPr>
        <w:spacing w:line="240" w:lineRule="auto"/>
        <w:rPr>
          <w:rFonts w:eastAsia="Times New Roman"/>
          <w:lang w:eastAsia="de-DE"/>
        </w:rPr>
      </w:pPr>
      <w:r w:rsidRPr="006F7D65">
        <w:rPr>
          <w:rFonts w:eastAsia="Times New Roman"/>
          <w:lang w:eastAsia="de-DE"/>
        </w:rPr>
        <w:t>Pal, M., 2005. Random forest classifier for remote sensing classification. International Journal of Remote Sensing, 26 (1), 217–222. doi:10.1080/01431160412331269698.</w:t>
      </w:r>
    </w:p>
    <w:p w14:paraId="6F960BC6" w14:textId="77777777" w:rsidR="006F7D65" w:rsidRPr="006F7D65" w:rsidRDefault="006F7D65" w:rsidP="006F7D65">
      <w:pPr>
        <w:pStyle w:val="MDPI63Notes"/>
        <w:numPr>
          <w:ilvl w:val="0"/>
          <w:numId w:val="38"/>
        </w:numPr>
        <w:spacing w:line="240" w:lineRule="auto"/>
        <w:rPr>
          <w:rFonts w:eastAsia="Times New Roman"/>
          <w:lang w:eastAsia="de-DE"/>
        </w:rPr>
      </w:pPr>
      <w:r w:rsidRPr="006F7D65">
        <w:rPr>
          <w:rFonts w:eastAsia="Times New Roman"/>
          <w:lang w:eastAsia="de-DE"/>
        </w:rPr>
        <w:t>Pereira Leite, E. and De Souza Filho, C.R., 2009a. Artificial neural networks applied to mineral potential mapping for copper-gold mineralizations in the Carajás Mineral Province, Brazil. Geophysical Prospecting, 57 (6), 1049–1065. doi:10.1111/j.1365-2478.2008. 00779.x</w:t>
      </w:r>
    </w:p>
    <w:p w14:paraId="6A4E9F97" w14:textId="77777777" w:rsidR="006F7D65" w:rsidRPr="006F7D65" w:rsidRDefault="006F7D65" w:rsidP="006F7D65">
      <w:pPr>
        <w:pStyle w:val="MDPI63Notes"/>
        <w:numPr>
          <w:ilvl w:val="0"/>
          <w:numId w:val="38"/>
        </w:numPr>
        <w:spacing w:line="240" w:lineRule="auto"/>
        <w:rPr>
          <w:rFonts w:eastAsia="Times New Roman"/>
          <w:lang w:eastAsia="de-DE"/>
        </w:rPr>
      </w:pPr>
      <w:r w:rsidRPr="006F7D65">
        <w:rPr>
          <w:rFonts w:eastAsia="Times New Roman"/>
          <w:lang w:eastAsia="de-DE"/>
        </w:rPr>
        <w:t>Pereira Leite, E. and De Souza Filho, C.R., 2009b. Probabilistic neural networks applied to mineral potential mapping for platinum group elements in the Serra Leste region, Carajás Mineral Province,</w:t>
      </w:r>
      <w:r w:rsidRPr="006F7D65">
        <w:rPr>
          <w:rFonts w:eastAsia="Times New Roman"/>
          <w:lang w:eastAsia="de-DE"/>
        </w:rPr>
        <w:tab/>
        <w:t xml:space="preserve">Brazil.    Computers    and    Geosciences, 35 (3), 675–687.  </w:t>
      </w:r>
    </w:p>
    <w:p w14:paraId="654D5D03" w14:textId="77777777" w:rsidR="006F7D65" w:rsidRPr="006F7D65" w:rsidRDefault="006F7D65" w:rsidP="006F7D65">
      <w:pPr>
        <w:pStyle w:val="MDPI63Notes"/>
        <w:numPr>
          <w:ilvl w:val="0"/>
          <w:numId w:val="38"/>
        </w:numPr>
        <w:spacing w:line="240" w:lineRule="auto"/>
        <w:rPr>
          <w:rFonts w:eastAsia="Times New Roman"/>
          <w:lang w:eastAsia="de-DE"/>
        </w:rPr>
      </w:pPr>
      <w:r w:rsidRPr="006F7D65">
        <w:rPr>
          <w:rFonts w:eastAsia="Times New Roman"/>
          <w:lang w:eastAsia="de-DE"/>
        </w:rPr>
        <w:t>Peters, J., 2011. Synergy of very high resolution optical and radar data for object-based olive grove mapping. International Journal of Geographical Information Science, 25 (6), 971–989.</w:t>
      </w:r>
    </w:p>
    <w:p w14:paraId="63F63147" w14:textId="77777777" w:rsidR="006F7D65" w:rsidRPr="006F7D65" w:rsidRDefault="006F7D65" w:rsidP="006F7D65">
      <w:pPr>
        <w:pStyle w:val="MDPI63Notes"/>
        <w:numPr>
          <w:ilvl w:val="0"/>
          <w:numId w:val="38"/>
        </w:numPr>
        <w:spacing w:line="240" w:lineRule="auto"/>
        <w:rPr>
          <w:rFonts w:eastAsia="Times New Roman"/>
          <w:lang w:eastAsia="de-DE"/>
        </w:rPr>
      </w:pPr>
      <w:r w:rsidRPr="006F7D65">
        <w:rPr>
          <w:rFonts w:eastAsia="Times New Roman"/>
          <w:lang w:eastAsia="de-DE"/>
        </w:rPr>
        <w:t>Porwal, A., Carranza, E.J.M., and Hale, M., 2003. Artificial neural networks for mineral-potential mapping: a case study from Aravalli Province, Western India. Natural Resources Research,12 (3), 155–171. doi:10.1023/A:1025171803637.</w:t>
      </w:r>
    </w:p>
    <w:p w14:paraId="76CD4DED" w14:textId="77777777" w:rsidR="006F7D65" w:rsidRPr="006F7D65" w:rsidRDefault="006F7D65" w:rsidP="006F7D65">
      <w:pPr>
        <w:pStyle w:val="MDPI63Notes"/>
        <w:numPr>
          <w:ilvl w:val="0"/>
          <w:numId w:val="38"/>
        </w:numPr>
        <w:spacing w:line="240" w:lineRule="auto"/>
        <w:rPr>
          <w:rFonts w:eastAsia="Times New Roman"/>
          <w:lang w:eastAsia="de-DE"/>
        </w:rPr>
      </w:pPr>
      <w:r w:rsidRPr="006F7D65">
        <w:rPr>
          <w:rFonts w:eastAsia="Times New Roman"/>
          <w:lang w:eastAsia="de-DE"/>
        </w:rPr>
        <w:t>Porwal, A., Carranza, E., Hale, M., 2003. Knowledge-driven and data- driven fuzzy models for predictive mineral potential mapping. Natural Resources Research 12 (1), 1–25.</w:t>
      </w:r>
    </w:p>
    <w:p w14:paraId="3D3374D5" w14:textId="77777777" w:rsidR="006F7D65" w:rsidRPr="006F7D65" w:rsidRDefault="006F7D65" w:rsidP="006F7D65">
      <w:pPr>
        <w:pStyle w:val="MDPI63Notes"/>
        <w:numPr>
          <w:ilvl w:val="0"/>
          <w:numId w:val="38"/>
        </w:numPr>
        <w:spacing w:line="240" w:lineRule="auto"/>
        <w:rPr>
          <w:rFonts w:eastAsia="Times New Roman"/>
          <w:lang w:eastAsia="de-DE"/>
        </w:rPr>
      </w:pPr>
      <w:r w:rsidRPr="006F7D65">
        <w:rPr>
          <w:rFonts w:eastAsia="Times New Roman"/>
          <w:lang w:eastAsia="de-DE"/>
        </w:rPr>
        <w:t>Porwal, A., Yu, L., and Gessner, K., 2010b. SVM-based base-metal prospectivity modeling of the Aravalli Orogen, northwestern India. In: EGU general assembly 2010. 2–7 May, Vienna: EGU. Quinlan, J.R., 1993.  C4.5 programs for machine learning.  1st ed. San Mateo, CA:  Morgan Kaurmann.</w:t>
      </w:r>
    </w:p>
    <w:p w14:paraId="7A15F368" w14:textId="77777777" w:rsidR="006F7D65" w:rsidRPr="006F7D65" w:rsidRDefault="006F7D65" w:rsidP="006F7D65">
      <w:pPr>
        <w:pStyle w:val="MDPI63Notes"/>
        <w:numPr>
          <w:ilvl w:val="0"/>
          <w:numId w:val="38"/>
        </w:numPr>
        <w:spacing w:line="240" w:lineRule="auto"/>
        <w:rPr>
          <w:rFonts w:eastAsia="Times New Roman"/>
          <w:lang w:eastAsia="de-DE"/>
        </w:rPr>
      </w:pPr>
      <w:r w:rsidRPr="006F7D65">
        <w:rPr>
          <w:rFonts w:eastAsia="Times New Roman"/>
          <w:lang w:eastAsia="de-DE"/>
        </w:rPr>
        <w:t xml:space="preserve">Pour, A., &amp; Hashim, M., 2015. Hydrothermal alteration mapping from Landsat-8 data, Sar Chesmeh copper mining district, south-eastern Islamic Republic of Iran. Journal of Taibah University for Science, 9, 155-166. </w:t>
      </w:r>
    </w:p>
    <w:p w14:paraId="3727C96E" w14:textId="77777777" w:rsidR="006F7D65" w:rsidRPr="006F7D65" w:rsidRDefault="006F7D65" w:rsidP="006F7D65">
      <w:pPr>
        <w:pStyle w:val="MDPI63Notes"/>
        <w:numPr>
          <w:ilvl w:val="0"/>
          <w:numId w:val="38"/>
        </w:numPr>
        <w:spacing w:line="240" w:lineRule="auto"/>
        <w:rPr>
          <w:rFonts w:eastAsia="Times New Roman"/>
          <w:lang w:eastAsia="de-DE"/>
        </w:rPr>
      </w:pPr>
      <w:r w:rsidRPr="006F7D65">
        <w:rPr>
          <w:rFonts w:eastAsia="Times New Roman"/>
          <w:lang w:eastAsia="de-DE"/>
        </w:rPr>
        <w:t xml:space="preserve">Rajesh, H. M. 2004. Application of remote sensing and GIS in mineral resource mapping- An Overview, Journal of mineralogical and Petrological Sciences, v.99, 83-103. </w:t>
      </w:r>
    </w:p>
    <w:p w14:paraId="0C674320" w14:textId="77777777" w:rsidR="006F7D65" w:rsidRPr="006F7D65" w:rsidRDefault="006F7D65" w:rsidP="006F7D65">
      <w:pPr>
        <w:pStyle w:val="MDPI63Notes"/>
        <w:numPr>
          <w:ilvl w:val="0"/>
          <w:numId w:val="38"/>
        </w:numPr>
        <w:spacing w:line="240" w:lineRule="auto"/>
        <w:rPr>
          <w:rFonts w:eastAsia="Times New Roman"/>
          <w:lang w:eastAsia="de-DE"/>
        </w:rPr>
      </w:pPr>
      <w:r w:rsidRPr="006F7D65">
        <w:rPr>
          <w:rFonts w:eastAsia="Times New Roman"/>
          <w:lang w:eastAsia="de-DE"/>
        </w:rPr>
        <w:t>Ramadan, T. M., &amp; Fattah, M. F. A. (2011). Characterization of gold mineralization in Garin Hawal area, Kebbi State, NW Nigeria, using remote sensing. The Egyptian Journal of Remote Sensing and Space Sciences, 13(2), 153–163. https://doi.org/10.1016/j.ejrs.2009.08.001</w:t>
      </w:r>
    </w:p>
    <w:p w14:paraId="7086E502" w14:textId="77777777" w:rsidR="006F7D65" w:rsidRPr="006F7D65" w:rsidRDefault="006F7D65" w:rsidP="006F7D65">
      <w:pPr>
        <w:pStyle w:val="MDPI63Notes"/>
        <w:numPr>
          <w:ilvl w:val="0"/>
          <w:numId w:val="38"/>
        </w:numPr>
        <w:spacing w:line="240" w:lineRule="auto"/>
        <w:rPr>
          <w:rFonts w:eastAsia="Times New Roman"/>
          <w:lang w:eastAsia="de-DE"/>
        </w:rPr>
      </w:pPr>
      <w:r w:rsidRPr="006F7D65">
        <w:rPr>
          <w:rFonts w:eastAsia="Times New Roman"/>
          <w:lang w:eastAsia="de-DE"/>
        </w:rPr>
        <w:t>Rebeiro Boloki, M., &amp; Poormirzaee, R. (2009). Using ASTER Image Processing for Hydrothermal Alteration and Key Alteration Minerals Mapping in, 3(2), 38–43.</w:t>
      </w:r>
    </w:p>
    <w:p w14:paraId="020C7B63" w14:textId="77777777" w:rsidR="006F7D65" w:rsidRPr="006F7D65" w:rsidRDefault="006F7D65" w:rsidP="006F7D65">
      <w:pPr>
        <w:pStyle w:val="MDPI63Notes"/>
        <w:numPr>
          <w:ilvl w:val="0"/>
          <w:numId w:val="38"/>
        </w:numPr>
        <w:spacing w:line="240" w:lineRule="auto"/>
        <w:rPr>
          <w:rFonts w:eastAsia="Times New Roman"/>
          <w:lang w:eastAsia="de-DE"/>
        </w:rPr>
      </w:pPr>
      <w:r w:rsidRPr="006F7D65">
        <w:rPr>
          <w:rFonts w:eastAsia="Times New Roman"/>
          <w:lang w:eastAsia="de-DE"/>
        </w:rPr>
        <w:t xml:space="preserve">Rigol-Sanchez, J.P., Chica-Olmo, M., and Abarca-Hernandez, F., 2003. Artificial neural networks as a tool for mineral potential mapping with GIS. International Journal of Remote Sensing, 24 (5),1151–1156. </w:t>
      </w:r>
    </w:p>
    <w:p w14:paraId="33E6299B" w14:textId="77777777" w:rsidR="006F7D65" w:rsidRPr="006F7D65" w:rsidRDefault="006F7D65" w:rsidP="006F7D65">
      <w:pPr>
        <w:pStyle w:val="MDPI63Notes"/>
        <w:numPr>
          <w:ilvl w:val="0"/>
          <w:numId w:val="38"/>
        </w:numPr>
        <w:spacing w:line="240" w:lineRule="auto"/>
        <w:rPr>
          <w:rFonts w:eastAsia="Times New Roman"/>
          <w:lang w:eastAsia="de-DE"/>
        </w:rPr>
      </w:pPr>
      <w:r w:rsidRPr="006F7D65">
        <w:rPr>
          <w:rFonts w:eastAsia="Times New Roman"/>
          <w:lang w:eastAsia="de-DE"/>
        </w:rPr>
        <w:t>Rodriguez-Galiano, V. and Chica-Olmo, M., 2012. Land cover change analysis of a Mediterranean area in Spain using different sources of data: multi-seasonal Landsat images, land Surface temperature, digital terrain models and texture. Applied Geography, 35, 208–218. doi: 10.1016/j.apgeog.2012.06.014.</w:t>
      </w:r>
    </w:p>
    <w:p w14:paraId="1FD6F255" w14:textId="77777777" w:rsidR="006F7D65" w:rsidRPr="006F7D65" w:rsidRDefault="006F7D65" w:rsidP="006F7D65">
      <w:pPr>
        <w:pStyle w:val="MDPI63Notes"/>
        <w:numPr>
          <w:ilvl w:val="0"/>
          <w:numId w:val="38"/>
        </w:numPr>
        <w:spacing w:line="240" w:lineRule="auto"/>
        <w:rPr>
          <w:rFonts w:eastAsia="Times New Roman"/>
          <w:lang w:eastAsia="de-DE"/>
        </w:rPr>
      </w:pPr>
      <w:r w:rsidRPr="006F7D65">
        <w:rPr>
          <w:rFonts w:eastAsia="Times New Roman"/>
          <w:lang w:eastAsia="de-DE"/>
        </w:rPr>
        <w:t>Rodriguez-Galiano, V.F., 2012. Incorporating the downscaled Landsat TM thermal band in and-cover classification using random forest.  Photogrammetric Engineering and Remote Sensing, 78 (2), 129–137.</w:t>
      </w:r>
    </w:p>
    <w:p w14:paraId="141B7B40" w14:textId="77777777" w:rsidR="006F7D65" w:rsidRPr="006F7D65" w:rsidRDefault="006F7D65" w:rsidP="006F7D65">
      <w:pPr>
        <w:pStyle w:val="MDPI63Notes"/>
        <w:numPr>
          <w:ilvl w:val="0"/>
          <w:numId w:val="38"/>
        </w:numPr>
        <w:spacing w:line="240" w:lineRule="auto"/>
        <w:rPr>
          <w:rFonts w:eastAsia="Times New Roman"/>
          <w:lang w:eastAsia="de-DE"/>
        </w:rPr>
      </w:pPr>
      <w:r w:rsidRPr="006F7D65">
        <w:rPr>
          <w:rFonts w:eastAsia="Times New Roman"/>
          <w:lang w:eastAsia="de-DE"/>
        </w:rPr>
        <w:t>Sabins, F.F., 1999. Remote sensing for mineral exploration. Ore GeologyReviews 14, 157–183.</w:t>
      </w:r>
    </w:p>
    <w:p w14:paraId="7D540DF4" w14:textId="77777777" w:rsidR="006F7D65" w:rsidRPr="006F7D65" w:rsidRDefault="006F7D65" w:rsidP="006F7D65">
      <w:pPr>
        <w:pStyle w:val="MDPI63Notes"/>
        <w:numPr>
          <w:ilvl w:val="0"/>
          <w:numId w:val="38"/>
        </w:numPr>
        <w:spacing w:line="240" w:lineRule="auto"/>
        <w:rPr>
          <w:rFonts w:eastAsia="Times New Roman"/>
          <w:lang w:eastAsia="de-DE"/>
        </w:rPr>
      </w:pPr>
      <w:r w:rsidRPr="006F7D65">
        <w:rPr>
          <w:rFonts w:eastAsia="Times New Roman"/>
          <w:lang w:eastAsia="de-DE"/>
        </w:rPr>
        <w:t>Segl, K., Guanter, L., Kaufmann, H., Schubert, J., Kaiser, S., Sang, B., Hofer, S., 2010. Simulation of spatial sensor characteristics in the context of the EnMAP hyper- spectral mission. IEEE Transactions on Geoscience and Remote Sensing 48, 3046–3054.</w:t>
      </w:r>
    </w:p>
    <w:p w14:paraId="1CA84354" w14:textId="77777777" w:rsidR="006F7D65" w:rsidRPr="006F7D65" w:rsidRDefault="006F7D65" w:rsidP="006F7D65">
      <w:pPr>
        <w:pStyle w:val="MDPI63Notes"/>
        <w:numPr>
          <w:ilvl w:val="0"/>
          <w:numId w:val="38"/>
        </w:numPr>
        <w:spacing w:line="240" w:lineRule="auto"/>
        <w:rPr>
          <w:rFonts w:eastAsia="Times New Roman"/>
          <w:lang w:eastAsia="de-DE"/>
        </w:rPr>
      </w:pPr>
      <w:r w:rsidRPr="006F7D65">
        <w:rPr>
          <w:rFonts w:eastAsia="Times New Roman"/>
          <w:lang w:eastAsia="de-DE"/>
        </w:rPr>
        <w:t>Samsudin, A. R. (2016). Integrated Data of Remote Sensing and Geophysical Data for Iron Ore Exploration in the Western Part of Wadi Shatti District, Libya, (March).</w:t>
      </w:r>
    </w:p>
    <w:p w14:paraId="7E2BA063" w14:textId="77777777" w:rsidR="006F7D65" w:rsidRPr="006F7D65" w:rsidRDefault="006F7D65" w:rsidP="006F7D65">
      <w:pPr>
        <w:pStyle w:val="MDPI63Notes"/>
        <w:numPr>
          <w:ilvl w:val="0"/>
          <w:numId w:val="38"/>
        </w:numPr>
        <w:spacing w:line="240" w:lineRule="auto"/>
        <w:rPr>
          <w:rFonts w:eastAsia="Times New Roman"/>
          <w:lang w:eastAsia="de-DE"/>
        </w:rPr>
      </w:pPr>
      <w:r w:rsidRPr="006F7D65">
        <w:rPr>
          <w:rFonts w:eastAsia="Times New Roman"/>
          <w:lang w:eastAsia="de-DE"/>
        </w:rPr>
        <w:t>San, B. T., Sumer, E. O., &amp; Gurcay, B. (2004, July). Comparison of band ratioing and spectral indices methods for detecting alunite and kaolinite minerals using ASTER data in Biga region, Turkey. In </w:t>
      </w:r>
      <w:r w:rsidRPr="006F7D65">
        <w:rPr>
          <w:rFonts w:eastAsia="Times New Roman"/>
          <w:i/>
          <w:iCs/>
          <w:lang w:eastAsia="de-DE"/>
        </w:rPr>
        <w:t>Proceedings ISPRS.</w:t>
      </w:r>
    </w:p>
    <w:p w14:paraId="6AB502FA" w14:textId="77777777" w:rsidR="006F7D65" w:rsidRPr="006F7D65" w:rsidRDefault="006F7D65" w:rsidP="006F7D65">
      <w:pPr>
        <w:pStyle w:val="MDPI63Notes"/>
        <w:numPr>
          <w:ilvl w:val="0"/>
          <w:numId w:val="38"/>
        </w:numPr>
        <w:spacing w:line="240" w:lineRule="auto"/>
        <w:rPr>
          <w:rFonts w:eastAsia="Times New Roman"/>
          <w:lang w:eastAsia="de-DE"/>
        </w:rPr>
      </w:pPr>
      <w:r w:rsidRPr="006F7D65">
        <w:rPr>
          <w:rFonts w:eastAsia="Times New Roman"/>
          <w:lang w:eastAsia="de-DE"/>
        </w:rPr>
        <w:t xml:space="preserve">Sesnie, S., 2008. Integrating Landsat TM and SRTM-DEM derived variables with decision trees for habitat classification and change detection in complex neotropical environments. Remote Sensing of Environment, 112 (5), 2145–2159. </w:t>
      </w:r>
    </w:p>
    <w:p w14:paraId="3D402B54" w14:textId="77777777" w:rsidR="006F7D65" w:rsidRPr="006F7D65" w:rsidRDefault="006F7D65" w:rsidP="006F7D65">
      <w:pPr>
        <w:pStyle w:val="MDPI63Notes"/>
        <w:numPr>
          <w:ilvl w:val="0"/>
          <w:numId w:val="38"/>
        </w:numPr>
        <w:spacing w:line="240" w:lineRule="auto"/>
        <w:rPr>
          <w:rFonts w:eastAsia="Times New Roman"/>
          <w:lang w:eastAsia="de-DE"/>
        </w:rPr>
      </w:pPr>
      <w:r w:rsidRPr="006F7D65">
        <w:rPr>
          <w:rFonts w:eastAsia="Times New Roman"/>
          <w:lang w:eastAsia="de-DE"/>
        </w:rPr>
        <w:t>Stuart, H. (2009). Technical Report On the Chirano Gold Mine, Republic of Ghana for, (May).</w:t>
      </w:r>
    </w:p>
    <w:p w14:paraId="61CB0EAE" w14:textId="77777777" w:rsidR="006F7D65" w:rsidRPr="006F7D65" w:rsidRDefault="006F7D65" w:rsidP="006F7D65">
      <w:pPr>
        <w:pStyle w:val="MDPI63Notes"/>
        <w:numPr>
          <w:ilvl w:val="0"/>
          <w:numId w:val="38"/>
        </w:numPr>
        <w:spacing w:line="240" w:lineRule="auto"/>
        <w:rPr>
          <w:rFonts w:eastAsia="Times New Roman"/>
          <w:lang w:eastAsia="de-DE"/>
        </w:rPr>
      </w:pPr>
      <w:r w:rsidRPr="006F7D65">
        <w:rPr>
          <w:rFonts w:eastAsia="Times New Roman"/>
          <w:lang w:eastAsia="de-DE"/>
        </w:rPr>
        <w:t>Tangestani, M.H., Moore, F., 2001. Comparison of three principal component analysis techniques to porphyry copper alteration mapping: a case study, Meiduk area, Kerman, Iran. Canadian Journal of Remote Sensing 27, 176–182</w:t>
      </w:r>
    </w:p>
    <w:p w14:paraId="45FF08E5" w14:textId="77777777" w:rsidR="006F7D65" w:rsidRPr="006F7D65" w:rsidRDefault="006F7D65" w:rsidP="006F7D65">
      <w:pPr>
        <w:pStyle w:val="MDPI63Notes"/>
        <w:numPr>
          <w:ilvl w:val="0"/>
          <w:numId w:val="38"/>
        </w:numPr>
        <w:spacing w:line="240" w:lineRule="auto"/>
        <w:rPr>
          <w:rFonts w:eastAsia="Times New Roman"/>
          <w:lang w:eastAsia="de-DE"/>
        </w:rPr>
      </w:pPr>
      <w:r w:rsidRPr="006F7D65">
        <w:rPr>
          <w:rFonts w:eastAsia="Times New Roman"/>
          <w:lang w:eastAsia="de-DE"/>
        </w:rPr>
        <w:t>Thome, K Biggar S, and Slater P: Effects of assumed solar spectral irradiance on intercomparisons of earth-observing sensors (Proceedings SPIE Vol. 4540, pp 260-269; Sensors, Systems, and Next-Generation Satellites, H. Fujisada, J. Lurie, and K. Weber, Eds., December 2001).</w:t>
      </w:r>
    </w:p>
    <w:p w14:paraId="6405114E" w14:textId="77777777" w:rsidR="006F7D65" w:rsidRPr="006F7D65" w:rsidRDefault="006F7D65" w:rsidP="006F7D65">
      <w:pPr>
        <w:pStyle w:val="MDPI63Notes"/>
        <w:numPr>
          <w:ilvl w:val="0"/>
          <w:numId w:val="38"/>
        </w:numPr>
        <w:spacing w:line="240" w:lineRule="auto"/>
        <w:rPr>
          <w:rFonts w:eastAsia="Times New Roman"/>
          <w:lang w:eastAsia="de-DE"/>
        </w:rPr>
      </w:pPr>
      <w:r w:rsidRPr="006F7D65">
        <w:rPr>
          <w:rFonts w:eastAsia="Times New Roman"/>
          <w:lang w:eastAsia="de-DE"/>
        </w:rPr>
        <w:t>Torres, C. A. (2007). Mineral Exploration Using GIS and Processed Aster Images, 6513(Spring).</w:t>
      </w:r>
    </w:p>
    <w:p w14:paraId="3175CE8E" w14:textId="77777777" w:rsidR="006F7D65" w:rsidRPr="006F7D65" w:rsidRDefault="006F7D65" w:rsidP="006F7D65">
      <w:pPr>
        <w:pStyle w:val="MDPI63Notes"/>
        <w:numPr>
          <w:ilvl w:val="0"/>
          <w:numId w:val="38"/>
        </w:numPr>
        <w:spacing w:line="240" w:lineRule="auto"/>
        <w:rPr>
          <w:rFonts w:eastAsia="Times New Roman"/>
          <w:lang w:eastAsia="de-DE"/>
        </w:rPr>
      </w:pPr>
      <w:r w:rsidRPr="006F7D65">
        <w:rPr>
          <w:rFonts w:eastAsia="Times New Roman"/>
          <w:lang w:eastAsia="de-DE"/>
        </w:rPr>
        <w:t>Van der Meer, F. D., Van der Werff, H. M., van Ruitenbeek, F. J., Hecker, C. A., Bakker, W. H., Noomen, M. F., &amp; Woldai, T. Multi-and hyperspectral geologic remote sensing: A review. International Journal of Applied Earth Observation and Geoinformation 2012; 14(1): 112-128.</w:t>
      </w:r>
    </w:p>
    <w:p w14:paraId="0F81E2AC" w14:textId="77777777" w:rsidR="006F7D65" w:rsidRPr="006F7D65" w:rsidRDefault="006F7D65" w:rsidP="006F7D65">
      <w:pPr>
        <w:pStyle w:val="MDPI63Notes"/>
        <w:numPr>
          <w:ilvl w:val="0"/>
          <w:numId w:val="38"/>
        </w:numPr>
        <w:spacing w:line="240" w:lineRule="auto"/>
        <w:rPr>
          <w:rFonts w:eastAsia="Times New Roman"/>
          <w:lang w:eastAsia="de-DE"/>
        </w:rPr>
      </w:pPr>
      <w:r w:rsidRPr="006F7D65">
        <w:rPr>
          <w:rFonts w:eastAsia="Times New Roman"/>
          <w:lang w:eastAsia="de-DE"/>
        </w:rPr>
        <w:t>Varet, J., 2012. Mineral resources: An overall assessment. Ressources minérales: Un état des lieux, (381), 29–54.</w:t>
      </w:r>
    </w:p>
    <w:p w14:paraId="04E1A619" w14:textId="77777777" w:rsidR="006F7D65" w:rsidRPr="006F7D65" w:rsidRDefault="006F7D65" w:rsidP="006F7D65">
      <w:pPr>
        <w:pStyle w:val="MDPI63Notes"/>
        <w:numPr>
          <w:ilvl w:val="0"/>
          <w:numId w:val="38"/>
        </w:numPr>
        <w:spacing w:line="240" w:lineRule="auto"/>
        <w:rPr>
          <w:rFonts w:eastAsia="Times New Roman"/>
          <w:lang w:eastAsia="de-DE"/>
        </w:rPr>
      </w:pPr>
      <w:r w:rsidRPr="006F7D65">
        <w:rPr>
          <w:rFonts w:eastAsia="Times New Roman"/>
          <w:lang w:eastAsia="de-DE"/>
        </w:rPr>
        <w:t>Vincenzi, S., 2011. Application of a random forest algorithm to predict spatial distribution of the potential yield of Ruditapes philippinarum in the Venice lagoon, Italy. Ecological Modelling, 222 (8), 1471–1478. doi: 10.1016/j.ecolmodel.2011.02.007</w:t>
      </w:r>
    </w:p>
    <w:p w14:paraId="5FADB6BE" w14:textId="77777777" w:rsidR="006F7D65" w:rsidRPr="006F7D65" w:rsidRDefault="006F7D65" w:rsidP="006F7D65">
      <w:pPr>
        <w:pStyle w:val="MDPI63Notes"/>
        <w:numPr>
          <w:ilvl w:val="0"/>
          <w:numId w:val="38"/>
        </w:numPr>
        <w:spacing w:line="240" w:lineRule="auto"/>
        <w:rPr>
          <w:rFonts w:eastAsia="Times New Roman"/>
          <w:lang w:eastAsia="de-DE"/>
        </w:rPr>
      </w:pPr>
      <w:r w:rsidRPr="006F7D65">
        <w:rPr>
          <w:rFonts w:eastAsia="Times New Roman"/>
          <w:lang w:eastAsia="de-DE"/>
        </w:rPr>
        <w:t xml:space="preserve">Zuo, R. and Carranza, E.J.M., 2011. Support vector machine: a tool for mapping mineral prospec- tivity. Computers &amp; Geosciences, 37 (12), 1967–1975. doi: 10.1016/j.cageo </w:t>
      </w:r>
    </w:p>
    <w:p w14:paraId="40BF440D" w14:textId="26B7EF4C" w:rsidR="00DF0565" w:rsidRPr="00547AB6" w:rsidRDefault="00547AB6" w:rsidP="006F7D65">
      <w:pPr>
        <w:pStyle w:val="MDPI63Notes"/>
        <w:spacing w:line="240" w:lineRule="auto"/>
      </w:pPr>
      <w:r w:rsidRPr="00547AB6">
        <w:rPr>
          <w:b/>
        </w:rPr>
        <w:t>Disclaimer/Publisher’s Note:</w:t>
      </w:r>
      <w:r w:rsidRPr="00547AB6">
        <w:t xml:space="preserve"> The statements, opinions</w:t>
      </w:r>
      <w:r w:rsidR="006F7D65">
        <w:t>,</w:t>
      </w:r>
      <w:r w:rsidRPr="00547AB6">
        <w:t xml:space="preserve"> and data contained in all publications are solely those of the individual author(s) and contributor(s) and not of MDPI and/or the editor(s). MDPI and/or the editor(s) disclaim responsibility for any injury to people or property resulting from any ideas, methods, instructions</w:t>
      </w:r>
      <w:r w:rsidR="006F7D65">
        <w:t>,</w:t>
      </w:r>
      <w:r w:rsidRPr="00547AB6">
        <w:t xml:space="preserve"> or products referred to in the content.</w:t>
      </w:r>
    </w:p>
    <w:sectPr w:rsidR="00DF0565" w:rsidRPr="00547AB6" w:rsidSect="00770844">
      <w:headerReference w:type="even" r:id="rId52"/>
      <w:headerReference w:type="default" r:id="rId53"/>
      <w:footerReference w:type="default" r:id="rId54"/>
      <w:headerReference w:type="first" r:id="rId55"/>
      <w:footerReference w:type="first" r:id="rId56"/>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207F2A" w14:textId="77777777" w:rsidR="00EC7C65" w:rsidRDefault="00EC7C65">
      <w:pPr>
        <w:spacing w:line="240" w:lineRule="auto"/>
      </w:pPr>
      <w:r>
        <w:separator/>
      </w:r>
    </w:p>
  </w:endnote>
  <w:endnote w:type="continuationSeparator" w:id="0">
    <w:p w14:paraId="6E08F5E8" w14:textId="77777777" w:rsidR="00EC7C65" w:rsidRDefault="00EC7C6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CD2068" w14:textId="77777777" w:rsidR="004D189B" w:rsidRPr="00DD299E" w:rsidRDefault="004D189B" w:rsidP="004D189B">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2549B" w14:textId="77777777" w:rsidR="000C254A" w:rsidRDefault="000C254A" w:rsidP="000A035A">
    <w:pPr>
      <w:pStyle w:val="MDPIfooterfirstpage"/>
      <w:pBdr>
        <w:top w:val="single" w:sz="4" w:space="0" w:color="000000"/>
      </w:pBdr>
      <w:adjustRightInd w:val="0"/>
      <w:snapToGrid w:val="0"/>
      <w:spacing w:before="480" w:line="100" w:lineRule="exact"/>
      <w:rPr>
        <w:i/>
        <w:szCs w:val="16"/>
      </w:rPr>
    </w:pPr>
  </w:p>
  <w:p w14:paraId="4E24A7A8" w14:textId="77777777" w:rsidR="004D189B" w:rsidRPr="008B308E" w:rsidRDefault="004D189B" w:rsidP="00B76B15">
    <w:pPr>
      <w:pStyle w:val="MDPIfooterfirstpage"/>
      <w:tabs>
        <w:tab w:val="clear" w:pos="8845"/>
        <w:tab w:val="right" w:pos="10466"/>
      </w:tabs>
      <w:spacing w:line="240" w:lineRule="auto"/>
      <w:jc w:val="both"/>
      <w:rPr>
        <w:lang w:val="fr-CH"/>
      </w:rPr>
    </w:pPr>
    <w:r w:rsidRPr="00A70616">
      <w:rPr>
        <w:i/>
        <w:szCs w:val="16"/>
      </w:rPr>
      <w:t>Minerals</w:t>
    </w:r>
    <w:r w:rsidRPr="00A70616">
      <w:rPr>
        <w:iCs/>
        <w:szCs w:val="16"/>
      </w:rPr>
      <w:t xml:space="preserve"> </w:t>
    </w:r>
    <w:r w:rsidR="00594A56">
      <w:rPr>
        <w:b/>
        <w:bCs/>
        <w:iCs/>
        <w:szCs w:val="16"/>
      </w:rPr>
      <w:t>2023</w:t>
    </w:r>
    <w:r w:rsidR="00B930BA" w:rsidRPr="00B930BA">
      <w:rPr>
        <w:bCs/>
        <w:iCs/>
        <w:szCs w:val="16"/>
      </w:rPr>
      <w:t>,</w:t>
    </w:r>
    <w:r w:rsidR="00594A56">
      <w:rPr>
        <w:bCs/>
        <w:i/>
        <w:iCs/>
        <w:szCs w:val="16"/>
      </w:rPr>
      <w:t xml:space="preserve"> 13</w:t>
    </w:r>
    <w:r w:rsidR="00B930BA" w:rsidRPr="00B930BA">
      <w:rPr>
        <w:bCs/>
        <w:iCs/>
        <w:szCs w:val="16"/>
      </w:rPr>
      <w:t xml:space="preserve">, </w:t>
    </w:r>
    <w:r w:rsidR="00A26E81">
      <w:rPr>
        <w:bCs/>
        <w:iCs/>
        <w:szCs w:val="16"/>
      </w:rPr>
      <w:t>x</w:t>
    </w:r>
    <w:r w:rsidR="000C254A">
      <w:rPr>
        <w:bCs/>
        <w:iCs/>
        <w:szCs w:val="16"/>
      </w:rPr>
      <w:t>. https://doi.org/10.3390/xxxxx</w:t>
    </w:r>
    <w:r w:rsidR="00B76B15" w:rsidRPr="008B308E">
      <w:rPr>
        <w:lang w:val="fr-CH"/>
      </w:rPr>
      <w:tab/>
    </w:r>
    <w:r w:rsidRPr="008B308E">
      <w:rPr>
        <w:lang w:val="fr-CH"/>
      </w:rPr>
      <w:t>www.mdpi.com/journal/</w:t>
    </w:r>
    <w:r>
      <w:t>minerals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B8C51B" w14:textId="77777777" w:rsidR="00EC7C65" w:rsidRDefault="00EC7C65">
      <w:pPr>
        <w:spacing w:line="240" w:lineRule="auto"/>
      </w:pPr>
      <w:r>
        <w:separator/>
      </w:r>
    </w:p>
  </w:footnote>
  <w:footnote w:type="continuationSeparator" w:id="0">
    <w:p w14:paraId="3C9A8BBA" w14:textId="77777777" w:rsidR="00EC7C65" w:rsidRDefault="00EC7C6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3EE73" w14:textId="77777777" w:rsidR="004D189B" w:rsidRDefault="004D189B" w:rsidP="004D189B">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66FFE" w14:textId="77777777" w:rsidR="000C254A" w:rsidRDefault="004D189B" w:rsidP="00B76B15">
    <w:pPr>
      <w:tabs>
        <w:tab w:val="right" w:pos="10466"/>
      </w:tabs>
      <w:adjustRightInd w:val="0"/>
      <w:snapToGrid w:val="0"/>
      <w:spacing w:line="240" w:lineRule="auto"/>
      <w:rPr>
        <w:sz w:val="16"/>
      </w:rPr>
    </w:pPr>
    <w:r>
      <w:rPr>
        <w:i/>
        <w:sz w:val="16"/>
      </w:rPr>
      <w:t xml:space="preserve">Minerals </w:t>
    </w:r>
    <w:r w:rsidR="00594A56">
      <w:rPr>
        <w:b/>
        <w:sz w:val="16"/>
      </w:rPr>
      <w:t>2023</w:t>
    </w:r>
    <w:r w:rsidR="00B930BA" w:rsidRPr="00B930BA">
      <w:rPr>
        <w:sz w:val="16"/>
      </w:rPr>
      <w:t>,</w:t>
    </w:r>
    <w:r w:rsidR="00594A56">
      <w:rPr>
        <w:i/>
        <w:sz w:val="16"/>
      </w:rPr>
      <w:t xml:space="preserve"> 13</w:t>
    </w:r>
    <w:r w:rsidR="00A26E81">
      <w:rPr>
        <w:sz w:val="16"/>
      </w:rPr>
      <w:t>, x FOR PEER REVIEW</w:t>
    </w:r>
    <w:r w:rsidR="00B76B15">
      <w:rPr>
        <w:sz w:val="16"/>
      </w:rPr>
      <w:tab/>
    </w:r>
    <w:r w:rsidR="00A26E81">
      <w:rPr>
        <w:sz w:val="16"/>
      </w:rPr>
      <w:fldChar w:fldCharType="begin"/>
    </w:r>
    <w:r w:rsidR="00A26E81">
      <w:rPr>
        <w:sz w:val="16"/>
      </w:rPr>
      <w:instrText xml:space="preserve"> PAGE   \* MERGEFORMAT </w:instrText>
    </w:r>
    <w:r w:rsidR="00A26E81">
      <w:rPr>
        <w:sz w:val="16"/>
      </w:rPr>
      <w:fldChar w:fldCharType="separate"/>
    </w:r>
    <w:r w:rsidR="00CC41F7">
      <w:rPr>
        <w:sz w:val="16"/>
      </w:rPr>
      <w:t>5</w:t>
    </w:r>
    <w:r w:rsidR="00A26E81">
      <w:rPr>
        <w:sz w:val="16"/>
      </w:rPr>
      <w:fldChar w:fldCharType="end"/>
    </w:r>
    <w:r w:rsidR="00A26E81">
      <w:rPr>
        <w:sz w:val="16"/>
      </w:rPr>
      <w:t xml:space="preserve"> of </w:t>
    </w:r>
    <w:r w:rsidR="00A26E81">
      <w:rPr>
        <w:sz w:val="16"/>
      </w:rPr>
      <w:fldChar w:fldCharType="begin"/>
    </w:r>
    <w:r w:rsidR="00A26E81">
      <w:rPr>
        <w:sz w:val="16"/>
      </w:rPr>
      <w:instrText xml:space="preserve"> NUMPAGES   \* MERGEFORMAT </w:instrText>
    </w:r>
    <w:r w:rsidR="00A26E81">
      <w:rPr>
        <w:sz w:val="16"/>
      </w:rPr>
      <w:fldChar w:fldCharType="separate"/>
    </w:r>
    <w:r w:rsidR="00CC41F7">
      <w:rPr>
        <w:sz w:val="16"/>
      </w:rPr>
      <w:t>5</w:t>
    </w:r>
    <w:r w:rsidR="00A26E81">
      <w:rPr>
        <w:sz w:val="16"/>
      </w:rPr>
      <w:fldChar w:fldCharType="end"/>
    </w:r>
  </w:p>
  <w:p w14:paraId="7C332821" w14:textId="77777777" w:rsidR="004D189B" w:rsidRPr="00693933" w:rsidRDefault="004D189B" w:rsidP="000A035A">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0C254A" w:rsidRPr="00B76B15" w14:paraId="05278722" w14:textId="77777777" w:rsidTr="009F1390">
      <w:trPr>
        <w:trHeight w:val="686"/>
      </w:trPr>
      <w:tc>
        <w:tcPr>
          <w:tcW w:w="3679" w:type="dxa"/>
          <w:shd w:val="clear" w:color="auto" w:fill="auto"/>
          <w:vAlign w:val="center"/>
        </w:tcPr>
        <w:p w14:paraId="2A8122D6" w14:textId="77777777" w:rsidR="000C254A" w:rsidRPr="007420C5" w:rsidRDefault="00266652" w:rsidP="00B76B15">
          <w:pPr>
            <w:pStyle w:val="Header"/>
            <w:pBdr>
              <w:bottom w:val="none" w:sz="0" w:space="0" w:color="auto"/>
            </w:pBdr>
            <w:jc w:val="left"/>
            <w:rPr>
              <w:rFonts w:eastAsia="DengXian"/>
              <w:b/>
              <w:bCs/>
            </w:rPr>
          </w:pPr>
          <w:r w:rsidRPr="007420C5">
            <w:rPr>
              <w:rFonts w:eastAsia="DengXian"/>
              <w:b/>
              <w:bCs/>
            </w:rPr>
            <w:drawing>
              <wp:inline distT="0" distB="0" distL="0" distR="0" wp14:anchorId="4DC8BE51" wp14:editId="2939F51B">
                <wp:extent cx="1628140" cy="429260"/>
                <wp:effectExtent l="0" t="0" r="0" b="0"/>
                <wp:docPr id="1" name="Picture 6" descr="C:\Users\home\Desktop\logos\mineral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me\Desktop\logos\mineral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28140" cy="429260"/>
                        </a:xfrm>
                        <a:prstGeom prst="rect">
                          <a:avLst/>
                        </a:prstGeom>
                        <a:noFill/>
                        <a:ln>
                          <a:noFill/>
                        </a:ln>
                      </pic:spPr>
                    </pic:pic>
                  </a:graphicData>
                </a:graphic>
              </wp:inline>
            </w:drawing>
          </w:r>
        </w:p>
      </w:tc>
      <w:tc>
        <w:tcPr>
          <w:tcW w:w="4535" w:type="dxa"/>
          <w:shd w:val="clear" w:color="auto" w:fill="auto"/>
          <w:vAlign w:val="center"/>
        </w:tcPr>
        <w:p w14:paraId="37224775" w14:textId="77777777" w:rsidR="000C254A" w:rsidRPr="007420C5" w:rsidRDefault="000C254A" w:rsidP="00B76B15">
          <w:pPr>
            <w:pStyle w:val="Header"/>
            <w:pBdr>
              <w:bottom w:val="none" w:sz="0" w:space="0" w:color="auto"/>
            </w:pBdr>
            <w:rPr>
              <w:rFonts w:eastAsia="DengXian"/>
              <w:b/>
              <w:bCs/>
            </w:rPr>
          </w:pPr>
        </w:p>
      </w:tc>
      <w:tc>
        <w:tcPr>
          <w:tcW w:w="2273" w:type="dxa"/>
          <w:shd w:val="clear" w:color="auto" w:fill="auto"/>
          <w:vAlign w:val="center"/>
        </w:tcPr>
        <w:p w14:paraId="391C1391" w14:textId="77777777" w:rsidR="000C254A" w:rsidRPr="007420C5" w:rsidRDefault="009F1390" w:rsidP="009F1390">
          <w:pPr>
            <w:pStyle w:val="Header"/>
            <w:pBdr>
              <w:bottom w:val="none" w:sz="0" w:space="0" w:color="auto"/>
            </w:pBdr>
            <w:jc w:val="right"/>
            <w:rPr>
              <w:rFonts w:eastAsia="DengXian"/>
              <w:b/>
              <w:bCs/>
            </w:rPr>
          </w:pPr>
          <w:r>
            <w:rPr>
              <w:rFonts w:eastAsia="DengXian"/>
              <w:b/>
              <w:bCs/>
            </w:rPr>
            <w:drawing>
              <wp:inline distT="0" distB="0" distL="0" distR="0" wp14:anchorId="2F7CD1D2" wp14:editId="628A23ED">
                <wp:extent cx="540000" cy="360000"/>
                <wp:effectExtent l="0" t="0" r="0" b="2540"/>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
                          <a:extLst>
                            <a:ext uri="{28A0092B-C50C-407E-A947-70E740481C1C}">
                              <a14:useLocalDpi xmlns:a14="http://schemas.microsoft.com/office/drawing/2010/main" val="0"/>
                            </a:ext>
                          </a:extLst>
                        </a:blip>
                        <a:stretch>
                          <a:fillRect/>
                        </a:stretch>
                      </pic:blipFill>
                      <pic:spPr>
                        <a:xfrm>
                          <a:off x="0" y="0"/>
                          <a:ext cx="540000" cy="360000"/>
                        </a:xfrm>
                        <a:prstGeom prst="rect">
                          <a:avLst/>
                        </a:prstGeom>
                      </pic:spPr>
                    </pic:pic>
                  </a:graphicData>
                </a:graphic>
              </wp:inline>
            </w:drawing>
          </w:r>
        </w:p>
      </w:tc>
    </w:tr>
  </w:tbl>
  <w:p w14:paraId="5877D494" w14:textId="77777777" w:rsidR="004D189B" w:rsidRPr="000C254A" w:rsidRDefault="004D189B" w:rsidP="000A035A">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E4A1E"/>
    <w:multiLevelType w:val="hybridMultilevel"/>
    <w:tmpl w:val="6220FB3E"/>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E6F65C3"/>
    <w:multiLevelType w:val="hybridMultilevel"/>
    <w:tmpl w:val="776841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B468F5"/>
    <w:multiLevelType w:val="hybridMultilevel"/>
    <w:tmpl w:val="0A943BE0"/>
    <w:lvl w:ilvl="0" w:tplc="1CB0D2FE">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9D1223"/>
    <w:multiLevelType w:val="hybridMultilevel"/>
    <w:tmpl w:val="9CAE33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1EAD1A33"/>
    <w:multiLevelType w:val="hybridMultilevel"/>
    <w:tmpl w:val="B4AE13E4"/>
    <w:lvl w:ilvl="0" w:tplc="77D21520">
      <w:numFmt w:val="bullet"/>
      <w:lvlText w:val="•"/>
      <w:lvlJc w:val="left"/>
      <w:pPr>
        <w:ind w:left="1080" w:hanging="72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1311A6E"/>
    <w:multiLevelType w:val="hybridMultilevel"/>
    <w:tmpl w:val="4C1C4D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C93197"/>
    <w:multiLevelType w:val="hybridMultilevel"/>
    <w:tmpl w:val="84B6D8E6"/>
    <w:lvl w:ilvl="0" w:tplc="AC98C7A4">
      <w:start w:val="1"/>
      <w:numFmt w:val="decimal"/>
      <w:lvlText w:val="%1."/>
      <w:lvlJc w:val="left"/>
      <w:pPr>
        <w:ind w:left="571" w:hanging="465"/>
      </w:pPr>
      <w:rPr>
        <w:rFonts w:hint="default"/>
        <w:w w:val="100"/>
      </w:rPr>
    </w:lvl>
    <w:lvl w:ilvl="1" w:tplc="08090019" w:tentative="1">
      <w:start w:val="1"/>
      <w:numFmt w:val="lowerLetter"/>
      <w:lvlText w:val="%2."/>
      <w:lvlJc w:val="left"/>
      <w:pPr>
        <w:ind w:left="1186" w:hanging="360"/>
      </w:pPr>
    </w:lvl>
    <w:lvl w:ilvl="2" w:tplc="0809001B" w:tentative="1">
      <w:start w:val="1"/>
      <w:numFmt w:val="lowerRoman"/>
      <w:lvlText w:val="%3."/>
      <w:lvlJc w:val="right"/>
      <w:pPr>
        <w:ind w:left="1906" w:hanging="180"/>
      </w:pPr>
    </w:lvl>
    <w:lvl w:ilvl="3" w:tplc="0809000F" w:tentative="1">
      <w:start w:val="1"/>
      <w:numFmt w:val="decimal"/>
      <w:lvlText w:val="%4."/>
      <w:lvlJc w:val="left"/>
      <w:pPr>
        <w:ind w:left="2626" w:hanging="360"/>
      </w:pPr>
    </w:lvl>
    <w:lvl w:ilvl="4" w:tplc="08090019" w:tentative="1">
      <w:start w:val="1"/>
      <w:numFmt w:val="lowerLetter"/>
      <w:lvlText w:val="%5."/>
      <w:lvlJc w:val="left"/>
      <w:pPr>
        <w:ind w:left="3346" w:hanging="360"/>
      </w:pPr>
    </w:lvl>
    <w:lvl w:ilvl="5" w:tplc="0809001B" w:tentative="1">
      <w:start w:val="1"/>
      <w:numFmt w:val="lowerRoman"/>
      <w:lvlText w:val="%6."/>
      <w:lvlJc w:val="right"/>
      <w:pPr>
        <w:ind w:left="4066" w:hanging="180"/>
      </w:pPr>
    </w:lvl>
    <w:lvl w:ilvl="6" w:tplc="0809000F" w:tentative="1">
      <w:start w:val="1"/>
      <w:numFmt w:val="decimal"/>
      <w:lvlText w:val="%7."/>
      <w:lvlJc w:val="left"/>
      <w:pPr>
        <w:ind w:left="4786" w:hanging="360"/>
      </w:pPr>
    </w:lvl>
    <w:lvl w:ilvl="7" w:tplc="08090019" w:tentative="1">
      <w:start w:val="1"/>
      <w:numFmt w:val="lowerLetter"/>
      <w:lvlText w:val="%8."/>
      <w:lvlJc w:val="left"/>
      <w:pPr>
        <w:ind w:left="5506" w:hanging="360"/>
      </w:pPr>
    </w:lvl>
    <w:lvl w:ilvl="8" w:tplc="0809001B" w:tentative="1">
      <w:start w:val="1"/>
      <w:numFmt w:val="lowerRoman"/>
      <w:lvlText w:val="%9."/>
      <w:lvlJc w:val="right"/>
      <w:pPr>
        <w:ind w:left="6226" w:hanging="180"/>
      </w:pPr>
    </w:lvl>
  </w:abstractNum>
  <w:abstractNum w:abstractNumId="8"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10"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0208BC"/>
    <w:multiLevelType w:val="hybridMultilevel"/>
    <w:tmpl w:val="663ECE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ED5772"/>
    <w:multiLevelType w:val="hybridMultilevel"/>
    <w:tmpl w:val="97AE862A"/>
    <w:lvl w:ilvl="0" w:tplc="08090001">
      <w:start w:val="1"/>
      <w:numFmt w:val="bullet"/>
      <w:lvlText w:val=""/>
      <w:lvlJc w:val="left"/>
      <w:pPr>
        <w:ind w:left="720" w:hanging="360"/>
      </w:pPr>
      <w:rPr>
        <w:rFonts w:ascii="Symbol" w:hAnsi="Symbol" w:hint="default"/>
      </w:rPr>
    </w:lvl>
    <w:lvl w:ilvl="1" w:tplc="66A08D1A">
      <w:numFmt w:val="bullet"/>
      <w:lvlText w:val="•"/>
      <w:lvlJc w:val="left"/>
      <w:pPr>
        <w:ind w:left="1800" w:hanging="720"/>
      </w:pPr>
      <w:rPr>
        <w:rFonts w:ascii="Times New Roman" w:eastAsiaTheme="minorHAnsi" w:hAnsi="Times New Roman"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4" w15:restartNumberingAfterBreak="0">
    <w:nsid w:val="3794606C"/>
    <w:multiLevelType w:val="hybridMultilevel"/>
    <w:tmpl w:val="6DEC7254"/>
    <w:lvl w:ilvl="0" w:tplc="36BE65D8">
      <w:numFmt w:val="bullet"/>
      <w:lvlText w:val="•"/>
      <w:lvlJc w:val="left"/>
      <w:pPr>
        <w:ind w:left="1080" w:hanging="72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AC00FB1"/>
    <w:multiLevelType w:val="hybridMultilevel"/>
    <w:tmpl w:val="DEF61A7C"/>
    <w:lvl w:ilvl="0" w:tplc="983CE55E">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282938"/>
    <w:multiLevelType w:val="hybridMultilevel"/>
    <w:tmpl w:val="31F6344E"/>
    <w:lvl w:ilvl="0" w:tplc="49FA4E32">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7" w15:restartNumberingAfterBreak="0">
    <w:nsid w:val="45AD53FD"/>
    <w:multiLevelType w:val="multilevel"/>
    <w:tmpl w:val="8AE02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5F20D83"/>
    <w:multiLevelType w:val="hybridMultilevel"/>
    <w:tmpl w:val="30023C58"/>
    <w:lvl w:ilvl="0" w:tplc="6854BC02">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01F0BF6"/>
    <w:multiLevelType w:val="multilevel"/>
    <w:tmpl w:val="13CE1F0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502138D2"/>
    <w:multiLevelType w:val="hybridMultilevel"/>
    <w:tmpl w:val="19649A8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3" w15:restartNumberingAfterBreak="0">
    <w:nsid w:val="5CF560D8"/>
    <w:multiLevelType w:val="hybridMultilevel"/>
    <w:tmpl w:val="1598EF5C"/>
    <w:lvl w:ilvl="0" w:tplc="61207A9A">
      <w:start w:val="1"/>
      <w:numFmt w:val="bullet"/>
      <w:lvlText w:val="•"/>
      <w:lvlJc w:val="left"/>
      <w:pPr>
        <w:tabs>
          <w:tab w:val="num" w:pos="720"/>
        </w:tabs>
        <w:ind w:left="720" w:hanging="360"/>
      </w:pPr>
      <w:rPr>
        <w:rFonts w:ascii="Arial" w:hAnsi="Arial" w:hint="default"/>
      </w:rPr>
    </w:lvl>
    <w:lvl w:ilvl="1" w:tplc="E2E64D34" w:tentative="1">
      <w:start w:val="1"/>
      <w:numFmt w:val="bullet"/>
      <w:lvlText w:val="•"/>
      <w:lvlJc w:val="left"/>
      <w:pPr>
        <w:tabs>
          <w:tab w:val="num" w:pos="1440"/>
        </w:tabs>
        <w:ind w:left="1440" w:hanging="360"/>
      </w:pPr>
      <w:rPr>
        <w:rFonts w:ascii="Arial" w:hAnsi="Arial" w:hint="default"/>
      </w:rPr>
    </w:lvl>
    <w:lvl w:ilvl="2" w:tplc="41801BBA" w:tentative="1">
      <w:start w:val="1"/>
      <w:numFmt w:val="bullet"/>
      <w:lvlText w:val="•"/>
      <w:lvlJc w:val="left"/>
      <w:pPr>
        <w:tabs>
          <w:tab w:val="num" w:pos="2160"/>
        </w:tabs>
        <w:ind w:left="2160" w:hanging="360"/>
      </w:pPr>
      <w:rPr>
        <w:rFonts w:ascii="Arial" w:hAnsi="Arial" w:hint="default"/>
      </w:rPr>
    </w:lvl>
    <w:lvl w:ilvl="3" w:tplc="309E90F4" w:tentative="1">
      <w:start w:val="1"/>
      <w:numFmt w:val="bullet"/>
      <w:lvlText w:val="•"/>
      <w:lvlJc w:val="left"/>
      <w:pPr>
        <w:tabs>
          <w:tab w:val="num" w:pos="2880"/>
        </w:tabs>
        <w:ind w:left="2880" w:hanging="360"/>
      </w:pPr>
      <w:rPr>
        <w:rFonts w:ascii="Arial" w:hAnsi="Arial" w:hint="default"/>
      </w:rPr>
    </w:lvl>
    <w:lvl w:ilvl="4" w:tplc="433CA282" w:tentative="1">
      <w:start w:val="1"/>
      <w:numFmt w:val="bullet"/>
      <w:lvlText w:val="•"/>
      <w:lvlJc w:val="left"/>
      <w:pPr>
        <w:tabs>
          <w:tab w:val="num" w:pos="3600"/>
        </w:tabs>
        <w:ind w:left="3600" w:hanging="360"/>
      </w:pPr>
      <w:rPr>
        <w:rFonts w:ascii="Arial" w:hAnsi="Arial" w:hint="default"/>
      </w:rPr>
    </w:lvl>
    <w:lvl w:ilvl="5" w:tplc="DAFC7772" w:tentative="1">
      <w:start w:val="1"/>
      <w:numFmt w:val="bullet"/>
      <w:lvlText w:val="•"/>
      <w:lvlJc w:val="left"/>
      <w:pPr>
        <w:tabs>
          <w:tab w:val="num" w:pos="4320"/>
        </w:tabs>
        <w:ind w:left="4320" w:hanging="360"/>
      </w:pPr>
      <w:rPr>
        <w:rFonts w:ascii="Arial" w:hAnsi="Arial" w:hint="default"/>
      </w:rPr>
    </w:lvl>
    <w:lvl w:ilvl="6" w:tplc="CC4880E4" w:tentative="1">
      <w:start w:val="1"/>
      <w:numFmt w:val="bullet"/>
      <w:lvlText w:val="•"/>
      <w:lvlJc w:val="left"/>
      <w:pPr>
        <w:tabs>
          <w:tab w:val="num" w:pos="5040"/>
        </w:tabs>
        <w:ind w:left="5040" w:hanging="360"/>
      </w:pPr>
      <w:rPr>
        <w:rFonts w:ascii="Arial" w:hAnsi="Arial" w:hint="default"/>
      </w:rPr>
    </w:lvl>
    <w:lvl w:ilvl="7" w:tplc="3DD2059E" w:tentative="1">
      <w:start w:val="1"/>
      <w:numFmt w:val="bullet"/>
      <w:lvlText w:val="•"/>
      <w:lvlJc w:val="left"/>
      <w:pPr>
        <w:tabs>
          <w:tab w:val="num" w:pos="5760"/>
        </w:tabs>
        <w:ind w:left="5760" w:hanging="360"/>
      </w:pPr>
      <w:rPr>
        <w:rFonts w:ascii="Arial" w:hAnsi="Arial" w:hint="default"/>
      </w:rPr>
    </w:lvl>
    <w:lvl w:ilvl="8" w:tplc="C6CE450C"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672B188F"/>
    <w:multiLevelType w:val="hybridMultilevel"/>
    <w:tmpl w:val="A7C0F2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8942605"/>
    <w:multiLevelType w:val="hybridMultilevel"/>
    <w:tmpl w:val="843094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10354163">
    <w:abstractNumId w:val="9"/>
  </w:num>
  <w:num w:numId="2" w16cid:durableId="1261646356">
    <w:abstractNumId w:val="13"/>
  </w:num>
  <w:num w:numId="3" w16cid:durableId="1364743235">
    <w:abstractNumId w:val="8"/>
  </w:num>
  <w:num w:numId="4" w16cid:durableId="16743389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818918145">
    <w:abstractNumId w:val="10"/>
  </w:num>
  <w:num w:numId="6" w16cid:durableId="335621189">
    <w:abstractNumId w:val="22"/>
  </w:num>
  <w:num w:numId="7" w16cid:durableId="1725988450">
    <w:abstractNumId w:val="4"/>
  </w:num>
  <w:num w:numId="8" w16cid:durableId="1638872631">
    <w:abstractNumId w:val="22"/>
  </w:num>
  <w:num w:numId="9" w16cid:durableId="1832939803">
    <w:abstractNumId w:val="4"/>
  </w:num>
  <w:num w:numId="10" w16cid:durableId="1369062743">
    <w:abstractNumId w:val="22"/>
  </w:num>
  <w:num w:numId="11" w16cid:durableId="286863671">
    <w:abstractNumId w:val="4"/>
  </w:num>
  <w:num w:numId="12" w16cid:durableId="1753745442">
    <w:abstractNumId w:val="25"/>
  </w:num>
  <w:num w:numId="13" w16cid:durableId="359355541">
    <w:abstractNumId w:val="22"/>
  </w:num>
  <w:num w:numId="14" w16cid:durableId="572544685">
    <w:abstractNumId w:val="4"/>
  </w:num>
  <w:num w:numId="15" w16cid:durableId="9647578">
    <w:abstractNumId w:val="2"/>
  </w:num>
  <w:num w:numId="16" w16cid:durableId="2033337557">
    <w:abstractNumId w:val="21"/>
  </w:num>
  <w:num w:numId="17" w16cid:durableId="361631200">
    <w:abstractNumId w:val="2"/>
  </w:num>
  <w:num w:numId="18" w16cid:durableId="1584491948">
    <w:abstractNumId w:val="22"/>
  </w:num>
  <w:num w:numId="19" w16cid:durableId="844973454">
    <w:abstractNumId w:val="4"/>
  </w:num>
  <w:num w:numId="20" w16cid:durableId="461582076">
    <w:abstractNumId w:val="2"/>
  </w:num>
  <w:num w:numId="21" w16cid:durableId="1367368870">
    <w:abstractNumId w:val="18"/>
  </w:num>
  <w:num w:numId="22" w16cid:durableId="1702777596">
    <w:abstractNumId w:val="16"/>
  </w:num>
  <w:num w:numId="23" w16cid:durableId="2080663514">
    <w:abstractNumId w:val="15"/>
  </w:num>
  <w:num w:numId="24" w16cid:durableId="960115794">
    <w:abstractNumId w:val="1"/>
  </w:num>
  <w:num w:numId="25" w16cid:durableId="1887909577">
    <w:abstractNumId w:val="24"/>
  </w:num>
  <w:num w:numId="26" w16cid:durableId="785123772">
    <w:abstractNumId w:val="14"/>
  </w:num>
  <w:num w:numId="27" w16cid:durableId="552159315">
    <w:abstractNumId w:val="12"/>
  </w:num>
  <w:num w:numId="28" w16cid:durableId="1569802144">
    <w:abstractNumId w:val="6"/>
  </w:num>
  <w:num w:numId="29" w16cid:durableId="642738122">
    <w:abstractNumId w:val="26"/>
  </w:num>
  <w:num w:numId="30" w16cid:durableId="1205673739">
    <w:abstractNumId w:val="23"/>
  </w:num>
  <w:num w:numId="31" w16cid:durableId="281229582">
    <w:abstractNumId w:val="20"/>
  </w:num>
  <w:num w:numId="32" w16cid:durableId="1783836894">
    <w:abstractNumId w:val="5"/>
  </w:num>
  <w:num w:numId="33" w16cid:durableId="925727210">
    <w:abstractNumId w:val="19"/>
  </w:num>
  <w:num w:numId="34" w16cid:durableId="1566211764">
    <w:abstractNumId w:val="7"/>
  </w:num>
  <w:num w:numId="35" w16cid:durableId="307713665">
    <w:abstractNumId w:val="11"/>
  </w:num>
  <w:num w:numId="36" w16cid:durableId="43873687">
    <w:abstractNumId w:val="3"/>
  </w:num>
  <w:num w:numId="37" w16cid:durableId="1016033908">
    <w:abstractNumId w:val="17"/>
  </w:num>
  <w:num w:numId="38" w16cid:durableId="17207805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80"/>
  <w:bordersDoNotSurroundHeader/>
  <w:bordersDoNotSurroundFooter/>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revisionView w:inkAnnotations="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4BB3"/>
    <w:rsid w:val="0000245C"/>
    <w:rsid w:val="00003874"/>
    <w:rsid w:val="00022DBB"/>
    <w:rsid w:val="000236F7"/>
    <w:rsid w:val="00041147"/>
    <w:rsid w:val="000426C9"/>
    <w:rsid w:val="00050D89"/>
    <w:rsid w:val="000517CA"/>
    <w:rsid w:val="00066C84"/>
    <w:rsid w:val="00094D53"/>
    <w:rsid w:val="0009749F"/>
    <w:rsid w:val="000A035A"/>
    <w:rsid w:val="000C0EE0"/>
    <w:rsid w:val="000C254A"/>
    <w:rsid w:val="000C7A80"/>
    <w:rsid w:val="000D2AA1"/>
    <w:rsid w:val="001018DD"/>
    <w:rsid w:val="00140507"/>
    <w:rsid w:val="0016674E"/>
    <w:rsid w:val="00184D0F"/>
    <w:rsid w:val="00193BF2"/>
    <w:rsid w:val="001A2D44"/>
    <w:rsid w:val="001C4885"/>
    <w:rsid w:val="001E2AEB"/>
    <w:rsid w:val="001E37BB"/>
    <w:rsid w:val="00202A1A"/>
    <w:rsid w:val="002039FE"/>
    <w:rsid w:val="00211C31"/>
    <w:rsid w:val="00212FA6"/>
    <w:rsid w:val="002150CE"/>
    <w:rsid w:val="002247BA"/>
    <w:rsid w:val="00240AB6"/>
    <w:rsid w:val="00247821"/>
    <w:rsid w:val="00266652"/>
    <w:rsid w:val="00275822"/>
    <w:rsid w:val="002827B8"/>
    <w:rsid w:val="00297AE6"/>
    <w:rsid w:val="002A26C4"/>
    <w:rsid w:val="002B6C09"/>
    <w:rsid w:val="002C5EC3"/>
    <w:rsid w:val="002D0A39"/>
    <w:rsid w:val="002D34A3"/>
    <w:rsid w:val="002E61F0"/>
    <w:rsid w:val="002E71D6"/>
    <w:rsid w:val="00303A0D"/>
    <w:rsid w:val="00304FA7"/>
    <w:rsid w:val="0030510E"/>
    <w:rsid w:val="00310FF2"/>
    <w:rsid w:val="00326141"/>
    <w:rsid w:val="003404D9"/>
    <w:rsid w:val="0035111E"/>
    <w:rsid w:val="003542FB"/>
    <w:rsid w:val="003571B7"/>
    <w:rsid w:val="00363ECD"/>
    <w:rsid w:val="00384BB8"/>
    <w:rsid w:val="00394A71"/>
    <w:rsid w:val="003B3AB0"/>
    <w:rsid w:val="003E4815"/>
    <w:rsid w:val="00400A9F"/>
    <w:rsid w:val="00401D30"/>
    <w:rsid w:val="00433620"/>
    <w:rsid w:val="00435AB7"/>
    <w:rsid w:val="00460016"/>
    <w:rsid w:val="00461B89"/>
    <w:rsid w:val="00466B48"/>
    <w:rsid w:val="00476DC0"/>
    <w:rsid w:val="00486B47"/>
    <w:rsid w:val="004879CF"/>
    <w:rsid w:val="004D189B"/>
    <w:rsid w:val="004F5B49"/>
    <w:rsid w:val="004F76F0"/>
    <w:rsid w:val="00506F99"/>
    <w:rsid w:val="00507961"/>
    <w:rsid w:val="00520000"/>
    <w:rsid w:val="0052336B"/>
    <w:rsid w:val="00525C21"/>
    <w:rsid w:val="0054262D"/>
    <w:rsid w:val="00547AB6"/>
    <w:rsid w:val="00562325"/>
    <w:rsid w:val="00564E26"/>
    <w:rsid w:val="00585E8C"/>
    <w:rsid w:val="00594A56"/>
    <w:rsid w:val="005A0BF1"/>
    <w:rsid w:val="005A6C2D"/>
    <w:rsid w:val="005A7BCB"/>
    <w:rsid w:val="005B0FF9"/>
    <w:rsid w:val="005C371A"/>
    <w:rsid w:val="005E6F0B"/>
    <w:rsid w:val="005E6FA6"/>
    <w:rsid w:val="0060575A"/>
    <w:rsid w:val="00605BE1"/>
    <w:rsid w:val="00624F03"/>
    <w:rsid w:val="006335E9"/>
    <w:rsid w:val="00633E24"/>
    <w:rsid w:val="006547CC"/>
    <w:rsid w:val="00664D26"/>
    <w:rsid w:val="00687971"/>
    <w:rsid w:val="00692393"/>
    <w:rsid w:val="006A321D"/>
    <w:rsid w:val="006C2AF1"/>
    <w:rsid w:val="006E09BD"/>
    <w:rsid w:val="006E3133"/>
    <w:rsid w:val="006F107B"/>
    <w:rsid w:val="006F7D65"/>
    <w:rsid w:val="007164B1"/>
    <w:rsid w:val="00716F84"/>
    <w:rsid w:val="00722FC9"/>
    <w:rsid w:val="00727F84"/>
    <w:rsid w:val="007420C5"/>
    <w:rsid w:val="0074351A"/>
    <w:rsid w:val="00770844"/>
    <w:rsid w:val="007755A4"/>
    <w:rsid w:val="007A583C"/>
    <w:rsid w:val="007B3AD4"/>
    <w:rsid w:val="007C719B"/>
    <w:rsid w:val="007D7ACB"/>
    <w:rsid w:val="007E72DF"/>
    <w:rsid w:val="007E7A51"/>
    <w:rsid w:val="008027F8"/>
    <w:rsid w:val="00810742"/>
    <w:rsid w:val="00815BA6"/>
    <w:rsid w:val="008326E0"/>
    <w:rsid w:val="0086367A"/>
    <w:rsid w:val="00871759"/>
    <w:rsid w:val="00873B13"/>
    <w:rsid w:val="00876580"/>
    <w:rsid w:val="008950D0"/>
    <w:rsid w:val="008A35C9"/>
    <w:rsid w:val="008A6E3D"/>
    <w:rsid w:val="008F68ED"/>
    <w:rsid w:val="00911C28"/>
    <w:rsid w:val="00931127"/>
    <w:rsid w:val="00932349"/>
    <w:rsid w:val="00940661"/>
    <w:rsid w:val="00943B3A"/>
    <w:rsid w:val="00947E5C"/>
    <w:rsid w:val="009A7EB1"/>
    <w:rsid w:val="009D2B25"/>
    <w:rsid w:val="009D6FED"/>
    <w:rsid w:val="009D7A91"/>
    <w:rsid w:val="009E157F"/>
    <w:rsid w:val="009E49F2"/>
    <w:rsid w:val="009F1390"/>
    <w:rsid w:val="009F70E6"/>
    <w:rsid w:val="00A034A2"/>
    <w:rsid w:val="00A14EFC"/>
    <w:rsid w:val="00A26E81"/>
    <w:rsid w:val="00A44BB3"/>
    <w:rsid w:val="00A4512B"/>
    <w:rsid w:val="00A643EC"/>
    <w:rsid w:val="00A67AC6"/>
    <w:rsid w:val="00A771CF"/>
    <w:rsid w:val="00AA2407"/>
    <w:rsid w:val="00AC0BFE"/>
    <w:rsid w:val="00AE1A53"/>
    <w:rsid w:val="00AE550A"/>
    <w:rsid w:val="00B10D3F"/>
    <w:rsid w:val="00B16A97"/>
    <w:rsid w:val="00B21CDE"/>
    <w:rsid w:val="00B50EE2"/>
    <w:rsid w:val="00B71C92"/>
    <w:rsid w:val="00B75EBA"/>
    <w:rsid w:val="00B76B15"/>
    <w:rsid w:val="00B930BA"/>
    <w:rsid w:val="00BB7C43"/>
    <w:rsid w:val="00BC306A"/>
    <w:rsid w:val="00BC50EF"/>
    <w:rsid w:val="00BC6575"/>
    <w:rsid w:val="00BD2685"/>
    <w:rsid w:val="00BF747E"/>
    <w:rsid w:val="00C3123E"/>
    <w:rsid w:val="00C34870"/>
    <w:rsid w:val="00C67390"/>
    <w:rsid w:val="00C774A0"/>
    <w:rsid w:val="00C818D5"/>
    <w:rsid w:val="00C94FA3"/>
    <w:rsid w:val="00CA01A9"/>
    <w:rsid w:val="00CA563E"/>
    <w:rsid w:val="00CC41F7"/>
    <w:rsid w:val="00D00630"/>
    <w:rsid w:val="00D50E12"/>
    <w:rsid w:val="00D75B53"/>
    <w:rsid w:val="00DB596B"/>
    <w:rsid w:val="00DF0565"/>
    <w:rsid w:val="00E03E00"/>
    <w:rsid w:val="00E23D58"/>
    <w:rsid w:val="00E413A7"/>
    <w:rsid w:val="00E41F34"/>
    <w:rsid w:val="00E6232B"/>
    <w:rsid w:val="00E730E5"/>
    <w:rsid w:val="00E96D9A"/>
    <w:rsid w:val="00EA6C82"/>
    <w:rsid w:val="00EB7D68"/>
    <w:rsid w:val="00EC6F62"/>
    <w:rsid w:val="00EC7C65"/>
    <w:rsid w:val="00ED57EF"/>
    <w:rsid w:val="00F271B0"/>
    <w:rsid w:val="00F3581B"/>
    <w:rsid w:val="00F35F7C"/>
    <w:rsid w:val="00F722C4"/>
    <w:rsid w:val="00F80786"/>
    <w:rsid w:val="00F958C9"/>
    <w:rsid w:val="00F96A6E"/>
    <w:rsid w:val="00FC4F5A"/>
    <w:rsid w:val="00FC6F80"/>
    <w:rsid w:val="00FF5E2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o:shapelayout v:ext="edit">
      <o:idmap v:ext="edit" data="1"/>
    </o:shapelayout>
  </w:shapeDefaults>
  <w:decimalSymbol w:val="."/>
  <w:listSeparator w:val=","/>
  <w14:docId w14:val="25C2547A"/>
  <w15:chartTrackingRefBased/>
  <w15:docId w15:val="{FDD383ED-2575-4F98-AED7-6DA2D71A53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0565"/>
    <w:pPr>
      <w:spacing w:line="260" w:lineRule="atLeast"/>
      <w:jc w:val="both"/>
    </w:pPr>
    <w:rPr>
      <w:rFonts w:ascii="Palatino Linotype" w:hAnsi="Palatino Linotype"/>
      <w:noProof/>
      <w:color w:val="000000"/>
    </w:rPr>
  </w:style>
  <w:style w:type="paragraph" w:styleId="Heading1">
    <w:name w:val="heading 1"/>
    <w:basedOn w:val="Normal"/>
    <w:next w:val="Normal"/>
    <w:link w:val="Heading1Char"/>
    <w:uiPriority w:val="9"/>
    <w:qFormat/>
    <w:rsid w:val="006F7D65"/>
    <w:pPr>
      <w:keepNext/>
      <w:keepLines/>
      <w:spacing w:before="240" w:line="259" w:lineRule="auto"/>
      <w:jc w:val="left"/>
      <w:outlineLvl w:val="0"/>
    </w:pPr>
    <w:rPr>
      <w:rFonts w:asciiTheme="majorHAnsi" w:eastAsiaTheme="majorEastAsia" w:hAnsiTheme="majorHAnsi" w:cstheme="majorBidi"/>
      <w:noProof w:val="0"/>
      <w:color w:val="auto"/>
      <w:sz w:val="32"/>
      <w:szCs w:val="32"/>
      <w:lang w:eastAsia="en-US"/>
    </w:rPr>
  </w:style>
  <w:style w:type="paragraph" w:styleId="Heading2">
    <w:name w:val="heading 2"/>
    <w:basedOn w:val="Normal"/>
    <w:next w:val="Normal"/>
    <w:link w:val="Heading2Char"/>
    <w:uiPriority w:val="9"/>
    <w:unhideWhenUsed/>
    <w:qFormat/>
    <w:rsid w:val="0074351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A7EB1"/>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F7D65"/>
    <w:pPr>
      <w:keepNext/>
      <w:keepLines/>
      <w:spacing w:before="40" w:line="259" w:lineRule="auto"/>
      <w:jc w:val="left"/>
      <w:outlineLvl w:val="3"/>
    </w:pPr>
    <w:rPr>
      <w:rFonts w:asciiTheme="majorHAnsi" w:eastAsiaTheme="majorEastAsia" w:hAnsiTheme="majorHAnsi" w:cstheme="majorBidi"/>
      <w:i/>
      <w:iCs/>
      <w:noProof w:val="0"/>
      <w:color w:val="2F5496" w:themeColor="accent1" w:themeShade="BF"/>
      <w:sz w:val="22"/>
      <w:szCs w:val="22"/>
      <w:lang w:eastAsia="en-US"/>
    </w:rPr>
  </w:style>
  <w:style w:type="paragraph" w:styleId="Heading5">
    <w:name w:val="heading 5"/>
    <w:basedOn w:val="Normal"/>
    <w:next w:val="Normal"/>
    <w:link w:val="Heading5Char"/>
    <w:uiPriority w:val="9"/>
    <w:unhideWhenUsed/>
    <w:qFormat/>
    <w:rsid w:val="009A7EB1"/>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qFormat/>
    <w:rsid w:val="006F7D65"/>
    <w:pPr>
      <w:tabs>
        <w:tab w:val="num" w:pos="4320"/>
      </w:tabs>
      <w:spacing w:before="240" w:after="60" w:line="240" w:lineRule="auto"/>
      <w:ind w:left="4320" w:hanging="720"/>
      <w:jc w:val="left"/>
      <w:outlineLvl w:val="5"/>
    </w:pPr>
    <w:rPr>
      <w:rFonts w:ascii="Times New Roman" w:eastAsia="Times New Roman" w:hAnsi="Times New Roman"/>
      <w:b/>
      <w:bCs/>
      <w:noProof w:val="0"/>
      <w:color w:val="auto"/>
      <w:sz w:val="22"/>
      <w:szCs w:val="22"/>
      <w:lang w:eastAsia="en-US"/>
    </w:rPr>
  </w:style>
  <w:style w:type="paragraph" w:styleId="Heading7">
    <w:name w:val="heading 7"/>
    <w:basedOn w:val="Normal"/>
    <w:next w:val="Normal"/>
    <w:link w:val="Heading7Char"/>
    <w:uiPriority w:val="9"/>
    <w:semiHidden/>
    <w:unhideWhenUsed/>
    <w:qFormat/>
    <w:rsid w:val="006F7D65"/>
    <w:pPr>
      <w:tabs>
        <w:tab w:val="num" w:pos="5040"/>
      </w:tabs>
      <w:spacing w:before="240" w:after="60" w:line="240" w:lineRule="auto"/>
      <w:ind w:left="5040" w:hanging="720"/>
      <w:jc w:val="left"/>
      <w:outlineLvl w:val="6"/>
    </w:pPr>
    <w:rPr>
      <w:rFonts w:asciiTheme="minorHAnsi" w:eastAsiaTheme="minorEastAsia" w:hAnsiTheme="minorHAnsi" w:cstheme="minorBidi"/>
      <w:noProof w:val="0"/>
      <w:color w:val="auto"/>
      <w:sz w:val="24"/>
      <w:szCs w:val="24"/>
      <w:lang w:eastAsia="en-US"/>
    </w:rPr>
  </w:style>
  <w:style w:type="paragraph" w:styleId="Heading8">
    <w:name w:val="heading 8"/>
    <w:basedOn w:val="Normal"/>
    <w:next w:val="Normal"/>
    <w:link w:val="Heading8Char"/>
    <w:uiPriority w:val="9"/>
    <w:semiHidden/>
    <w:unhideWhenUsed/>
    <w:qFormat/>
    <w:rsid w:val="006F7D65"/>
    <w:pPr>
      <w:tabs>
        <w:tab w:val="num" w:pos="5760"/>
      </w:tabs>
      <w:spacing w:before="240" w:after="60" w:line="240" w:lineRule="auto"/>
      <w:ind w:left="5760" w:hanging="720"/>
      <w:jc w:val="left"/>
      <w:outlineLvl w:val="7"/>
    </w:pPr>
    <w:rPr>
      <w:rFonts w:asciiTheme="minorHAnsi" w:eastAsiaTheme="minorEastAsia" w:hAnsiTheme="minorHAnsi" w:cstheme="minorBidi"/>
      <w:i/>
      <w:iCs/>
      <w:noProof w:val="0"/>
      <w:color w:val="auto"/>
      <w:sz w:val="24"/>
      <w:szCs w:val="24"/>
      <w:lang w:eastAsia="en-US"/>
    </w:rPr>
  </w:style>
  <w:style w:type="paragraph" w:styleId="Heading9">
    <w:name w:val="heading 9"/>
    <w:basedOn w:val="Normal"/>
    <w:next w:val="Normal"/>
    <w:link w:val="Heading9Char"/>
    <w:uiPriority w:val="9"/>
    <w:semiHidden/>
    <w:unhideWhenUsed/>
    <w:qFormat/>
    <w:rsid w:val="006F7D65"/>
    <w:pPr>
      <w:tabs>
        <w:tab w:val="num" w:pos="6480"/>
      </w:tabs>
      <w:spacing w:before="240" w:after="60" w:line="240" w:lineRule="auto"/>
      <w:ind w:left="6480" w:hanging="720"/>
      <w:jc w:val="left"/>
      <w:outlineLvl w:val="8"/>
    </w:pPr>
    <w:rPr>
      <w:rFonts w:asciiTheme="majorHAnsi" w:eastAsiaTheme="majorEastAsia" w:hAnsiTheme="majorHAnsi" w:cstheme="majorBidi"/>
      <w:noProof w:val="0"/>
      <w:color w:val="auto"/>
      <w:sz w:val="22"/>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DF0565"/>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DF0565"/>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DF0565"/>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DF0565"/>
    <w:pPr>
      <w:adjustRightInd w:val="0"/>
      <w:snapToGrid w:val="0"/>
      <w:spacing w:line="240" w:lineRule="atLeast"/>
      <w:ind w:right="113"/>
      <w:jc w:val="left"/>
    </w:pPr>
    <w:rPr>
      <w:rFonts w:eastAsia="Times New Roman"/>
      <w:noProof w:val="0"/>
      <w:sz w:val="14"/>
      <w:lang w:eastAsia="de-DE" w:bidi="en-US"/>
    </w:rPr>
  </w:style>
  <w:style w:type="paragraph" w:customStyle="1" w:styleId="MDPI16affiliation">
    <w:name w:val="MDPI_1.6_affiliation"/>
    <w:qFormat/>
    <w:rsid w:val="00DF0565"/>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DF0565"/>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DF0565"/>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DF0565"/>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E61F0"/>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39"/>
    <w:rsid w:val="00DF0565"/>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DF0565"/>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DF0565"/>
    <w:rPr>
      <w:rFonts w:ascii="Palatino Linotype" w:hAnsi="Palatino Linotype"/>
      <w:noProof/>
      <w:color w:val="000000"/>
      <w:szCs w:val="18"/>
    </w:rPr>
  </w:style>
  <w:style w:type="paragraph" w:styleId="Header">
    <w:name w:val="header"/>
    <w:basedOn w:val="Normal"/>
    <w:link w:val="HeaderChar"/>
    <w:uiPriority w:val="99"/>
    <w:rsid w:val="00DF0565"/>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DF0565"/>
    <w:rPr>
      <w:rFonts w:ascii="Palatino Linotype" w:hAnsi="Palatino Linotype"/>
      <w:noProof/>
      <w:color w:val="000000"/>
      <w:szCs w:val="18"/>
    </w:rPr>
  </w:style>
  <w:style w:type="paragraph" w:customStyle="1" w:styleId="MDPIheaderjournallogo">
    <w:name w:val="MDPI_header_journal_logo"/>
    <w:qFormat/>
    <w:rsid w:val="00DF0565"/>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DF0565"/>
    <w:pPr>
      <w:ind w:firstLine="0"/>
    </w:pPr>
  </w:style>
  <w:style w:type="paragraph" w:customStyle="1" w:styleId="MDPI31text">
    <w:name w:val="MDPI_3.1_text"/>
    <w:qFormat/>
    <w:rsid w:val="00CA563E"/>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DF0565"/>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DF0565"/>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DF0565"/>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9F139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9F139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DF0565"/>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DF0565"/>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DF0565"/>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3404D9"/>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DF0565"/>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DF0565"/>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DF0565"/>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DF0565"/>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DF0565"/>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DF0565"/>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DF0565"/>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310FF2"/>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DF0565"/>
    <w:rPr>
      <w:rFonts w:cs="Tahoma"/>
      <w:szCs w:val="18"/>
    </w:rPr>
  </w:style>
  <w:style w:type="character" w:customStyle="1" w:styleId="BalloonTextChar">
    <w:name w:val="Balloon Text Char"/>
    <w:link w:val="BalloonText"/>
    <w:uiPriority w:val="99"/>
    <w:rsid w:val="00DF0565"/>
    <w:rPr>
      <w:rFonts w:ascii="Palatino Linotype" w:hAnsi="Palatino Linotype" w:cs="Tahoma"/>
      <w:noProof/>
      <w:color w:val="000000"/>
      <w:szCs w:val="18"/>
    </w:rPr>
  </w:style>
  <w:style w:type="character" w:styleId="LineNumber">
    <w:name w:val="line number"/>
    <w:uiPriority w:val="99"/>
    <w:rsid w:val="00770844"/>
    <w:rPr>
      <w:rFonts w:ascii="Palatino Linotype" w:hAnsi="Palatino Linotype"/>
      <w:sz w:val="16"/>
    </w:rPr>
  </w:style>
  <w:style w:type="table" w:customStyle="1" w:styleId="MDPI41threelinetable">
    <w:name w:val="MDPI_4.1_three_line_table"/>
    <w:basedOn w:val="TableNormal"/>
    <w:uiPriority w:val="99"/>
    <w:rsid w:val="00DF0565"/>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DF0565"/>
    <w:rPr>
      <w:color w:val="0000FF"/>
      <w:u w:val="single"/>
    </w:rPr>
  </w:style>
  <w:style w:type="character" w:styleId="UnresolvedMention">
    <w:name w:val="Unresolved Mention"/>
    <w:uiPriority w:val="99"/>
    <w:semiHidden/>
    <w:unhideWhenUsed/>
    <w:rsid w:val="008027F8"/>
    <w:rPr>
      <w:color w:val="605E5C"/>
      <w:shd w:val="clear" w:color="auto" w:fill="E1DFDD"/>
    </w:rPr>
  </w:style>
  <w:style w:type="table" w:styleId="PlainTable4">
    <w:name w:val="Plain Table 4"/>
    <w:basedOn w:val="TableNormal"/>
    <w:uiPriority w:val="44"/>
    <w:rsid w:val="00B930B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DF0565"/>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DF0565"/>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DF0565"/>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DF0565"/>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DF0565"/>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DF0565"/>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1018DD"/>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DF0565"/>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DF0565"/>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DF0565"/>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F35F7C"/>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DF0565"/>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DF0565"/>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DF0565"/>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DF0565"/>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DF0565"/>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DF0565"/>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DF0565"/>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DF0565"/>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DF0565"/>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DF0565"/>
  </w:style>
  <w:style w:type="paragraph" w:styleId="Bibliography">
    <w:name w:val="Bibliography"/>
    <w:basedOn w:val="Normal"/>
    <w:next w:val="Normal"/>
    <w:uiPriority w:val="37"/>
    <w:semiHidden/>
    <w:unhideWhenUsed/>
    <w:rsid w:val="00DF0565"/>
  </w:style>
  <w:style w:type="paragraph" w:styleId="BodyText">
    <w:name w:val="Body Text"/>
    <w:link w:val="BodyTextChar"/>
    <w:rsid w:val="00DF0565"/>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DF0565"/>
    <w:rPr>
      <w:rFonts w:ascii="Palatino Linotype" w:hAnsi="Palatino Linotype"/>
      <w:color w:val="000000"/>
      <w:sz w:val="24"/>
      <w:lang w:eastAsia="de-DE"/>
    </w:rPr>
  </w:style>
  <w:style w:type="character" w:styleId="CommentReference">
    <w:name w:val="annotation reference"/>
    <w:uiPriority w:val="99"/>
    <w:rsid w:val="00DF0565"/>
    <w:rPr>
      <w:sz w:val="21"/>
      <w:szCs w:val="21"/>
    </w:rPr>
  </w:style>
  <w:style w:type="paragraph" w:styleId="CommentText">
    <w:name w:val="annotation text"/>
    <w:basedOn w:val="Normal"/>
    <w:link w:val="CommentTextChar"/>
    <w:uiPriority w:val="99"/>
    <w:rsid w:val="00DF0565"/>
  </w:style>
  <w:style w:type="character" w:customStyle="1" w:styleId="CommentTextChar">
    <w:name w:val="Comment Text Char"/>
    <w:link w:val="CommentText"/>
    <w:uiPriority w:val="99"/>
    <w:rsid w:val="00DF0565"/>
    <w:rPr>
      <w:rFonts w:ascii="Palatino Linotype" w:hAnsi="Palatino Linotype"/>
      <w:noProof/>
      <w:color w:val="000000"/>
    </w:rPr>
  </w:style>
  <w:style w:type="paragraph" w:styleId="CommentSubject">
    <w:name w:val="annotation subject"/>
    <w:basedOn w:val="CommentText"/>
    <w:next w:val="CommentText"/>
    <w:link w:val="CommentSubjectChar"/>
    <w:uiPriority w:val="99"/>
    <w:rsid w:val="00DF0565"/>
    <w:rPr>
      <w:b/>
      <w:bCs/>
    </w:rPr>
  </w:style>
  <w:style w:type="character" w:customStyle="1" w:styleId="CommentSubjectChar">
    <w:name w:val="Comment Subject Char"/>
    <w:link w:val="CommentSubject"/>
    <w:uiPriority w:val="99"/>
    <w:rsid w:val="00DF0565"/>
    <w:rPr>
      <w:rFonts w:ascii="Palatino Linotype" w:hAnsi="Palatino Linotype"/>
      <w:b/>
      <w:bCs/>
      <w:noProof/>
      <w:color w:val="000000"/>
    </w:rPr>
  </w:style>
  <w:style w:type="character" w:styleId="EndnoteReference">
    <w:name w:val="endnote reference"/>
    <w:rsid w:val="00DF0565"/>
    <w:rPr>
      <w:vertAlign w:val="superscript"/>
    </w:rPr>
  </w:style>
  <w:style w:type="paragraph" w:styleId="EndnoteText">
    <w:name w:val="endnote text"/>
    <w:basedOn w:val="Normal"/>
    <w:link w:val="EndnoteTextChar"/>
    <w:semiHidden/>
    <w:unhideWhenUsed/>
    <w:rsid w:val="00DF0565"/>
    <w:pPr>
      <w:spacing w:line="240" w:lineRule="auto"/>
    </w:pPr>
  </w:style>
  <w:style w:type="character" w:customStyle="1" w:styleId="EndnoteTextChar">
    <w:name w:val="Endnote Text Char"/>
    <w:link w:val="EndnoteText"/>
    <w:semiHidden/>
    <w:rsid w:val="00DF0565"/>
    <w:rPr>
      <w:rFonts w:ascii="Palatino Linotype" w:hAnsi="Palatino Linotype"/>
      <w:noProof/>
      <w:color w:val="000000"/>
    </w:rPr>
  </w:style>
  <w:style w:type="character" w:styleId="FollowedHyperlink">
    <w:name w:val="FollowedHyperlink"/>
    <w:rsid w:val="00DF0565"/>
    <w:rPr>
      <w:color w:val="954F72"/>
      <w:u w:val="single"/>
    </w:rPr>
  </w:style>
  <w:style w:type="paragraph" w:styleId="FootnoteText">
    <w:name w:val="footnote text"/>
    <w:basedOn w:val="Normal"/>
    <w:link w:val="FootnoteTextChar"/>
    <w:semiHidden/>
    <w:unhideWhenUsed/>
    <w:rsid w:val="00DF0565"/>
    <w:pPr>
      <w:spacing w:line="240" w:lineRule="auto"/>
    </w:pPr>
  </w:style>
  <w:style w:type="character" w:customStyle="1" w:styleId="FootnoteTextChar">
    <w:name w:val="Footnote Text Char"/>
    <w:link w:val="FootnoteText"/>
    <w:semiHidden/>
    <w:rsid w:val="00DF0565"/>
    <w:rPr>
      <w:rFonts w:ascii="Palatino Linotype" w:hAnsi="Palatino Linotype"/>
      <w:noProof/>
      <w:color w:val="000000"/>
    </w:rPr>
  </w:style>
  <w:style w:type="paragraph" w:styleId="NormalWeb">
    <w:name w:val="Normal (Web)"/>
    <w:basedOn w:val="Normal"/>
    <w:uiPriority w:val="99"/>
    <w:rsid w:val="00DF0565"/>
    <w:rPr>
      <w:szCs w:val="24"/>
    </w:rPr>
  </w:style>
  <w:style w:type="paragraph" w:customStyle="1" w:styleId="MsoFootnoteText0">
    <w:name w:val="MsoFootnoteText"/>
    <w:basedOn w:val="NormalWeb"/>
    <w:qFormat/>
    <w:rsid w:val="00DF0565"/>
    <w:rPr>
      <w:rFonts w:ascii="Times New Roman" w:hAnsi="Times New Roman"/>
    </w:rPr>
  </w:style>
  <w:style w:type="character" w:styleId="PageNumber">
    <w:name w:val="page number"/>
    <w:rsid w:val="00DF0565"/>
  </w:style>
  <w:style w:type="character" w:styleId="PlaceholderText">
    <w:name w:val="Placeholder Text"/>
    <w:uiPriority w:val="99"/>
    <w:semiHidden/>
    <w:rsid w:val="00DF0565"/>
    <w:rPr>
      <w:color w:val="808080"/>
    </w:rPr>
  </w:style>
  <w:style w:type="paragraph" w:customStyle="1" w:styleId="MDPI71FootNotes">
    <w:name w:val="MDPI_7.1_FootNotes"/>
    <w:qFormat/>
    <w:rsid w:val="00304FA7"/>
    <w:pPr>
      <w:numPr>
        <w:numId w:val="21"/>
      </w:numPr>
      <w:adjustRightInd w:val="0"/>
      <w:snapToGrid w:val="0"/>
      <w:spacing w:line="228" w:lineRule="auto"/>
    </w:pPr>
    <w:rPr>
      <w:rFonts w:ascii="Palatino Linotype" w:eastAsiaTheme="minorEastAsia" w:hAnsi="Palatino Linotype"/>
      <w:noProof/>
      <w:color w:val="000000"/>
      <w:sz w:val="18"/>
    </w:rPr>
  </w:style>
  <w:style w:type="paragraph" w:styleId="Caption">
    <w:name w:val="caption"/>
    <w:basedOn w:val="Normal"/>
    <w:next w:val="Normal"/>
    <w:uiPriority w:val="35"/>
    <w:unhideWhenUsed/>
    <w:qFormat/>
    <w:rsid w:val="00D50E12"/>
    <w:pPr>
      <w:spacing w:after="200" w:line="240" w:lineRule="auto"/>
    </w:pPr>
    <w:rPr>
      <w:i/>
      <w:iCs/>
      <w:color w:val="44546A" w:themeColor="text2"/>
      <w:sz w:val="18"/>
      <w:szCs w:val="18"/>
    </w:rPr>
  </w:style>
  <w:style w:type="table" w:styleId="PlainTable2">
    <w:name w:val="Plain Table 2"/>
    <w:basedOn w:val="TableNormal"/>
    <w:uiPriority w:val="42"/>
    <w:rsid w:val="00815BA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next w:val="PlainTable2"/>
    <w:uiPriority w:val="42"/>
    <w:rsid w:val="00873B13"/>
    <w:rPr>
      <w:rFonts w:eastAsia="Calibri"/>
      <w:sz w:val="22"/>
      <w:szCs w:val="22"/>
      <w:lang w:eastAsia="en-US"/>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TableGridLight">
    <w:name w:val="Grid Table Light"/>
    <w:basedOn w:val="TableNormal"/>
    <w:uiPriority w:val="40"/>
    <w:rsid w:val="00873B1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FC4F5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0">
    <w:name w:val="TableGrid"/>
    <w:rsid w:val="00FC4F5A"/>
    <w:rPr>
      <w:rFonts w:eastAsia="Times New Roman"/>
      <w:sz w:val="22"/>
      <w:szCs w:val="22"/>
      <w:lang w:eastAsia="en-US"/>
    </w:rPr>
    <w:tblPr>
      <w:tblCellMar>
        <w:top w:w="0" w:type="dxa"/>
        <w:left w:w="0" w:type="dxa"/>
        <w:bottom w:w="0" w:type="dxa"/>
        <w:right w:w="0" w:type="dxa"/>
      </w:tblCellMar>
    </w:tblPr>
  </w:style>
  <w:style w:type="table" w:customStyle="1" w:styleId="TableGrid1">
    <w:name w:val="Table Grid1"/>
    <w:basedOn w:val="TableNormal"/>
    <w:next w:val="TableGrid"/>
    <w:uiPriority w:val="39"/>
    <w:rsid w:val="00F96A6E"/>
    <w:rPr>
      <w:rFonts w:eastAsia="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947E5C"/>
    <w:rPr>
      <w:rFonts w:eastAsia="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74351A"/>
    <w:rPr>
      <w:rFonts w:asciiTheme="majorHAnsi" w:eastAsiaTheme="majorEastAsia" w:hAnsiTheme="majorHAnsi" w:cstheme="majorBidi"/>
      <w:noProof/>
      <w:color w:val="2F5496" w:themeColor="accent1" w:themeShade="BF"/>
      <w:sz w:val="26"/>
      <w:szCs w:val="26"/>
    </w:rPr>
  </w:style>
  <w:style w:type="character" w:customStyle="1" w:styleId="Heading3Char">
    <w:name w:val="Heading 3 Char"/>
    <w:basedOn w:val="DefaultParagraphFont"/>
    <w:link w:val="Heading3"/>
    <w:uiPriority w:val="9"/>
    <w:rsid w:val="009A7EB1"/>
    <w:rPr>
      <w:rFonts w:asciiTheme="majorHAnsi" w:eastAsiaTheme="majorEastAsia" w:hAnsiTheme="majorHAnsi" w:cstheme="majorBidi"/>
      <w:noProof/>
      <w:color w:val="1F3763" w:themeColor="accent1" w:themeShade="7F"/>
      <w:sz w:val="24"/>
      <w:szCs w:val="24"/>
    </w:rPr>
  </w:style>
  <w:style w:type="character" w:customStyle="1" w:styleId="Heading5Char">
    <w:name w:val="Heading 5 Char"/>
    <w:basedOn w:val="DefaultParagraphFont"/>
    <w:link w:val="Heading5"/>
    <w:uiPriority w:val="9"/>
    <w:rsid w:val="009A7EB1"/>
    <w:rPr>
      <w:rFonts w:asciiTheme="majorHAnsi" w:eastAsiaTheme="majorEastAsia" w:hAnsiTheme="majorHAnsi" w:cstheme="majorBidi"/>
      <w:noProof/>
      <w:color w:val="2F5496" w:themeColor="accent1" w:themeShade="BF"/>
    </w:rPr>
  </w:style>
  <w:style w:type="character" w:customStyle="1" w:styleId="Heading1Char">
    <w:name w:val="Heading 1 Char"/>
    <w:basedOn w:val="DefaultParagraphFont"/>
    <w:link w:val="Heading1"/>
    <w:uiPriority w:val="9"/>
    <w:rsid w:val="006F7D65"/>
    <w:rPr>
      <w:rFonts w:asciiTheme="majorHAnsi" w:eastAsiaTheme="majorEastAsia" w:hAnsiTheme="majorHAnsi" w:cstheme="majorBidi"/>
      <w:sz w:val="32"/>
      <w:szCs w:val="32"/>
      <w:lang w:eastAsia="en-US"/>
    </w:rPr>
  </w:style>
  <w:style w:type="character" w:customStyle="1" w:styleId="Heading4Char">
    <w:name w:val="Heading 4 Char"/>
    <w:basedOn w:val="DefaultParagraphFont"/>
    <w:link w:val="Heading4"/>
    <w:uiPriority w:val="9"/>
    <w:rsid w:val="006F7D65"/>
    <w:rPr>
      <w:rFonts w:asciiTheme="majorHAnsi" w:eastAsiaTheme="majorEastAsia" w:hAnsiTheme="majorHAnsi" w:cstheme="majorBidi"/>
      <w:i/>
      <w:iCs/>
      <w:color w:val="2F5496" w:themeColor="accent1" w:themeShade="BF"/>
      <w:sz w:val="22"/>
      <w:szCs w:val="22"/>
      <w:lang w:eastAsia="en-US"/>
    </w:rPr>
  </w:style>
  <w:style w:type="character" w:customStyle="1" w:styleId="Heading6Char">
    <w:name w:val="Heading 6 Char"/>
    <w:basedOn w:val="DefaultParagraphFont"/>
    <w:link w:val="Heading6"/>
    <w:rsid w:val="006F7D65"/>
    <w:rPr>
      <w:rFonts w:ascii="Times New Roman" w:eastAsia="Times New Roman" w:hAnsi="Times New Roman"/>
      <w:b/>
      <w:bCs/>
      <w:sz w:val="22"/>
      <w:szCs w:val="22"/>
      <w:lang w:eastAsia="en-US"/>
    </w:rPr>
  </w:style>
  <w:style w:type="character" w:customStyle="1" w:styleId="Heading7Char">
    <w:name w:val="Heading 7 Char"/>
    <w:basedOn w:val="DefaultParagraphFont"/>
    <w:link w:val="Heading7"/>
    <w:uiPriority w:val="9"/>
    <w:semiHidden/>
    <w:rsid w:val="006F7D65"/>
    <w:rPr>
      <w:rFonts w:asciiTheme="minorHAnsi" w:eastAsiaTheme="minorEastAsia" w:hAnsiTheme="minorHAnsi" w:cstheme="minorBidi"/>
      <w:sz w:val="24"/>
      <w:szCs w:val="24"/>
      <w:lang w:eastAsia="en-US"/>
    </w:rPr>
  </w:style>
  <w:style w:type="character" w:customStyle="1" w:styleId="Heading8Char">
    <w:name w:val="Heading 8 Char"/>
    <w:basedOn w:val="DefaultParagraphFont"/>
    <w:link w:val="Heading8"/>
    <w:uiPriority w:val="9"/>
    <w:semiHidden/>
    <w:rsid w:val="006F7D65"/>
    <w:rPr>
      <w:rFonts w:asciiTheme="minorHAnsi" w:eastAsiaTheme="minorEastAsia" w:hAnsiTheme="minorHAnsi" w:cstheme="minorBidi"/>
      <w:i/>
      <w:iCs/>
      <w:sz w:val="24"/>
      <w:szCs w:val="24"/>
      <w:lang w:eastAsia="en-US"/>
    </w:rPr>
  </w:style>
  <w:style w:type="character" w:customStyle="1" w:styleId="Heading9Char">
    <w:name w:val="Heading 9 Char"/>
    <w:basedOn w:val="DefaultParagraphFont"/>
    <w:link w:val="Heading9"/>
    <w:uiPriority w:val="9"/>
    <w:semiHidden/>
    <w:rsid w:val="006F7D65"/>
    <w:rPr>
      <w:rFonts w:asciiTheme="majorHAnsi" w:eastAsiaTheme="majorEastAsia" w:hAnsiTheme="majorHAnsi" w:cstheme="majorBidi"/>
      <w:sz w:val="22"/>
      <w:szCs w:val="22"/>
      <w:lang w:eastAsia="en-US"/>
    </w:rPr>
  </w:style>
  <w:style w:type="paragraph" w:styleId="TOCHeading">
    <w:name w:val="TOC Heading"/>
    <w:basedOn w:val="Heading1"/>
    <w:next w:val="Normal"/>
    <w:uiPriority w:val="39"/>
    <w:unhideWhenUsed/>
    <w:qFormat/>
    <w:rsid w:val="006F7D65"/>
    <w:pPr>
      <w:outlineLvl w:val="9"/>
    </w:pPr>
  </w:style>
  <w:style w:type="paragraph" w:styleId="TOC1">
    <w:name w:val="toc 1"/>
    <w:basedOn w:val="Normal"/>
    <w:next w:val="Normal"/>
    <w:autoRedefine/>
    <w:uiPriority w:val="39"/>
    <w:unhideWhenUsed/>
    <w:rsid w:val="006F7D65"/>
    <w:pPr>
      <w:spacing w:after="100" w:line="259" w:lineRule="auto"/>
      <w:jc w:val="left"/>
    </w:pPr>
    <w:rPr>
      <w:rFonts w:asciiTheme="minorHAnsi" w:eastAsiaTheme="minorHAnsi" w:hAnsiTheme="minorHAnsi" w:cstheme="minorBidi"/>
      <w:noProof w:val="0"/>
      <w:color w:val="auto"/>
      <w:sz w:val="22"/>
      <w:szCs w:val="22"/>
      <w:lang w:eastAsia="en-US"/>
    </w:rPr>
  </w:style>
  <w:style w:type="paragraph" w:styleId="TOC2">
    <w:name w:val="toc 2"/>
    <w:basedOn w:val="Normal"/>
    <w:next w:val="Normal"/>
    <w:autoRedefine/>
    <w:uiPriority w:val="39"/>
    <w:unhideWhenUsed/>
    <w:rsid w:val="006F7D65"/>
    <w:pPr>
      <w:spacing w:after="100" w:line="259" w:lineRule="auto"/>
      <w:ind w:left="220"/>
      <w:jc w:val="left"/>
    </w:pPr>
    <w:rPr>
      <w:rFonts w:asciiTheme="minorHAnsi" w:eastAsiaTheme="minorHAnsi" w:hAnsiTheme="minorHAnsi" w:cstheme="minorBidi"/>
      <w:noProof w:val="0"/>
      <w:color w:val="auto"/>
      <w:sz w:val="22"/>
      <w:szCs w:val="22"/>
      <w:lang w:eastAsia="en-US"/>
    </w:rPr>
  </w:style>
  <w:style w:type="paragraph" w:styleId="TOC3">
    <w:name w:val="toc 3"/>
    <w:basedOn w:val="Normal"/>
    <w:next w:val="Normal"/>
    <w:autoRedefine/>
    <w:uiPriority w:val="39"/>
    <w:unhideWhenUsed/>
    <w:rsid w:val="006F7D65"/>
    <w:pPr>
      <w:spacing w:after="100" w:line="259" w:lineRule="auto"/>
      <w:ind w:left="440"/>
      <w:jc w:val="left"/>
    </w:pPr>
    <w:rPr>
      <w:rFonts w:asciiTheme="minorHAnsi" w:eastAsiaTheme="minorHAnsi" w:hAnsiTheme="minorHAnsi" w:cstheme="minorBidi"/>
      <w:noProof w:val="0"/>
      <w:color w:val="auto"/>
      <w:sz w:val="22"/>
      <w:szCs w:val="22"/>
      <w:lang w:eastAsia="en-US"/>
    </w:rPr>
  </w:style>
  <w:style w:type="paragraph" w:styleId="ListParagraph">
    <w:name w:val="List Paragraph"/>
    <w:basedOn w:val="Normal"/>
    <w:uiPriority w:val="34"/>
    <w:qFormat/>
    <w:rsid w:val="006F7D65"/>
    <w:pPr>
      <w:spacing w:after="160" w:line="259" w:lineRule="auto"/>
      <w:ind w:left="720"/>
      <w:contextualSpacing/>
      <w:jc w:val="left"/>
    </w:pPr>
    <w:rPr>
      <w:rFonts w:asciiTheme="minorHAnsi" w:eastAsiaTheme="minorHAnsi" w:hAnsiTheme="minorHAnsi" w:cstheme="minorBidi"/>
      <w:noProof w:val="0"/>
      <w:color w:val="auto"/>
      <w:sz w:val="22"/>
      <w:szCs w:val="22"/>
      <w:lang w:eastAsia="en-US"/>
    </w:rPr>
  </w:style>
  <w:style w:type="paragraph" w:styleId="Subtitle">
    <w:name w:val="Subtitle"/>
    <w:basedOn w:val="Normal"/>
    <w:next w:val="Normal"/>
    <w:link w:val="SubtitleChar"/>
    <w:uiPriority w:val="11"/>
    <w:qFormat/>
    <w:rsid w:val="006F7D65"/>
    <w:pPr>
      <w:numPr>
        <w:ilvl w:val="1"/>
      </w:numPr>
      <w:spacing w:after="160" w:line="259" w:lineRule="auto"/>
      <w:jc w:val="left"/>
    </w:pPr>
    <w:rPr>
      <w:rFonts w:asciiTheme="minorHAnsi" w:eastAsiaTheme="minorEastAsia" w:hAnsiTheme="minorHAnsi" w:cstheme="minorBidi"/>
      <w:noProof w:val="0"/>
      <w:color w:val="5A5A5A" w:themeColor="text1" w:themeTint="A5"/>
      <w:spacing w:val="15"/>
      <w:sz w:val="22"/>
      <w:szCs w:val="22"/>
      <w:lang w:eastAsia="en-US"/>
    </w:rPr>
  </w:style>
  <w:style w:type="character" w:customStyle="1" w:styleId="SubtitleChar">
    <w:name w:val="Subtitle Char"/>
    <w:basedOn w:val="DefaultParagraphFont"/>
    <w:link w:val="Subtitle"/>
    <w:uiPriority w:val="11"/>
    <w:rsid w:val="006F7D65"/>
    <w:rPr>
      <w:rFonts w:asciiTheme="minorHAnsi" w:eastAsiaTheme="minorEastAsia" w:hAnsiTheme="minorHAnsi" w:cstheme="minorBidi"/>
      <w:color w:val="5A5A5A" w:themeColor="text1" w:themeTint="A5"/>
      <w:spacing w:val="15"/>
      <w:sz w:val="22"/>
      <w:szCs w:val="22"/>
      <w:lang w:eastAsia="en-US"/>
    </w:rPr>
  </w:style>
  <w:style w:type="paragraph" w:styleId="Title">
    <w:name w:val="Title"/>
    <w:basedOn w:val="Normal"/>
    <w:next w:val="Normal"/>
    <w:link w:val="TitleChar"/>
    <w:uiPriority w:val="10"/>
    <w:qFormat/>
    <w:rsid w:val="006F7D65"/>
    <w:pPr>
      <w:spacing w:line="240" w:lineRule="auto"/>
      <w:contextualSpacing/>
      <w:jc w:val="left"/>
    </w:pPr>
    <w:rPr>
      <w:rFonts w:asciiTheme="majorHAnsi" w:eastAsiaTheme="majorEastAsia" w:hAnsiTheme="majorHAnsi" w:cstheme="majorBidi"/>
      <w:noProof w:val="0"/>
      <w:color w:val="auto"/>
      <w:spacing w:val="-10"/>
      <w:kern w:val="28"/>
      <w:sz w:val="56"/>
      <w:szCs w:val="56"/>
      <w:lang w:eastAsia="en-US"/>
    </w:rPr>
  </w:style>
  <w:style w:type="character" w:customStyle="1" w:styleId="TitleChar">
    <w:name w:val="Title Char"/>
    <w:basedOn w:val="DefaultParagraphFont"/>
    <w:link w:val="Title"/>
    <w:uiPriority w:val="10"/>
    <w:rsid w:val="006F7D65"/>
    <w:rPr>
      <w:rFonts w:asciiTheme="majorHAnsi" w:eastAsiaTheme="majorEastAsia" w:hAnsiTheme="majorHAnsi" w:cstheme="majorBidi"/>
      <w:spacing w:val="-10"/>
      <w:kern w:val="28"/>
      <w:sz w:val="56"/>
      <w:szCs w:val="56"/>
      <w:lang w:eastAsia="en-US"/>
    </w:rPr>
  </w:style>
  <w:style w:type="paragraph" w:styleId="TableofFigures">
    <w:name w:val="table of figures"/>
    <w:basedOn w:val="Normal"/>
    <w:next w:val="Normal"/>
    <w:uiPriority w:val="99"/>
    <w:unhideWhenUsed/>
    <w:rsid w:val="006F7D65"/>
    <w:pPr>
      <w:spacing w:line="259" w:lineRule="auto"/>
      <w:jc w:val="left"/>
    </w:pPr>
    <w:rPr>
      <w:rFonts w:asciiTheme="minorHAnsi" w:eastAsiaTheme="minorHAnsi" w:hAnsiTheme="minorHAnsi" w:cstheme="minorBidi"/>
      <w:noProof w:val="0"/>
      <w:color w:val="auto"/>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 /><Relationship Id="rId18" Type="http://schemas.openxmlformats.org/officeDocument/2006/relationships/image" Target="media/image11.png" /><Relationship Id="rId26" Type="http://schemas.openxmlformats.org/officeDocument/2006/relationships/image" Target="media/image19.jpg" /><Relationship Id="rId39" Type="http://schemas.openxmlformats.org/officeDocument/2006/relationships/image" Target="media/image29.png" /><Relationship Id="rId21" Type="http://schemas.openxmlformats.org/officeDocument/2006/relationships/image" Target="media/image14.jpg" /><Relationship Id="rId34" Type="http://schemas.openxmlformats.org/officeDocument/2006/relationships/image" Target="media/image28.jpeg" /><Relationship Id="rId42" Type="http://schemas.openxmlformats.org/officeDocument/2006/relationships/image" Target="media/image32.jpg" /><Relationship Id="rId47" Type="http://schemas.openxmlformats.org/officeDocument/2006/relationships/image" Target="media/image41.jpeg" /><Relationship Id="rId50" Type="http://schemas.openxmlformats.org/officeDocument/2006/relationships/image" Target="media/image36.png" /><Relationship Id="rId55" Type="http://schemas.openxmlformats.org/officeDocument/2006/relationships/header" Target="header3.xml" /><Relationship Id="rId7" Type="http://schemas.openxmlformats.org/officeDocument/2006/relationships/image" Target="media/image1.png" /><Relationship Id="rId12" Type="http://schemas.openxmlformats.org/officeDocument/2006/relationships/image" Target="media/image5.png" /><Relationship Id="rId17" Type="http://schemas.openxmlformats.org/officeDocument/2006/relationships/image" Target="media/image10.png" /><Relationship Id="rId25" Type="http://schemas.openxmlformats.org/officeDocument/2006/relationships/image" Target="media/image18.jpg" /><Relationship Id="rId33" Type="http://schemas.openxmlformats.org/officeDocument/2006/relationships/image" Target="media/image26.jpg" /><Relationship Id="rId38" Type="http://schemas.openxmlformats.org/officeDocument/2006/relationships/image" Target="media/image28.jpg" /><Relationship Id="rId46" Type="http://schemas.openxmlformats.org/officeDocument/2006/relationships/image" Target="media/image34.jpg" /><Relationship Id="rId2" Type="http://schemas.openxmlformats.org/officeDocument/2006/relationships/styles" Target="styles.xml" /><Relationship Id="rId16" Type="http://schemas.openxmlformats.org/officeDocument/2006/relationships/image" Target="media/image9.png" /><Relationship Id="rId20" Type="http://schemas.openxmlformats.org/officeDocument/2006/relationships/image" Target="media/image13.png" /><Relationship Id="rId29" Type="http://schemas.openxmlformats.org/officeDocument/2006/relationships/image" Target="media/image22.jpg" /><Relationship Id="rId41" Type="http://schemas.openxmlformats.org/officeDocument/2006/relationships/image" Target="media/image31.jpg" /><Relationship Id="rId54" Type="http://schemas.openxmlformats.org/officeDocument/2006/relationships/footer" Target="footer1.xml" /><Relationship Id="rId1" Type="http://schemas.openxmlformats.org/officeDocument/2006/relationships/numbering" Target="numbering.xml" /><Relationship Id="rId6" Type="http://schemas.openxmlformats.org/officeDocument/2006/relationships/endnotes" Target="endnotes.xml" /><Relationship Id="rId11" Type="http://schemas.openxmlformats.org/officeDocument/2006/relationships/image" Target="media/image4.png" /><Relationship Id="rId24" Type="http://schemas.openxmlformats.org/officeDocument/2006/relationships/image" Target="media/image17.jpg" /><Relationship Id="rId32" Type="http://schemas.openxmlformats.org/officeDocument/2006/relationships/image" Target="media/image25.jpg" /><Relationship Id="rId37" Type="http://schemas.openxmlformats.org/officeDocument/2006/relationships/image" Target="media/image27.jpg" /><Relationship Id="rId40" Type="http://schemas.openxmlformats.org/officeDocument/2006/relationships/image" Target="media/image30.png" /><Relationship Id="rId45" Type="http://schemas.openxmlformats.org/officeDocument/2006/relationships/image" Target="media/image33.jpg" /><Relationship Id="rId53" Type="http://schemas.openxmlformats.org/officeDocument/2006/relationships/header" Target="header2.xml" /><Relationship Id="rId58" Type="http://schemas.openxmlformats.org/officeDocument/2006/relationships/theme" Target="theme/theme1.xml" /><Relationship Id="rId5" Type="http://schemas.openxmlformats.org/officeDocument/2006/relationships/footnotes" Target="footnotes.xml" /><Relationship Id="rId15" Type="http://schemas.openxmlformats.org/officeDocument/2006/relationships/image" Target="media/image8.png" /><Relationship Id="rId23" Type="http://schemas.openxmlformats.org/officeDocument/2006/relationships/image" Target="media/image16.jpg" /><Relationship Id="rId28" Type="http://schemas.openxmlformats.org/officeDocument/2006/relationships/image" Target="media/image21.jpg" /><Relationship Id="rId36" Type="http://schemas.openxmlformats.org/officeDocument/2006/relationships/image" Target="media/image30.jpeg" /><Relationship Id="rId49" Type="http://schemas.openxmlformats.org/officeDocument/2006/relationships/image" Target="media/image35.png" /><Relationship Id="rId57" Type="http://schemas.openxmlformats.org/officeDocument/2006/relationships/fontTable" Target="fontTable.xml" /><Relationship Id="rId10" Type="http://schemas.openxmlformats.org/officeDocument/2006/relationships/image" Target="media/image3.emf" /><Relationship Id="rId19" Type="http://schemas.openxmlformats.org/officeDocument/2006/relationships/image" Target="media/image12.png" /><Relationship Id="rId31" Type="http://schemas.openxmlformats.org/officeDocument/2006/relationships/image" Target="media/image24.jpg" /><Relationship Id="rId44" Type="http://schemas.openxmlformats.org/officeDocument/2006/relationships/image" Target="media/image38.jpeg" /><Relationship Id="rId52" Type="http://schemas.openxmlformats.org/officeDocument/2006/relationships/header" Target="header1.xml" /><Relationship Id="rId4" Type="http://schemas.openxmlformats.org/officeDocument/2006/relationships/webSettings" Target="webSettings.xml" /><Relationship Id="rId9" Type="http://schemas.openxmlformats.org/officeDocument/2006/relationships/image" Target="media/image3.png" /><Relationship Id="rId14" Type="http://schemas.openxmlformats.org/officeDocument/2006/relationships/image" Target="media/image7.png" /><Relationship Id="rId22" Type="http://schemas.openxmlformats.org/officeDocument/2006/relationships/image" Target="media/image15.jpg" /><Relationship Id="rId27" Type="http://schemas.openxmlformats.org/officeDocument/2006/relationships/image" Target="media/image20.jpg" /><Relationship Id="rId30" Type="http://schemas.openxmlformats.org/officeDocument/2006/relationships/image" Target="media/image23.jpg" /><Relationship Id="rId35" Type="http://schemas.openxmlformats.org/officeDocument/2006/relationships/image" Target="media/image29.jpeg" /><Relationship Id="rId43" Type="http://schemas.openxmlformats.org/officeDocument/2006/relationships/image" Target="media/image37.jpeg" /><Relationship Id="rId48" Type="http://schemas.openxmlformats.org/officeDocument/2006/relationships/image" Target="media/image42.jpeg" /><Relationship Id="rId56" Type="http://schemas.openxmlformats.org/officeDocument/2006/relationships/footer" Target="footer2.xml" /><Relationship Id="rId8" Type="http://schemas.openxmlformats.org/officeDocument/2006/relationships/image" Target="media/image2.png" /><Relationship Id="rId51" Type="http://schemas.openxmlformats.org/officeDocument/2006/relationships/image" Target="media/image39.jpeg" /><Relationship Id="rId3" Type="http://schemas.openxmlformats.org/officeDocument/2006/relationships/settings" Target="settings.xml" /></Relationships>
</file>

<file path=word/_rels/header3.xml.rels><?xml version="1.0" encoding="UTF-8" standalone="yes"?>
<Relationships xmlns="http://schemas.openxmlformats.org/package/2006/relationships"><Relationship Id="rId2" Type="http://schemas.openxmlformats.org/officeDocument/2006/relationships/image" Target="media/image41.png" /><Relationship Id="rId1" Type="http://schemas.openxmlformats.org/officeDocument/2006/relationships/image" Target="media/image40.png" /></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Downloads\scribbling%20PNGs\minerals-template.do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minerals-template.dot</Template>
  <TotalTime>1</TotalTime>
  <Pages>1</Pages>
  <Words>10560</Words>
  <Characters>60819</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71237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hp</dc:creator>
  <cp:keywords/>
  <dc:description/>
  <cp:lastModifiedBy>Kenneth Andoh</cp:lastModifiedBy>
  <cp:revision>2</cp:revision>
  <dcterms:created xsi:type="dcterms:W3CDTF">2024-03-24T09:44:00Z</dcterms:created>
  <dcterms:modified xsi:type="dcterms:W3CDTF">2024-03-24T09:44:00Z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010ad480-4fc7-46bd-95b6-46e3ab96054e</vt:lpwstr>
  </property>
</Properties>
</file>